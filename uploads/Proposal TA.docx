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CEB" w:rsidRPr="00C150EC" w:rsidRDefault="009D1CEB" w:rsidP="009D1CEB">
      <w:pPr>
        <w:jc w:val="center"/>
        <w:rPr>
          <w:rFonts w:eastAsia="Batang"/>
          <w:b/>
          <w:bCs/>
          <w:color w:val="FF0000"/>
          <w:w w:val="105"/>
          <w:sz w:val="32"/>
        </w:rPr>
      </w:pPr>
      <w:bookmarkStart w:id="0" w:name="_Toc375218527"/>
      <w:r w:rsidRPr="00C150EC">
        <w:rPr>
          <w:noProof/>
          <w:lang w:eastAsia="id-ID"/>
        </w:rPr>
        <w:drawing>
          <wp:inline distT="0" distB="0" distL="0" distR="0" wp14:anchorId="3C21362E" wp14:editId="612864DE">
            <wp:extent cx="1438275" cy="1438275"/>
            <wp:effectExtent l="0" t="0" r="0" b="0"/>
            <wp:docPr id="4" name="Picture 4" descr="logo_fasilko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_fasilkom"/>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rsidR="009D1CEB" w:rsidRPr="00C150EC" w:rsidRDefault="009D1CEB" w:rsidP="00E70324">
      <w:pPr>
        <w:rPr>
          <w:rFonts w:eastAsia="Batang"/>
          <w:w w:val="105"/>
        </w:rPr>
      </w:pPr>
    </w:p>
    <w:p w:rsidR="009D1CEB" w:rsidRPr="00C150EC" w:rsidRDefault="00412601" w:rsidP="009D1CEB">
      <w:pPr>
        <w:jc w:val="center"/>
        <w:rPr>
          <w:rFonts w:eastAsia="Batang"/>
          <w:b/>
          <w:bCs/>
          <w:w w:val="105"/>
          <w:sz w:val="32"/>
        </w:rPr>
      </w:pPr>
      <w:r w:rsidRPr="00C150EC">
        <w:rPr>
          <w:rFonts w:eastAsia="Batang"/>
          <w:b/>
          <w:bCs/>
          <w:w w:val="105"/>
          <w:sz w:val="32"/>
        </w:rPr>
        <w:t>LAPORAN TUGAS AKHIR</w:t>
      </w:r>
    </w:p>
    <w:p w:rsidR="009D1CEB" w:rsidRPr="00C150EC" w:rsidRDefault="007D0701" w:rsidP="007D0701">
      <w:pPr>
        <w:jc w:val="center"/>
      </w:pPr>
      <w:r w:rsidRPr="00C150EC">
        <w:rPr>
          <w:b/>
          <w:sz w:val="28"/>
        </w:rPr>
        <w:t xml:space="preserve">SISTEM INFORMASI PLOTTING DOSEN PEMBIMBING KERJA PRAKTEK BERBASIS WEB MENGGUNAKAN METODE RAPID APPLICATION DEVELOPMENT PADA PROGRAM STUDI SISTEM </w:t>
      </w:r>
      <w:r w:rsidR="009D1CEB" w:rsidRPr="00C150EC">
        <w:rPr>
          <w:b/>
          <w:sz w:val="28"/>
        </w:rPr>
        <w:t xml:space="preserve"> </w:t>
      </w:r>
      <w:r w:rsidRPr="00C150EC">
        <w:rPr>
          <w:b/>
          <w:sz w:val="28"/>
        </w:rPr>
        <w:t>INFORMASI</w:t>
      </w:r>
      <w:r w:rsidR="009D1CEB" w:rsidRPr="00C150EC">
        <w:rPr>
          <w:b/>
          <w:sz w:val="28"/>
        </w:rPr>
        <w:br/>
      </w:r>
      <w:r w:rsidR="009D1CEB" w:rsidRPr="00C150EC">
        <w:tab/>
      </w:r>
    </w:p>
    <w:p w:rsidR="009D1CEB" w:rsidRPr="00C150EC" w:rsidRDefault="009D1CEB" w:rsidP="009D1CEB">
      <w:pPr>
        <w:jc w:val="center"/>
      </w:pPr>
    </w:p>
    <w:p w:rsidR="009D1CEB" w:rsidRPr="00C150EC" w:rsidRDefault="009D1CEB" w:rsidP="009D1CEB">
      <w:pPr>
        <w:jc w:val="center"/>
        <w:rPr>
          <w:b/>
        </w:rPr>
      </w:pPr>
      <w:r w:rsidRPr="00C150EC">
        <w:rPr>
          <w:b/>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329"/>
        <w:gridCol w:w="3330"/>
      </w:tblGrid>
      <w:tr w:rsidR="009D1CEB" w:rsidRPr="00C150EC" w:rsidTr="000875A3">
        <w:trPr>
          <w:jc w:val="center"/>
        </w:trPr>
        <w:tc>
          <w:tcPr>
            <w:tcW w:w="2295" w:type="dxa"/>
          </w:tcPr>
          <w:p w:rsidR="009D1CEB" w:rsidRPr="00C150EC" w:rsidRDefault="009D1CEB" w:rsidP="00E021A9">
            <w:r w:rsidRPr="00C150EC">
              <w:rPr>
                <w:sz w:val="28"/>
              </w:rPr>
              <w:t>Nama</w:t>
            </w:r>
          </w:p>
        </w:tc>
        <w:tc>
          <w:tcPr>
            <w:tcW w:w="329" w:type="dxa"/>
          </w:tcPr>
          <w:p w:rsidR="009D1CEB" w:rsidRPr="00C150EC" w:rsidRDefault="009D1CEB" w:rsidP="00E021A9">
            <w:r w:rsidRPr="00C150EC">
              <w:t>:</w:t>
            </w:r>
          </w:p>
        </w:tc>
        <w:tc>
          <w:tcPr>
            <w:tcW w:w="3330" w:type="dxa"/>
          </w:tcPr>
          <w:p w:rsidR="009D1CEB" w:rsidRPr="00C150EC" w:rsidRDefault="000875A3" w:rsidP="00E021A9">
            <w:r w:rsidRPr="00C150EC">
              <w:rPr>
                <w:sz w:val="28"/>
              </w:rPr>
              <w:t>Kristoforus David Renaldy</w:t>
            </w:r>
          </w:p>
        </w:tc>
      </w:tr>
      <w:tr w:rsidR="009D1CEB" w:rsidRPr="00C150EC" w:rsidTr="000875A3">
        <w:trPr>
          <w:jc w:val="center"/>
        </w:trPr>
        <w:tc>
          <w:tcPr>
            <w:tcW w:w="2295" w:type="dxa"/>
          </w:tcPr>
          <w:p w:rsidR="009D1CEB" w:rsidRPr="00C150EC" w:rsidRDefault="009D1CEB" w:rsidP="00E021A9">
            <w:r w:rsidRPr="00C150EC">
              <w:rPr>
                <w:sz w:val="28"/>
              </w:rPr>
              <w:t>NIM</w:t>
            </w:r>
          </w:p>
        </w:tc>
        <w:tc>
          <w:tcPr>
            <w:tcW w:w="329" w:type="dxa"/>
          </w:tcPr>
          <w:p w:rsidR="009D1CEB" w:rsidRPr="00C150EC" w:rsidRDefault="009D1CEB" w:rsidP="00E021A9">
            <w:r w:rsidRPr="00C150EC">
              <w:t>:</w:t>
            </w:r>
          </w:p>
        </w:tc>
        <w:tc>
          <w:tcPr>
            <w:tcW w:w="3330" w:type="dxa"/>
          </w:tcPr>
          <w:p w:rsidR="009D1CEB" w:rsidRPr="00C150EC" w:rsidRDefault="009D1CEB" w:rsidP="00DF6BE8">
            <w:r w:rsidRPr="00C150EC">
              <w:rPr>
                <w:sz w:val="28"/>
              </w:rPr>
              <w:t>A12.20</w:t>
            </w:r>
            <w:r w:rsidR="00DF6BE8" w:rsidRPr="00C150EC">
              <w:rPr>
                <w:sz w:val="28"/>
              </w:rPr>
              <w:t>17</w:t>
            </w:r>
            <w:r w:rsidRPr="00C150EC">
              <w:rPr>
                <w:sz w:val="28"/>
              </w:rPr>
              <w:t>.</w:t>
            </w:r>
            <w:r w:rsidR="00DF6BE8" w:rsidRPr="00C150EC">
              <w:rPr>
                <w:sz w:val="28"/>
              </w:rPr>
              <w:t>05699</w:t>
            </w:r>
          </w:p>
        </w:tc>
      </w:tr>
      <w:tr w:rsidR="009D1CEB" w:rsidRPr="00C150EC" w:rsidTr="000875A3">
        <w:trPr>
          <w:jc w:val="center"/>
        </w:trPr>
        <w:tc>
          <w:tcPr>
            <w:tcW w:w="2295" w:type="dxa"/>
          </w:tcPr>
          <w:p w:rsidR="009D1CEB" w:rsidRPr="00C150EC" w:rsidRDefault="009D1CEB" w:rsidP="00E021A9">
            <w:r w:rsidRPr="00C150EC">
              <w:rPr>
                <w:sz w:val="28"/>
              </w:rPr>
              <w:t>Program Studi</w:t>
            </w:r>
          </w:p>
        </w:tc>
        <w:tc>
          <w:tcPr>
            <w:tcW w:w="329" w:type="dxa"/>
          </w:tcPr>
          <w:p w:rsidR="009D1CEB" w:rsidRPr="00C150EC" w:rsidRDefault="009D1CEB" w:rsidP="00E021A9">
            <w:r w:rsidRPr="00C150EC">
              <w:t>:</w:t>
            </w:r>
          </w:p>
        </w:tc>
        <w:tc>
          <w:tcPr>
            <w:tcW w:w="3330" w:type="dxa"/>
          </w:tcPr>
          <w:p w:rsidR="009D1CEB" w:rsidRPr="00C150EC" w:rsidRDefault="009D1CEB" w:rsidP="00E021A9">
            <w:r w:rsidRPr="00C150EC">
              <w:rPr>
                <w:sz w:val="28"/>
              </w:rPr>
              <w:t>Sistem Informasi - S1</w:t>
            </w:r>
          </w:p>
        </w:tc>
      </w:tr>
    </w:tbl>
    <w:p w:rsidR="009D1CEB" w:rsidRPr="00C150EC" w:rsidRDefault="009D1CEB" w:rsidP="009D1CEB">
      <w:pPr>
        <w:jc w:val="center"/>
      </w:pPr>
    </w:p>
    <w:p w:rsidR="009D1CEB" w:rsidRPr="00C150EC" w:rsidRDefault="009D1CEB" w:rsidP="009D1CEB">
      <w:pPr>
        <w:jc w:val="center"/>
      </w:pPr>
    </w:p>
    <w:p w:rsidR="009D1CEB" w:rsidRPr="00C150EC" w:rsidRDefault="009D1CEB" w:rsidP="009D1CEB">
      <w:pPr>
        <w:jc w:val="center"/>
        <w:rPr>
          <w:b/>
          <w:sz w:val="28"/>
        </w:rPr>
      </w:pPr>
      <w:r w:rsidRPr="00C150EC">
        <w:rPr>
          <w:b/>
          <w:sz w:val="28"/>
        </w:rPr>
        <w:t>FAKULTAS ILMU KOMPUTER</w:t>
      </w:r>
    </w:p>
    <w:p w:rsidR="009D1CEB" w:rsidRPr="00C150EC" w:rsidRDefault="009D1CEB" w:rsidP="009D1CEB">
      <w:pPr>
        <w:jc w:val="center"/>
        <w:rPr>
          <w:b/>
          <w:sz w:val="28"/>
        </w:rPr>
      </w:pPr>
      <w:r w:rsidRPr="00C150EC">
        <w:rPr>
          <w:b/>
          <w:sz w:val="28"/>
        </w:rPr>
        <w:t>UNIVERSITAS DIAN NUSWANTORO</w:t>
      </w:r>
    </w:p>
    <w:p w:rsidR="009D1CEB" w:rsidRPr="00C150EC" w:rsidRDefault="009D1CEB" w:rsidP="009D1CEB">
      <w:pPr>
        <w:jc w:val="center"/>
        <w:rPr>
          <w:b/>
          <w:sz w:val="28"/>
        </w:rPr>
      </w:pPr>
      <w:r w:rsidRPr="00C150EC">
        <w:rPr>
          <w:b/>
          <w:sz w:val="28"/>
        </w:rPr>
        <w:t>SEMARANG</w:t>
      </w:r>
    </w:p>
    <w:p w:rsidR="009D1CEB" w:rsidRPr="00C150EC" w:rsidRDefault="000875A3" w:rsidP="009D1CEB">
      <w:pPr>
        <w:jc w:val="center"/>
        <w:rPr>
          <w:b/>
          <w:sz w:val="28"/>
        </w:rPr>
      </w:pPr>
      <w:r w:rsidRPr="00C150EC">
        <w:rPr>
          <w:b/>
          <w:sz w:val="28"/>
        </w:rPr>
        <w:t>2021</w:t>
      </w:r>
    </w:p>
    <w:p w:rsidR="009D1CEB" w:rsidRPr="00C150EC" w:rsidRDefault="009D1CEB" w:rsidP="009D1CEB">
      <w:pPr>
        <w:jc w:val="center"/>
      </w:pPr>
      <w:r w:rsidRPr="00C150EC">
        <w:br w:type="page"/>
      </w:r>
    </w:p>
    <w:p w:rsidR="009D1CEB" w:rsidRPr="00C150EC" w:rsidRDefault="009D1CEB" w:rsidP="009D1CEB">
      <w:pPr>
        <w:jc w:val="center"/>
        <w:rPr>
          <w:rFonts w:eastAsia="Batang"/>
          <w:b/>
          <w:bCs/>
          <w:w w:val="105"/>
          <w:sz w:val="32"/>
        </w:rPr>
        <w:sectPr w:rsidR="009D1CEB" w:rsidRPr="00C150EC" w:rsidSect="00A95916">
          <w:headerReference w:type="default" r:id="rId9"/>
          <w:footerReference w:type="default" r:id="rId10"/>
          <w:footerReference w:type="first" r:id="rId11"/>
          <w:pgSz w:w="11907" w:h="16840" w:code="9"/>
          <w:pgMar w:top="2275" w:right="1699" w:bottom="1699" w:left="2275" w:header="720" w:footer="720" w:gutter="0"/>
          <w:pgNumType w:fmt="lowerRoman"/>
          <w:cols w:space="720"/>
          <w:titlePg/>
          <w:docGrid w:linePitch="360"/>
        </w:sectPr>
      </w:pPr>
    </w:p>
    <w:p w:rsidR="00450A5D" w:rsidRPr="00C150EC" w:rsidRDefault="00450A5D" w:rsidP="00450A5D">
      <w:pPr>
        <w:jc w:val="center"/>
        <w:rPr>
          <w:rFonts w:eastAsia="Batang"/>
          <w:b/>
          <w:bCs/>
          <w:w w:val="105"/>
          <w:sz w:val="32"/>
        </w:rPr>
      </w:pPr>
      <w:r w:rsidRPr="00C150EC">
        <w:rPr>
          <w:noProof/>
          <w:lang w:eastAsia="id-ID"/>
        </w:rPr>
        <w:lastRenderedPageBreak/>
        <w:drawing>
          <wp:inline distT="0" distB="0" distL="0" distR="0" wp14:anchorId="00F15E8C" wp14:editId="46C4D037">
            <wp:extent cx="1438275" cy="1438275"/>
            <wp:effectExtent l="0" t="0" r="0" b="0"/>
            <wp:docPr id="40" name="Picture 40" descr="logo_fasilko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_fasilkom"/>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rsidR="00450A5D" w:rsidRPr="00C150EC" w:rsidRDefault="00450A5D" w:rsidP="00E70324">
      <w:pPr>
        <w:rPr>
          <w:rFonts w:eastAsia="Batang"/>
          <w:w w:val="105"/>
        </w:rPr>
      </w:pPr>
    </w:p>
    <w:p w:rsidR="00450A5D" w:rsidRPr="00C150EC" w:rsidRDefault="00450A5D" w:rsidP="00450A5D">
      <w:pPr>
        <w:jc w:val="center"/>
        <w:rPr>
          <w:rFonts w:eastAsia="Batang"/>
          <w:b/>
          <w:bCs/>
          <w:w w:val="105"/>
          <w:sz w:val="32"/>
        </w:rPr>
      </w:pPr>
      <w:r w:rsidRPr="00C150EC">
        <w:rPr>
          <w:rFonts w:eastAsia="Batang"/>
          <w:b/>
          <w:bCs/>
          <w:w w:val="105"/>
          <w:sz w:val="32"/>
        </w:rPr>
        <w:t xml:space="preserve">LAPORAN TUGAS AKHIR </w:t>
      </w:r>
    </w:p>
    <w:p w:rsidR="00450A5D" w:rsidRPr="00C150EC" w:rsidRDefault="007D0701" w:rsidP="00450A5D">
      <w:pPr>
        <w:jc w:val="center"/>
        <w:rPr>
          <w:b/>
          <w:sz w:val="28"/>
        </w:rPr>
      </w:pPr>
      <w:r w:rsidRPr="00C150EC">
        <w:rPr>
          <w:b/>
          <w:sz w:val="28"/>
        </w:rPr>
        <w:t>SISTEM INFORMASI PLOTTING DOSEN PEMBIMBING KERJA PRAKTEK BERBASIS WEB MENGGUNAKAN METODE RAPID APPLICATION DEVELOPMENT PADA PROGRAM STUDI SISTEM  INFORMASI</w:t>
      </w:r>
      <w:r w:rsidR="00F22B06" w:rsidRPr="00C150EC">
        <w:rPr>
          <w:b/>
          <w:sz w:val="28"/>
        </w:rPr>
        <w:t xml:space="preserve"> </w:t>
      </w:r>
    </w:p>
    <w:p w:rsidR="00450A5D" w:rsidRPr="00C150EC" w:rsidRDefault="00450A5D" w:rsidP="00450A5D">
      <w:pPr>
        <w:jc w:val="center"/>
      </w:pPr>
    </w:p>
    <w:p w:rsidR="00450A5D" w:rsidRPr="00C150EC" w:rsidRDefault="00450A5D" w:rsidP="00CE33C8">
      <w:pPr>
        <w:jc w:val="center"/>
      </w:pPr>
      <w:r w:rsidRPr="00C150EC">
        <w:t>Laporan ini disusun guna memenuhi salah satu syarat untuk menyelesaikan</w:t>
      </w:r>
      <w:r w:rsidR="00CE33C8" w:rsidRPr="00C150EC">
        <w:br/>
      </w:r>
      <w:r w:rsidRPr="00C150EC">
        <w:t xml:space="preserve">program studi Sistem Informasi S-1 pada Fakultas Ilmu Komputer </w:t>
      </w:r>
      <w:r w:rsidR="00CE33C8" w:rsidRPr="00C150EC">
        <w:br/>
      </w:r>
      <w:r w:rsidRPr="00C150EC">
        <w:t>Universitas Dian Nuswantoro</w:t>
      </w:r>
    </w:p>
    <w:p w:rsidR="00450A5D" w:rsidRPr="00C150EC" w:rsidRDefault="00450A5D" w:rsidP="00450A5D">
      <w:pPr>
        <w:jc w:val="center"/>
      </w:pPr>
    </w:p>
    <w:p w:rsidR="00450A5D" w:rsidRPr="00C150EC" w:rsidRDefault="00450A5D" w:rsidP="00450A5D">
      <w:pPr>
        <w:jc w:val="center"/>
        <w:rPr>
          <w:b/>
        </w:rPr>
      </w:pPr>
      <w:r w:rsidRPr="00C150EC">
        <w:rPr>
          <w:b/>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329"/>
        <w:gridCol w:w="3330"/>
      </w:tblGrid>
      <w:tr w:rsidR="007830DF" w:rsidRPr="00C150EC" w:rsidTr="007830DF">
        <w:trPr>
          <w:jc w:val="center"/>
        </w:trPr>
        <w:tc>
          <w:tcPr>
            <w:tcW w:w="2295" w:type="dxa"/>
          </w:tcPr>
          <w:p w:rsidR="007830DF" w:rsidRPr="00C150EC" w:rsidRDefault="007830DF" w:rsidP="007830DF">
            <w:r w:rsidRPr="00C150EC">
              <w:rPr>
                <w:sz w:val="28"/>
              </w:rPr>
              <w:t>Nama</w:t>
            </w:r>
          </w:p>
        </w:tc>
        <w:tc>
          <w:tcPr>
            <w:tcW w:w="329" w:type="dxa"/>
          </w:tcPr>
          <w:p w:rsidR="007830DF" w:rsidRPr="00C150EC" w:rsidRDefault="007830DF" w:rsidP="007830DF">
            <w:r w:rsidRPr="00C150EC">
              <w:t>:</w:t>
            </w:r>
          </w:p>
        </w:tc>
        <w:tc>
          <w:tcPr>
            <w:tcW w:w="3330" w:type="dxa"/>
          </w:tcPr>
          <w:p w:rsidR="007830DF" w:rsidRPr="00C150EC" w:rsidRDefault="007830DF" w:rsidP="007830DF">
            <w:r w:rsidRPr="00C150EC">
              <w:rPr>
                <w:sz w:val="28"/>
              </w:rPr>
              <w:t>Kristoforus David Renaldy</w:t>
            </w:r>
          </w:p>
        </w:tc>
      </w:tr>
      <w:tr w:rsidR="007830DF" w:rsidRPr="00C150EC" w:rsidTr="007830DF">
        <w:trPr>
          <w:jc w:val="center"/>
        </w:trPr>
        <w:tc>
          <w:tcPr>
            <w:tcW w:w="2295" w:type="dxa"/>
          </w:tcPr>
          <w:p w:rsidR="007830DF" w:rsidRPr="00C150EC" w:rsidRDefault="007830DF" w:rsidP="007830DF">
            <w:r w:rsidRPr="00C150EC">
              <w:rPr>
                <w:sz w:val="28"/>
              </w:rPr>
              <w:t>NIM</w:t>
            </w:r>
          </w:p>
        </w:tc>
        <w:tc>
          <w:tcPr>
            <w:tcW w:w="329" w:type="dxa"/>
          </w:tcPr>
          <w:p w:rsidR="007830DF" w:rsidRPr="00C150EC" w:rsidRDefault="007830DF" w:rsidP="007830DF">
            <w:r w:rsidRPr="00C150EC">
              <w:t>:</w:t>
            </w:r>
          </w:p>
        </w:tc>
        <w:tc>
          <w:tcPr>
            <w:tcW w:w="3330" w:type="dxa"/>
          </w:tcPr>
          <w:p w:rsidR="007830DF" w:rsidRPr="00C150EC" w:rsidRDefault="007830DF" w:rsidP="007830DF">
            <w:r w:rsidRPr="00C150EC">
              <w:rPr>
                <w:sz w:val="28"/>
              </w:rPr>
              <w:t>A12.2017.05699</w:t>
            </w:r>
          </w:p>
        </w:tc>
      </w:tr>
      <w:tr w:rsidR="007830DF" w:rsidRPr="00C150EC" w:rsidTr="007830DF">
        <w:trPr>
          <w:jc w:val="center"/>
        </w:trPr>
        <w:tc>
          <w:tcPr>
            <w:tcW w:w="2295" w:type="dxa"/>
          </w:tcPr>
          <w:p w:rsidR="007830DF" w:rsidRPr="00C150EC" w:rsidRDefault="007830DF" w:rsidP="007830DF">
            <w:r w:rsidRPr="00C150EC">
              <w:rPr>
                <w:sz w:val="28"/>
              </w:rPr>
              <w:t>Program Studi</w:t>
            </w:r>
          </w:p>
        </w:tc>
        <w:tc>
          <w:tcPr>
            <w:tcW w:w="329" w:type="dxa"/>
          </w:tcPr>
          <w:p w:rsidR="007830DF" w:rsidRPr="00C150EC" w:rsidRDefault="007830DF" w:rsidP="007830DF">
            <w:r w:rsidRPr="00C150EC">
              <w:t>:</w:t>
            </w:r>
          </w:p>
        </w:tc>
        <w:tc>
          <w:tcPr>
            <w:tcW w:w="3330" w:type="dxa"/>
          </w:tcPr>
          <w:p w:rsidR="007830DF" w:rsidRPr="00C150EC" w:rsidRDefault="007830DF" w:rsidP="007830DF">
            <w:r w:rsidRPr="00C150EC">
              <w:rPr>
                <w:sz w:val="28"/>
              </w:rPr>
              <w:t>Sistem Informasi - S1</w:t>
            </w:r>
          </w:p>
        </w:tc>
      </w:tr>
    </w:tbl>
    <w:p w:rsidR="00450A5D" w:rsidRPr="00C150EC" w:rsidRDefault="002A4709" w:rsidP="00CE33C8">
      <w:pPr>
        <w:pStyle w:val="Heading1"/>
        <w:numPr>
          <w:ilvl w:val="0"/>
          <w:numId w:val="0"/>
        </w:numPr>
        <w:spacing w:before="0"/>
        <w:rPr>
          <w:color w:val="FFFFFF" w:themeColor="background1"/>
        </w:rPr>
      </w:pPr>
      <w:bookmarkStart w:id="1" w:name="_Toc68098317"/>
      <w:r w:rsidRPr="00C150EC">
        <w:rPr>
          <w:color w:val="FFFFFF" w:themeColor="background1"/>
        </w:rPr>
        <w:t>Halaman Judul</w:t>
      </w:r>
      <w:bookmarkEnd w:id="1"/>
    </w:p>
    <w:p w:rsidR="00713EDD" w:rsidRPr="00C150EC" w:rsidRDefault="00450A5D" w:rsidP="00E70324">
      <w:pPr>
        <w:jc w:val="center"/>
        <w:rPr>
          <w:b/>
          <w:sz w:val="28"/>
        </w:rPr>
        <w:sectPr w:rsidR="00713EDD" w:rsidRPr="00C150EC" w:rsidSect="00A95916">
          <w:headerReference w:type="default" r:id="rId12"/>
          <w:footerReference w:type="default" r:id="rId13"/>
          <w:footerReference w:type="first" r:id="rId14"/>
          <w:pgSz w:w="11907" w:h="16840" w:code="9"/>
          <w:pgMar w:top="2275" w:right="1699" w:bottom="1699" w:left="2275" w:header="720" w:footer="720" w:gutter="0"/>
          <w:pgNumType w:fmt="lowerRoman"/>
          <w:cols w:space="720"/>
          <w:titlePg/>
          <w:docGrid w:linePitch="360"/>
        </w:sectPr>
      </w:pPr>
      <w:r w:rsidRPr="00C150EC">
        <w:rPr>
          <w:b/>
          <w:sz w:val="28"/>
        </w:rPr>
        <w:t>FAKULTAS ILMU KOMPUTER</w:t>
      </w:r>
      <w:r w:rsidR="00CE33C8" w:rsidRPr="00C150EC">
        <w:rPr>
          <w:b/>
          <w:sz w:val="28"/>
        </w:rPr>
        <w:br/>
      </w:r>
      <w:r w:rsidRPr="00C150EC">
        <w:rPr>
          <w:b/>
          <w:sz w:val="28"/>
        </w:rPr>
        <w:t>UNIVERSITAS DIAN NUSWANTORO</w:t>
      </w:r>
      <w:r w:rsidR="00CE33C8" w:rsidRPr="00C150EC">
        <w:rPr>
          <w:b/>
          <w:sz w:val="28"/>
        </w:rPr>
        <w:br/>
      </w:r>
      <w:r w:rsidRPr="00C150EC">
        <w:rPr>
          <w:b/>
          <w:sz w:val="28"/>
        </w:rPr>
        <w:t>SEMARANG</w:t>
      </w:r>
      <w:r w:rsidR="00CE33C8" w:rsidRPr="00C150EC">
        <w:rPr>
          <w:b/>
          <w:sz w:val="28"/>
        </w:rPr>
        <w:br/>
      </w:r>
      <w:r w:rsidR="007830DF" w:rsidRPr="00C150EC">
        <w:rPr>
          <w:b/>
          <w:sz w:val="28"/>
        </w:rPr>
        <w:t>2021</w:t>
      </w:r>
      <w:r w:rsidR="00F73511" w:rsidRPr="00C150EC">
        <w:br w:type="page"/>
      </w:r>
      <w:bookmarkEnd w:id="0"/>
    </w:p>
    <w:p w:rsidR="005F540A" w:rsidRPr="00C150EC" w:rsidRDefault="005F540A" w:rsidP="005F540A">
      <w:pPr>
        <w:pStyle w:val="Heading1"/>
        <w:numPr>
          <w:ilvl w:val="0"/>
          <w:numId w:val="0"/>
        </w:numPr>
        <w:rPr>
          <w:rFonts w:cs="Times New Roman"/>
        </w:rPr>
      </w:pPr>
      <w:bookmarkStart w:id="2" w:name="_Toc68098318"/>
      <w:r w:rsidRPr="00C150EC">
        <w:rPr>
          <w:rFonts w:cs="Times New Roman"/>
        </w:rPr>
        <w:lastRenderedPageBreak/>
        <w:t>Persetujuan Proposal Tugas Akhir</w:t>
      </w:r>
      <w:bookmarkEnd w:id="2"/>
    </w:p>
    <w:p w:rsidR="00F73511" w:rsidRPr="00C150EC" w:rsidRDefault="002A73D0" w:rsidP="002A73D0">
      <w:pPr>
        <w:tabs>
          <w:tab w:val="left" w:pos="3460"/>
        </w:tabs>
        <w:rPr>
          <w:b/>
        </w:rPr>
      </w:pPr>
      <w:r w:rsidRPr="00C150EC">
        <w:rPr>
          <w:b/>
        </w:rPr>
        <w:tab/>
      </w:r>
    </w:p>
    <w:p w:rsidR="00F73511" w:rsidRPr="00C150EC" w:rsidRDefault="002103B8" w:rsidP="002A73D0">
      <w:pPr>
        <w:jc w:val="center"/>
      </w:pPr>
      <w:r w:rsidRPr="00C150EC">
        <w:t>N</w:t>
      </w:r>
      <w:r w:rsidR="001D73B8" w:rsidRPr="00C150EC">
        <w:t xml:space="preserve">B: </w:t>
      </w:r>
      <w:r w:rsidR="002A73D0" w:rsidRPr="00C150EC">
        <w:t>Silakan Download Halaman ini dari Siadin, Tanda tangani, dan Scan, lalu sisipkan hasil scan pada bagian ini</w:t>
      </w:r>
    </w:p>
    <w:p w:rsidR="00F73511" w:rsidRPr="00C150EC" w:rsidRDefault="00F73511" w:rsidP="00F73511">
      <w:pPr>
        <w:spacing w:after="160" w:line="259" w:lineRule="auto"/>
        <w:jc w:val="left"/>
        <w:rPr>
          <w:rFonts w:eastAsia="Batang"/>
        </w:rPr>
      </w:pPr>
      <w:r w:rsidRPr="00C150EC">
        <w:rPr>
          <w:rFonts w:eastAsia="Batang"/>
        </w:rPr>
        <w:br w:type="page"/>
      </w:r>
    </w:p>
    <w:p w:rsidR="00713EDD" w:rsidRPr="00C150EC" w:rsidRDefault="00713EDD" w:rsidP="00F73511">
      <w:pPr>
        <w:pStyle w:val="Heading1"/>
        <w:numPr>
          <w:ilvl w:val="0"/>
          <w:numId w:val="0"/>
        </w:numPr>
        <w:rPr>
          <w:rFonts w:cs="Times New Roman"/>
        </w:rPr>
        <w:sectPr w:rsidR="00713EDD" w:rsidRPr="00C150EC" w:rsidSect="00A95916">
          <w:pgSz w:w="11907" w:h="16840" w:code="9"/>
          <w:pgMar w:top="2275" w:right="1699" w:bottom="1699" w:left="2275" w:header="720" w:footer="720" w:gutter="0"/>
          <w:pgNumType w:fmt="lowerRoman"/>
          <w:cols w:space="720"/>
          <w:titlePg/>
          <w:docGrid w:linePitch="360"/>
        </w:sectPr>
      </w:pPr>
    </w:p>
    <w:p w:rsidR="00F73511" w:rsidRPr="00C150EC" w:rsidRDefault="005F540A" w:rsidP="00F73511">
      <w:pPr>
        <w:pStyle w:val="Heading1"/>
        <w:numPr>
          <w:ilvl w:val="0"/>
          <w:numId w:val="0"/>
        </w:numPr>
        <w:rPr>
          <w:rFonts w:cs="Times New Roman"/>
        </w:rPr>
      </w:pPr>
      <w:bookmarkStart w:id="3" w:name="_Toc68098319"/>
      <w:r w:rsidRPr="00C150EC">
        <w:rPr>
          <w:rFonts w:cs="Times New Roman"/>
        </w:rPr>
        <w:lastRenderedPageBreak/>
        <w:t>Persetujuan Laporan Tugas Akhir</w:t>
      </w:r>
      <w:bookmarkEnd w:id="3"/>
      <w:r w:rsidR="00450A5D" w:rsidRPr="00C150EC">
        <w:rPr>
          <w:rFonts w:cs="Times New Roman"/>
        </w:rPr>
        <w:t xml:space="preserve"> </w:t>
      </w:r>
      <w:r w:rsidR="00450A5D" w:rsidRPr="00C150EC">
        <w:rPr>
          <w:rFonts w:cs="Times New Roman"/>
        </w:rPr>
        <w:br/>
      </w:r>
    </w:p>
    <w:p w:rsidR="00F73511" w:rsidRPr="00C150EC" w:rsidRDefault="00F73511" w:rsidP="00F73511">
      <w:pPr>
        <w:jc w:val="center"/>
        <w:rPr>
          <w:b/>
        </w:rPr>
      </w:pPr>
    </w:p>
    <w:p w:rsidR="002A73D0" w:rsidRPr="00C150EC" w:rsidRDefault="001D73B8" w:rsidP="002A73D0">
      <w:pPr>
        <w:jc w:val="center"/>
      </w:pPr>
      <w:r w:rsidRPr="00C150EC">
        <w:t xml:space="preserve">NB: </w:t>
      </w:r>
      <w:r w:rsidR="002A73D0" w:rsidRPr="00C150EC">
        <w:t>Silakan Download Halaman ini dari Siadin, Tanda tangani, dan Scan, lalu sisipkan hasil scan pada bagian ini</w:t>
      </w:r>
    </w:p>
    <w:p w:rsidR="00F73511" w:rsidRPr="00C150EC" w:rsidRDefault="00F73511" w:rsidP="002A73D0">
      <w:pPr>
        <w:jc w:val="center"/>
      </w:pPr>
    </w:p>
    <w:p w:rsidR="00F73511" w:rsidRPr="00C150EC" w:rsidRDefault="00F73511" w:rsidP="00F73511">
      <w:pPr>
        <w:jc w:val="center"/>
        <w:rPr>
          <w:rFonts w:eastAsia="Batang"/>
        </w:rPr>
      </w:pPr>
      <w:r w:rsidRPr="00C150EC">
        <w:rPr>
          <w:rFonts w:eastAsia="Batang"/>
        </w:rPr>
        <w:br w:type="page"/>
      </w:r>
    </w:p>
    <w:p w:rsidR="00713EDD" w:rsidRPr="00C150EC" w:rsidRDefault="00713EDD" w:rsidP="00F73511">
      <w:pPr>
        <w:pStyle w:val="Heading1"/>
        <w:numPr>
          <w:ilvl w:val="0"/>
          <w:numId w:val="0"/>
        </w:numPr>
        <w:rPr>
          <w:rFonts w:cs="Times New Roman"/>
        </w:rPr>
        <w:sectPr w:rsidR="00713EDD" w:rsidRPr="00C150EC" w:rsidSect="00A95916">
          <w:pgSz w:w="11907" w:h="16840" w:code="9"/>
          <w:pgMar w:top="2275" w:right="1699" w:bottom="1699" w:left="2275" w:header="720" w:footer="720" w:gutter="0"/>
          <w:pgNumType w:fmt="lowerRoman"/>
          <w:cols w:space="720"/>
          <w:titlePg/>
          <w:docGrid w:linePitch="360"/>
        </w:sectPr>
      </w:pPr>
    </w:p>
    <w:p w:rsidR="00F73511" w:rsidRPr="00C150EC" w:rsidRDefault="005F540A" w:rsidP="00F73511">
      <w:pPr>
        <w:pStyle w:val="Heading1"/>
        <w:numPr>
          <w:ilvl w:val="0"/>
          <w:numId w:val="0"/>
        </w:numPr>
        <w:rPr>
          <w:rFonts w:cs="Times New Roman"/>
        </w:rPr>
      </w:pPr>
      <w:bookmarkStart w:id="4" w:name="_Toc68098320"/>
      <w:r w:rsidRPr="00C150EC">
        <w:rPr>
          <w:rFonts w:cs="Times New Roman"/>
        </w:rPr>
        <w:lastRenderedPageBreak/>
        <w:t>Pengesahan Dewan Penguji</w:t>
      </w:r>
      <w:bookmarkEnd w:id="4"/>
    </w:p>
    <w:p w:rsidR="00F73511" w:rsidRPr="00C150EC" w:rsidRDefault="00F73511" w:rsidP="00F73511">
      <w:pPr>
        <w:jc w:val="center"/>
        <w:rPr>
          <w:b/>
        </w:rPr>
      </w:pPr>
    </w:p>
    <w:p w:rsidR="002A73D0" w:rsidRPr="00C150EC" w:rsidRDefault="001D73B8" w:rsidP="002A73D0">
      <w:pPr>
        <w:jc w:val="center"/>
      </w:pPr>
      <w:r w:rsidRPr="00C150EC">
        <w:t xml:space="preserve">NB: </w:t>
      </w:r>
      <w:r w:rsidR="002A73D0" w:rsidRPr="00C150EC">
        <w:t>Silakan Download Halaman ini dari Siadin, Tanda tangani, dan Scan, lalu sisipkan hasil scan pada bagian ini</w:t>
      </w:r>
    </w:p>
    <w:p w:rsidR="004860A8" w:rsidRPr="00C150EC" w:rsidRDefault="004860A8" w:rsidP="004860A8">
      <w:pPr>
        <w:jc w:val="center"/>
      </w:pPr>
    </w:p>
    <w:p w:rsidR="00713EDD" w:rsidRPr="00C150EC" w:rsidRDefault="00F73511" w:rsidP="00F73511">
      <w:pPr>
        <w:pStyle w:val="Heading1"/>
        <w:numPr>
          <w:ilvl w:val="0"/>
          <w:numId w:val="0"/>
        </w:numPr>
        <w:rPr>
          <w:rFonts w:eastAsia="Batang" w:cs="Times New Roman"/>
        </w:rPr>
        <w:sectPr w:rsidR="00713EDD" w:rsidRPr="00C150EC" w:rsidSect="00A95916">
          <w:pgSz w:w="11907" w:h="16840" w:code="9"/>
          <w:pgMar w:top="2275" w:right="1699" w:bottom="1699" w:left="2275" w:header="720" w:footer="720" w:gutter="0"/>
          <w:pgNumType w:fmt="lowerRoman"/>
          <w:cols w:space="720"/>
          <w:titlePg/>
          <w:docGrid w:linePitch="360"/>
        </w:sectPr>
      </w:pPr>
      <w:r w:rsidRPr="00C150EC">
        <w:rPr>
          <w:rFonts w:eastAsia="Batang" w:cs="Times New Roman"/>
        </w:rPr>
        <w:br w:type="page"/>
      </w:r>
    </w:p>
    <w:p w:rsidR="00F73511" w:rsidRPr="00C150EC" w:rsidRDefault="00BE7A2F" w:rsidP="00F73511">
      <w:pPr>
        <w:pStyle w:val="Heading1"/>
        <w:numPr>
          <w:ilvl w:val="0"/>
          <w:numId w:val="0"/>
        </w:numPr>
        <w:rPr>
          <w:rFonts w:cs="Times New Roman"/>
        </w:rPr>
      </w:pPr>
      <w:bookmarkStart w:id="5" w:name="_Toc68098321"/>
      <w:r w:rsidRPr="00C150EC">
        <w:rPr>
          <w:rFonts w:cs="Times New Roman"/>
        </w:rPr>
        <w:lastRenderedPageBreak/>
        <w:t>Pernyataan Keaslian Tugas Akhir</w:t>
      </w:r>
      <w:bookmarkEnd w:id="5"/>
    </w:p>
    <w:p w:rsidR="00F73511" w:rsidRPr="00C150EC" w:rsidRDefault="00F73511" w:rsidP="00F73511"/>
    <w:p w:rsidR="002A73D0" w:rsidRPr="00C150EC" w:rsidRDefault="001D73B8" w:rsidP="002A73D0">
      <w:pPr>
        <w:jc w:val="center"/>
      </w:pPr>
      <w:r w:rsidRPr="00C150EC">
        <w:t xml:space="preserve">NB: </w:t>
      </w:r>
      <w:r w:rsidR="002A73D0" w:rsidRPr="00C150EC">
        <w:t>Silakan Download Halaman ini dari Siadin, Tanda tangani, dan Scan, lalu sisipkan hasil scan pada bagian ini</w:t>
      </w:r>
    </w:p>
    <w:p w:rsidR="002554E4" w:rsidRPr="00C150EC" w:rsidRDefault="002554E4" w:rsidP="002554E4">
      <w:pPr>
        <w:jc w:val="center"/>
      </w:pPr>
    </w:p>
    <w:p w:rsidR="00F73511" w:rsidRPr="00C150EC" w:rsidRDefault="00F73511" w:rsidP="00F73511">
      <w:pPr>
        <w:spacing w:after="160" w:line="259" w:lineRule="auto"/>
        <w:jc w:val="left"/>
        <w:rPr>
          <w:rFonts w:eastAsia="Batang"/>
        </w:rPr>
      </w:pPr>
    </w:p>
    <w:p w:rsidR="00F73511" w:rsidRPr="00C150EC" w:rsidRDefault="00F73511" w:rsidP="00F73511">
      <w:pPr>
        <w:spacing w:after="160" w:line="259" w:lineRule="auto"/>
        <w:jc w:val="left"/>
        <w:rPr>
          <w:rFonts w:eastAsia="Batang"/>
        </w:rPr>
      </w:pPr>
      <w:r w:rsidRPr="00C150EC">
        <w:rPr>
          <w:rFonts w:eastAsia="Batang"/>
        </w:rPr>
        <w:br w:type="page"/>
      </w:r>
    </w:p>
    <w:p w:rsidR="00713EDD" w:rsidRPr="00C150EC" w:rsidRDefault="00713EDD" w:rsidP="00F73511">
      <w:pPr>
        <w:pStyle w:val="Heading1"/>
        <w:numPr>
          <w:ilvl w:val="0"/>
          <w:numId w:val="0"/>
        </w:numPr>
        <w:rPr>
          <w:rFonts w:cs="Times New Roman"/>
        </w:rPr>
        <w:sectPr w:rsidR="00713EDD" w:rsidRPr="00C150EC" w:rsidSect="00A95916">
          <w:pgSz w:w="11907" w:h="16840" w:code="9"/>
          <w:pgMar w:top="2275" w:right="1699" w:bottom="1699" w:left="2275" w:header="720" w:footer="720" w:gutter="0"/>
          <w:pgNumType w:fmt="lowerRoman"/>
          <w:cols w:space="720"/>
          <w:titlePg/>
          <w:docGrid w:linePitch="360"/>
        </w:sectPr>
      </w:pPr>
      <w:bookmarkStart w:id="6" w:name="_Toc381020138"/>
    </w:p>
    <w:p w:rsidR="00F73511" w:rsidRPr="00C150EC" w:rsidRDefault="00F73511" w:rsidP="00F73511">
      <w:pPr>
        <w:pStyle w:val="Heading1"/>
        <w:numPr>
          <w:ilvl w:val="0"/>
          <w:numId w:val="0"/>
        </w:numPr>
        <w:rPr>
          <w:rFonts w:cs="Times New Roman"/>
          <w:sz w:val="20"/>
          <w:szCs w:val="20"/>
        </w:rPr>
      </w:pPr>
      <w:bookmarkStart w:id="7" w:name="_Toc68098322"/>
      <w:r w:rsidRPr="00C150EC">
        <w:rPr>
          <w:rFonts w:cs="Times New Roman"/>
        </w:rPr>
        <w:lastRenderedPageBreak/>
        <w:t>P</w:t>
      </w:r>
      <w:r w:rsidR="00AB138A" w:rsidRPr="00C150EC">
        <w:rPr>
          <w:rFonts w:cs="Times New Roman"/>
        </w:rPr>
        <w:t>ernyataan</w:t>
      </w:r>
      <w:r w:rsidRPr="00C150EC">
        <w:rPr>
          <w:rFonts w:cs="Times New Roman"/>
        </w:rPr>
        <w:t xml:space="preserve"> </w:t>
      </w:r>
      <w:r w:rsidR="00AB138A" w:rsidRPr="00C150EC">
        <w:rPr>
          <w:rFonts w:cs="Times New Roman"/>
        </w:rPr>
        <w:t>Persetujuan Publikasi Karya Ilmiah</w:t>
      </w:r>
      <w:r w:rsidRPr="00C150EC">
        <w:rPr>
          <w:rFonts w:cs="Times New Roman"/>
        </w:rPr>
        <w:br/>
      </w:r>
      <w:bookmarkEnd w:id="6"/>
      <w:r w:rsidR="00AB138A" w:rsidRPr="00C150EC">
        <w:rPr>
          <w:rFonts w:cs="Times New Roman"/>
        </w:rPr>
        <w:t>Untuk Kepentingan Akademis</w:t>
      </w:r>
      <w:bookmarkEnd w:id="7"/>
    </w:p>
    <w:p w:rsidR="00F73511" w:rsidRPr="00C150EC" w:rsidRDefault="00F73511" w:rsidP="00F73511">
      <w:pPr>
        <w:rPr>
          <w:sz w:val="20"/>
          <w:szCs w:val="20"/>
        </w:rPr>
      </w:pPr>
    </w:p>
    <w:p w:rsidR="002A73D0" w:rsidRPr="00C150EC" w:rsidRDefault="001D73B8" w:rsidP="002A73D0">
      <w:pPr>
        <w:jc w:val="center"/>
      </w:pPr>
      <w:bookmarkStart w:id="8" w:name="_Toc381020139"/>
      <w:r w:rsidRPr="00C150EC">
        <w:t xml:space="preserve">NB: </w:t>
      </w:r>
      <w:r w:rsidR="002A73D0" w:rsidRPr="00C150EC">
        <w:t>Silakan Download Halaman ini dari Siadin, Tanda tangani, dan Scan, lalu sisipkan hasil scan pada bagian ini</w:t>
      </w:r>
    </w:p>
    <w:p w:rsidR="00CE2307" w:rsidRPr="00C150EC" w:rsidRDefault="00CE2307" w:rsidP="002A73D0">
      <w:pPr>
        <w:jc w:val="center"/>
      </w:pPr>
    </w:p>
    <w:p w:rsidR="00CE2307" w:rsidRPr="00C150EC" w:rsidRDefault="00CE2307">
      <w:pPr>
        <w:spacing w:line="240" w:lineRule="auto"/>
        <w:jc w:val="left"/>
        <w:rPr>
          <w:rFonts w:eastAsiaTheme="majorEastAsia"/>
          <w:b/>
          <w:bCs/>
          <w:caps/>
          <w:szCs w:val="28"/>
        </w:rPr>
      </w:pPr>
      <w:r w:rsidRPr="00C150EC">
        <w:br w:type="page"/>
      </w:r>
    </w:p>
    <w:bookmarkEnd w:id="8"/>
    <w:p w:rsidR="00713EDD" w:rsidRPr="00C150EC" w:rsidRDefault="00713EDD" w:rsidP="00F73511">
      <w:pPr>
        <w:pStyle w:val="Heading1"/>
        <w:numPr>
          <w:ilvl w:val="0"/>
          <w:numId w:val="0"/>
        </w:numPr>
        <w:rPr>
          <w:rFonts w:cs="Times New Roman"/>
        </w:rPr>
        <w:sectPr w:rsidR="00713EDD" w:rsidRPr="00C150EC" w:rsidSect="00A95916">
          <w:pgSz w:w="11907" w:h="16840" w:code="9"/>
          <w:pgMar w:top="2275" w:right="1699" w:bottom="1699" w:left="2275" w:header="720" w:footer="720" w:gutter="0"/>
          <w:pgNumType w:fmt="lowerRoman"/>
          <w:cols w:space="720"/>
          <w:titlePg/>
          <w:docGrid w:linePitch="360"/>
        </w:sectPr>
      </w:pPr>
    </w:p>
    <w:p w:rsidR="00F73511" w:rsidRPr="00C150EC" w:rsidRDefault="00AB138A" w:rsidP="00F73511">
      <w:pPr>
        <w:pStyle w:val="Heading1"/>
        <w:numPr>
          <w:ilvl w:val="0"/>
          <w:numId w:val="0"/>
        </w:numPr>
        <w:rPr>
          <w:rFonts w:cs="Times New Roman"/>
        </w:rPr>
      </w:pPr>
      <w:bookmarkStart w:id="9" w:name="_Toc68098323"/>
      <w:r w:rsidRPr="00C150EC">
        <w:rPr>
          <w:rFonts w:cs="Times New Roman"/>
        </w:rPr>
        <w:lastRenderedPageBreak/>
        <w:t>Ucapan Terimakasih</w:t>
      </w:r>
      <w:bookmarkEnd w:id="9"/>
    </w:p>
    <w:p w:rsidR="00F73511" w:rsidRPr="00C150EC" w:rsidRDefault="00F73511" w:rsidP="00F73511"/>
    <w:p w:rsidR="00F73511" w:rsidRPr="00C150EC" w:rsidRDefault="00412601" w:rsidP="00F95BFF">
      <w:pPr>
        <w:rPr>
          <w:i/>
        </w:rPr>
      </w:pPr>
      <w:r w:rsidRPr="00C150EC">
        <w:rPr>
          <w:i/>
        </w:rPr>
        <w:t>{tuliskan ucapan terimakasih anda disini}</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tblGrid>
      <w:tr w:rsidR="00F73511" w:rsidRPr="00C150EC" w:rsidTr="00A14528">
        <w:trPr>
          <w:jc w:val="right"/>
        </w:trPr>
        <w:tc>
          <w:tcPr>
            <w:tcW w:w="3528" w:type="dxa"/>
          </w:tcPr>
          <w:p w:rsidR="00412601" w:rsidRPr="00C150EC" w:rsidRDefault="00412601" w:rsidP="00A14528">
            <w:pPr>
              <w:jc w:val="center"/>
            </w:pPr>
          </w:p>
          <w:p w:rsidR="00F73511" w:rsidRPr="00C150EC" w:rsidRDefault="00F73511" w:rsidP="00A14528">
            <w:pPr>
              <w:jc w:val="center"/>
            </w:pPr>
            <w:r w:rsidRPr="00C150EC">
              <w:t xml:space="preserve">Semarang, </w:t>
            </w:r>
            <w:r w:rsidR="00412601" w:rsidRPr="00C150EC">
              <w:t>{Februari} {tanggal}</w:t>
            </w:r>
          </w:p>
          <w:p w:rsidR="00F73511" w:rsidRPr="00C150EC" w:rsidRDefault="00F73511" w:rsidP="00A14528">
            <w:pPr>
              <w:jc w:val="center"/>
            </w:pPr>
            <w:r w:rsidRPr="00C150EC">
              <w:t>Penulis</w:t>
            </w:r>
          </w:p>
        </w:tc>
      </w:tr>
    </w:tbl>
    <w:p w:rsidR="00F73511" w:rsidRPr="00C150EC" w:rsidRDefault="00F73511" w:rsidP="00F73511">
      <w:pPr>
        <w:spacing w:after="160" w:line="259" w:lineRule="auto"/>
        <w:jc w:val="left"/>
        <w:rPr>
          <w:rFonts w:eastAsia="Batang"/>
        </w:rPr>
      </w:pPr>
      <w:r w:rsidRPr="00C150EC">
        <w:rPr>
          <w:rFonts w:eastAsia="Batang"/>
        </w:rPr>
        <w:br w:type="page"/>
      </w:r>
    </w:p>
    <w:p w:rsidR="00713EDD" w:rsidRPr="00C150EC" w:rsidRDefault="00713EDD" w:rsidP="00F73511">
      <w:pPr>
        <w:pStyle w:val="Heading1"/>
        <w:numPr>
          <w:ilvl w:val="0"/>
          <w:numId w:val="0"/>
        </w:numPr>
        <w:rPr>
          <w:rFonts w:cs="Times New Roman"/>
        </w:rPr>
        <w:sectPr w:rsidR="00713EDD" w:rsidRPr="00C150EC" w:rsidSect="00A95916">
          <w:pgSz w:w="11907" w:h="16840" w:code="9"/>
          <w:pgMar w:top="2275" w:right="1699" w:bottom="1699" w:left="2275" w:header="720" w:footer="720" w:gutter="0"/>
          <w:pgNumType w:fmt="lowerRoman"/>
          <w:cols w:space="720"/>
          <w:titlePg/>
          <w:docGrid w:linePitch="360"/>
        </w:sectPr>
      </w:pPr>
      <w:bookmarkStart w:id="10" w:name="_Toc381020140"/>
    </w:p>
    <w:p w:rsidR="00F73511" w:rsidRPr="00C150EC" w:rsidRDefault="00412601" w:rsidP="00F73511">
      <w:pPr>
        <w:pStyle w:val="Heading1"/>
        <w:numPr>
          <w:ilvl w:val="0"/>
          <w:numId w:val="0"/>
        </w:numPr>
        <w:rPr>
          <w:rFonts w:cs="Times New Roman"/>
        </w:rPr>
      </w:pPr>
      <w:bookmarkStart w:id="11" w:name="_Toc68098324"/>
      <w:r w:rsidRPr="00C150EC">
        <w:rPr>
          <w:rFonts w:cs="Times New Roman"/>
        </w:rPr>
        <w:lastRenderedPageBreak/>
        <w:t>*</w:t>
      </w:r>
      <w:r w:rsidR="002A73D0" w:rsidRPr="00C150EC">
        <w:rPr>
          <w:rFonts w:cs="Times New Roman"/>
        </w:rPr>
        <w:t xml:space="preserve"> Ringkasan(untuk Proposal)/</w:t>
      </w:r>
      <w:r w:rsidR="00F73511" w:rsidRPr="00C150EC">
        <w:rPr>
          <w:rFonts w:cs="Times New Roman"/>
        </w:rPr>
        <w:t>A</w:t>
      </w:r>
      <w:bookmarkEnd w:id="10"/>
      <w:r w:rsidR="00AB138A" w:rsidRPr="00C150EC">
        <w:rPr>
          <w:rFonts w:cs="Times New Roman"/>
        </w:rPr>
        <w:t>bstrak</w:t>
      </w:r>
      <w:r w:rsidR="002A73D0" w:rsidRPr="00C150EC">
        <w:rPr>
          <w:rFonts w:cs="Times New Roman"/>
        </w:rPr>
        <w:t xml:space="preserve"> (untuk Laporan)</w:t>
      </w:r>
      <w:bookmarkEnd w:id="11"/>
    </w:p>
    <w:p w:rsidR="00F73511" w:rsidRPr="00C150EC" w:rsidRDefault="00F73511" w:rsidP="00F73511">
      <w:pPr>
        <w:spacing w:line="240" w:lineRule="auto"/>
        <w:jc w:val="left"/>
      </w:pPr>
    </w:p>
    <w:p w:rsidR="00F73511" w:rsidRPr="00C150EC" w:rsidRDefault="00412601" w:rsidP="00F73511">
      <w:pPr>
        <w:spacing w:line="240" w:lineRule="auto"/>
      </w:pPr>
      <w:r w:rsidRPr="00C150EC">
        <w:t xml:space="preserve">Untuk Proposal, isi kan dengan Ringkasan sebanyak 1 halaman. Ringkasan berisi inti permasalahan, penyebab dan efek masalah, tujuan penelitian, metode pelaksanaan, dan rencana penelitian. Untuk Laporan Tugas Akhir, tuliskan abstrak max 200 kata pada bagian ini. Abstrak </w:t>
      </w:r>
      <w:r w:rsidR="00F73511" w:rsidRPr="00C150EC">
        <w:t xml:space="preserve">berisi intisari dari penelitian yang telah dilakukan., meliputi inti permasalahan, penyebab dan efek masalah, tujuan penelitian, metode pelaksanaan, hasil yang diperoleh, kesimpulan, dan saran. Penulisan abstrak tidak perlu menyebutkan acuan. </w:t>
      </w:r>
      <w:r w:rsidRPr="00C150EC">
        <w:t xml:space="preserve">Bagian ini </w:t>
      </w:r>
      <w:r w:rsidR="00F73511" w:rsidRPr="00C150EC">
        <w:t xml:space="preserve">ditulis dalam </w:t>
      </w:r>
      <w:r w:rsidR="00F73511" w:rsidRPr="00C150EC">
        <w:rPr>
          <w:color w:val="FF0000"/>
        </w:rPr>
        <w:t>1 paragraf dan tidak lebih dari 200 kata dengan Times New Roman 1 spasi.</w:t>
      </w:r>
      <w:r w:rsidR="00F73511" w:rsidRPr="00C150EC">
        <w:t xml:space="preserve"> </w:t>
      </w:r>
      <w:r w:rsidRPr="00C150EC">
        <w:t xml:space="preserve">Bagian ini </w:t>
      </w:r>
      <w:r w:rsidR="00F73511" w:rsidRPr="00C150EC">
        <w:t xml:space="preserve">tidak diperkenankan mencantumkan informasi yang tidak dibahas atau tidak berhubungan dengan penelitian yang dilakukan. Pada </w:t>
      </w:r>
      <w:r w:rsidRPr="00C150EC">
        <w:t xml:space="preserve">bagian </w:t>
      </w:r>
      <w:r w:rsidR="00F73511" w:rsidRPr="00C150EC">
        <w:t>akhir dicantumkan daftar kata kunci (</w:t>
      </w:r>
      <w:r w:rsidR="00F73511" w:rsidRPr="00C150EC">
        <w:rPr>
          <w:i/>
        </w:rPr>
        <w:t>keywords</w:t>
      </w:r>
      <w:r w:rsidR="00F73511" w:rsidRPr="00C150EC">
        <w:t>), rincian lampiran dan jumlah acuan yang digunakan serta kisaran tahun acuan tersebut.</w:t>
      </w:r>
    </w:p>
    <w:p w:rsidR="00F73511" w:rsidRPr="00C150EC" w:rsidRDefault="00F73511" w:rsidP="00F73511">
      <w:pPr>
        <w:spacing w:line="240" w:lineRule="auto"/>
      </w:pPr>
    </w:p>
    <w:p w:rsidR="004C3709" w:rsidRPr="00C150EC" w:rsidRDefault="00F73511" w:rsidP="00F73511">
      <w:pPr>
        <w:tabs>
          <w:tab w:val="left" w:pos="1260"/>
          <w:tab w:val="left" w:pos="1440"/>
        </w:tabs>
        <w:spacing w:line="240" w:lineRule="auto"/>
        <w:ind w:left="1440" w:hanging="1440"/>
        <w:jc w:val="left"/>
        <w:rPr>
          <w:i/>
        </w:rPr>
      </w:pPr>
      <w:r w:rsidRPr="00C150EC">
        <w:rPr>
          <w:b/>
          <w:i/>
        </w:rPr>
        <w:t>Kata kunci</w:t>
      </w:r>
      <w:r w:rsidRPr="00C150EC">
        <w:rPr>
          <w:i/>
        </w:rPr>
        <w:tab/>
        <w:t>:</w:t>
      </w:r>
      <w:r w:rsidRPr="00C150EC">
        <w:rPr>
          <w:i/>
        </w:rPr>
        <w:tab/>
        <w:t>GIS,  Analisa  Daerah Rawan Banjir</w:t>
      </w:r>
      <w:r w:rsidRPr="00C150EC">
        <w:rPr>
          <w:i/>
        </w:rPr>
        <w:br/>
      </w:r>
      <w:r w:rsidR="00275014" w:rsidRPr="00C150EC">
        <w:rPr>
          <w:i/>
        </w:rPr>
        <w:t>x</w:t>
      </w:r>
      <w:r w:rsidR="00F70F9A" w:rsidRPr="00C150EC">
        <w:rPr>
          <w:i/>
        </w:rPr>
        <w:t>v</w:t>
      </w:r>
      <w:r w:rsidRPr="00C150EC">
        <w:rPr>
          <w:i/>
        </w:rPr>
        <w:t xml:space="preserve"> + </w:t>
      </w:r>
      <w:r w:rsidR="00275014" w:rsidRPr="00C150EC">
        <w:rPr>
          <w:i/>
        </w:rPr>
        <w:t>2</w:t>
      </w:r>
      <w:r w:rsidRPr="00C150EC">
        <w:rPr>
          <w:i/>
        </w:rPr>
        <w:t xml:space="preserve">1 halaman; 7 gambar; 2 tabel; </w:t>
      </w:r>
      <w:r w:rsidR="00FA44A2" w:rsidRPr="00C150EC">
        <w:rPr>
          <w:i/>
        </w:rPr>
        <w:t>2</w:t>
      </w:r>
      <w:r w:rsidRPr="00C150EC">
        <w:rPr>
          <w:i/>
        </w:rPr>
        <w:t xml:space="preserve"> lampiran</w:t>
      </w:r>
      <w:r w:rsidRPr="00C150EC">
        <w:rPr>
          <w:i/>
        </w:rPr>
        <w:br/>
      </w:r>
      <w:r w:rsidR="00D62A3D" w:rsidRPr="00C150EC">
        <w:rPr>
          <w:i/>
        </w:rPr>
        <w:t xml:space="preserve">Daftar </w:t>
      </w:r>
      <w:r w:rsidR="00180406" w:rsidRPr="00C150EC">
        <w:rPr>
          <w:i/>
        </w:rPr>
        <w:t>Acuan</w:t>
      </w:r>
      <w:r w:rsidR="00D62A3D" w:rsidRPr="00C150EC">
        <w:rPr>
          <w:i/>
        </w:rPr>
        <w:t>: 5</w:t>
      </w:r>
      <w:r w:rsidRPr="00C150EC">
        <w:rPr>
          <w:i/>
        </w:rPr>
        <w:t xml:space="preserve"> (1986 – 2003)</w:t>
      </w:r>
    </w:p>
    <w:p w:rsidR="004C3709" w:rsidRPr="00C150EC" w:rsidRDefault="004C3709">
      <w:pPr>
        <w:spacing w:line="240" w:lineRule="auto"/>
        <w:jc w:val="left"/>
      </w:pPr>
      <w:r w:rsidRPr="00C150EC">
        <w:br w:type="page"/>
      </w:r>
    </w:p>
    <w:p w:rsidR="0045069B" w:rsidRPr="00C150EC" w:rsidRDefault="0045069B" w:rsidP="004C3709">
      <w:pPr>
        <w:pStyle w:val="Heading1"/>
        <w:numPr>
          <w:ilvl w:val="0"/>
          <w:numId w:val="0"/>
        </w:numPr>
        <w:rPr>
          <w:rFonts w:cs="Times New Roman"/>
        </w:rPr>
        <w:sectPr w:rsidR="0045069B" w:rsidRPr="00C150EC" w:rsidSect="00A95916">
          <w:pgSz w:w="11907" w:h="16840" w:code="9"/>
          <w:pgMar w:top="2275" w:right="1699" w:bottom="1699" w:left="2275" w:header="720" w:footer="720" w:gutter="0"/>
          <w:pgNumType w:fmt="lowerRoman"/>
          <w:cols w:space="720"/>
          <w:titlePg/>
          <w:docGrid w:linePitch="360"/>
        </w:sectPr>
      </w:pPr>
    </w:p>
    <w:p w:rsidR="004E6DE2" w:rsidRPr="00C150EC" w:rsidRDefault="004E6DE2" w:rsidP="004E6DE2">
      <w:pPr>
        <w:pStyle w:val="Heading1"/>
        <w:numPr>
          <w:ilvl w:val="0"/>
          <w:numId w:val="0"/>
        </w:numPr>
      </w:pPr>
      <w:bookmarkStart w:id="12" w:name="_Toc68098325"/>
      <w:r w:rsidRPr="00C150EC">
        <w:lastRenderedPageBreak/>
        <w:t>Daftar Isi</w:t>
      </w:r>
      <w:bookmarkEnd w:id="12"/>
    </w:p>
    <w:p w:rsidR="002A73D0" w:rsidRPr="00C150EC" w:rsidRDefault="002A73D0" w:rsidP="002A73D0"/>
    <w:sdt>
      <w:sdtPr>
        <w:id w:val="-483237548"/>
        <w:docPartObj>
          <w:docPartGallery w:val="Table of Contents"/>
          <w:docPartUnique/>
        </w:docPartObj>
      </w:sdtPr>
      <w:sdtEndPr>
        <w:rPr>
          <w:b/>
          <w:bCs/>
        </w:rPr>
      </w:sdtEndPr>
      <w:sdtContent>
        <w:p w:rsidR="00C150EC" w:rsidRPr="00C150EC" w:rsidRDefault="0045069B">
          <w:pPr>
            <w:pStyle w:val="TOC1"/>
            <w:rPr>
              <w:rFonts w:asciiTheme="minorHAnsi" w:eastAsiaTheme="minorEastAsia" w:hAnsiTheme="minorHAnsi" w:cstheme="minorBidi"/>
              <w:noProof/>
              <w:sz w:val="22"/>
              <w:szCs w:val="22"/>
              <w:lang w:eastAsia="id-ID"/>
            </w:rPr>
          </w:pPr>
          <w:r w:rsidRPr="00C150EC">
            <w:fldChar w:fldCharType="begin"/>
          </w:r>
          <w:r w:rsidRPr="00C150EC">
            <w:instrText xml:space="preserve"> TOC \o "1-3" \h \z \u </w:instrText>
          </w:r>
          <w:r w:rsidRPr="00C150EC">
            <w:fldChar w:fldCharType="separate"/>
          </w:r>
          <w:hyperlink w:anchor="_Toc68098317" w:history="1">
            <w:r w:rsidR="00C150EC" w:rsidRPr="00C150EC">
              <w:rPr>
                <w:rStyle w:val="Hyperlink"/>
                <w:noProof/>
              </w:rPr>
              <w:t>Halaman Judul</w:t>
            </w:r>
            <w:r w:rsidR="00C150EC" w:rsidRPr="00C150EC">
              <w:rPr>
                <w:noProof/>
                <w:webHidden/>
              </w:rPr>
              <w:tab/>
            </w:r>
            <w:r w:rsidR="00C150EC" w:rsidRPr="00C150EC">
              <w:rPr>
                <w:noProof/>
                <w:webHidden/>
              </w:rPr>
              <w:fldChar w:fldCharType="begin"/>
            </w:r>
            <w:r w:rsidR="00C150EC" w:rsidRPr="00C150EC">
              <w:rPr>
                <w:noProof/>
                <w:webHidden/>
              </w:rPr>
              <w:instrText xml:space="preserve"> PAGEREF _Toc68098317 \h </w:instrText>
            </w:r>
            <w:r w:rsidR="00C150EC" w:rsidRPr="00C150EC">
              <w:rPr>
                <w:noProof/>
                <w:webHidden/>
              </w:rPr>
            </w:r>
            <w:r w:rsidR="00C150EC" w:rsidRPr="00C150EC">
              <w:rPr>
                <w:noProof/>
                <w:webHidden/>
              </w:rPr>
              <w:fldChar w:fldCharType="separate"/>
            </w:r>
            <w:r w:rsidR="00C150EC" w:rsidRPr="00C150EC">
              <w:rPr>
                <w:noProof/>
                <w:webHidden/>
              </w:rPr>
              <w:t>ii</w:t>
            </w:r>
            <w:r w:rsidR="00C150EC" w:rsidRPr="00C150EC">
              <w:rPr>
                <w:noProof/>
                <w:webHidden/>
              </w:rPr>
              <w:fldChar w:fldCharType="end"/>
            </w:r>
          </w:hyperlink>
        </w:p>
        <w:p w:rsidR="00C150EC" w:rsidRPr="00C150EC" w:rsidRDefault="00C150EC">
          <w:pPr>
            <w:pStyle w:val="TOC1"/>
            <w:rPr>
              <w:rFonts w:asciiTheme="minorHAnsi" w:eastAsiaTheme="minorEastAsia" w:hAnsiTheme="minorHAnsi" w:cstheme="minorBidi"/>
              <w:noProof/>
              <w:sz w:val="22"/>
              <w:szCs w:val="22"/>
              <w:lang w:eastAsia="id-ID"/>
            </w:rPr>
          </w:pPr>
          <w:hyperlink w:anchor="_Toc68098318" w:history="1">
            <w:r w:rsidRPr="00C150EC">
              <w:rPr>
                <w:rStyle w:val="Hyperlink"/>
                <w:noProof/>
              </w:rPr>
              <w:t>Persetujuan Proposal Tugas Akhir</w:t>
            </w:r>
            <w:r w:rsidRPr="00C150EC">
              <w:rPr>
                <w:noProof/>
                <w:webHidden/>
              </w:rPr>
              <w:tab/>
            </w:r>
            <w:r w:rsidRPr="00C150EC">
              <w:rPr>
                <w:noProof/>
                <w:webHidden/>
              </w:rPr>
              <w:fldChar w:fldCharType="begin"/>
            </w:r>
            <w:r w:rsidRPr="00C150EC">
              <w:rPr>
                <w:noProof/>
                <w:webHidden/>
              </w:rPr>
              <w:instrText xml:space="preserve"> PAGEREF _Toc68098318 \h </w:instrText>
            </w:r>
            <w:r w:rsidRPr="00C150EC">
              <w:rPr>
                <w:noProof/>
                <w:webHidden/>
              </w:rPr>
            </w:r>
            <w:r w:rsidRPr="00C150EC">
              <w:rPr>
                <w:noProof/>
                <w:webHidden/>
              </w:rPr>
              <w:fldChar w:fldCharType="separate"/>
            </w:r>
            <w:r w:rsidRPr="00C150EC">
              <w:rPr>
                <w:noProof/>
                <w:webHidden/>
              </w:rPr>
              <w:t>iii</w:t>
            </w:r>
            <w:r w:rsidRPr="00C150EC">
              <w:rPr>
                <w:noProof/>
                <w:webHidden/>
              </w:rPr>
              <w:fldChar w:fldCharType="end"/>
            </w:r>
          </w:hyperlink>
        </w:p>
        <w:p w:rsidR="00C150EC" w:rsidRPr="00C150EC" w:rsidRDefault="00C150EC">
          <w:pPr>
            <w:pStyle w:val="TOC1"/>
            <w:rPr>
              <w:rFonts w:asciiTheme="minorHAnsi" w:eastAsiaTheme="minorEastAsia" w:hAnsiTheme="minorHAnsi" w:cstheme="minorBidi"/>
              <w:noProof/>
              <w:sz w:val="22"/>
              <w:szCs w:val="22"/>
              <w:lang w:eastAsia="id-ID"/>
            </w:rPr>
          </w:pPr>
          <w:hyperlink w:anchor="_Toc68098319" w:history="1">
            <w:r w:rsidRPr="00C150EC">
              <w:rPr>
                <w:rStyle w:val="Hyperlink"/>
                <w:noProof/>
              </w:rPr>
              <w:t>Persetujuan Laporan Tugas Akhir</w:t>
            </w:r>
            <w:r w:rsidRPr="00C150EC">
              <w:rPr>
                <w:noProof/>
                <w:webHidden/>
              </w:rPr>
              <w:tab/>
            </w:r>
            <w:r w:rsidRPr="00C150EC">
              <w:rPr>
                <w:noProof/>
                <w:webHidden/>
              </w:rPr>
              <w:fldChar w:fldCharType="begin"/>
            </w:r>
            <w:r w:rsidRPr="00C150EC">
              <w:rPr>
                <w:noProof/>
                <w:webHidden/>
              </w:rPr>
              <w:instrText xml:space="preserve"> PAGEREF _Toc68098319 \h </w:instrText>
            </w:r>
            <w:r w:rsidRPr="00C150EC">
              <w:rPr>
                <w:noProof/>
                <w:webHidden/>
              </w:rPr>
            </w:r>
            <w:r w:rsidRPr="00C150EC">
              <w:rPr>
                <w:noProof/>
                <w:webHidden/>
              </w:rPr>
              <w:fldChar w:fldCharType="separate"/>
            </w:r>
            <w:r w:rsidRPr="00C150EC">
              <w:rPr>
                <w:noProof/>
                <w:webHidden/>
              </w:rPr>
              <w:t>iv</w:t>
            </w:r>
            <w:r w:rsidRPr="00C150EC">
              <w:rPr>
                <w:noProof/>
                <w:webHidden/>
              </w:rPr>
              <w:fldChar w:fldCharType="end"/>
            </w:r>
          </w:hyperlink>
        </w:p>
        <w:p w:rsidR="00C150EC" w:rsidRPr="00C150EC" w:rsidRDefault="00C150EC">
          <w:pPr>
            <w:pStyle w:val="TOC1"/>
            <w:rPr>
              <w:rFonts w:asciiTheme="minorHAnsi" w:eastAsiaTheme="minorEastAsia" w:hAnsiTheme="minorHAnsi" w:cstheme="minorBidi"/>
              <w:noProof/>
              <w:sz w:val="22"/>
              <w:szCs w:val="22"/>
              <w:lang w:eastAsia="id-ID"/>
            </w:rPr>
          </w:pPr>
          <w:hyperlink w:anchor="_Toc68098320" w:history="1">
            <w:r w:rsidRPr="00C150EC">
              <w:rPr>
                <w:rStyle w:val="Hyperlink"/>
                <w:noProof/>
              </w:rPr>
              <w:t>Pengesahan Dewan Penguji</w:t>
            </w:r>
            <w:r w:rsidRPr="00C150EC">
              <w:rPr>
                <w:noProof/>
                <w:webHidden/>
              </w:rPr>
              <w:tab/>
            </w:r>
            <w:r w:rsidRPr="00C150EC">
              <w:rPr>
                <w:noProof/>
                <w:webHidden/>
              </w:rPr>
              <w:fldChar w:fldCharType="begin"/>
            </w:r>
            <w:r w:rsidRPr="00C150EC">
              <w:rPr>
                <w:noProof/>
                <w:webHidden/>
              </w:rPr>
              <w:instrText xml:space="preserve"> PAGEREF _Toc68098320 \h </w:instrText>
            </w:r>
            <w:r w:rsidRPr="00C150EC">
              <w:rPr>
                <w:noProof/>
                <w:webHidden/>
              </w:rPr>
            </w:r>
            <w:r w:rsidRPr="00C150EC">
              <w:rPr>
                <w:noProof/>
                <w:webHidden/>
              </w:rPr>
              <w:fldChar w:fldCharType="separate"/>
            </w:r>
            <w:r w:rsidRPr="00C150EC">
              <w:rPr>
                <w:noProof/>
                <w:webHidden/>
              </w:rPr>
              <w:t>v</w:t>
            </w:r>
            <w:r w:rsidRPr="00C150EC">
              <w:rPr>
                <w:noProof/>
                <w:webHidden/>
              </w:rPr>
              <w:fldChar w:fldCharType="end"/>
            </w:r>
          </w:hyperlink>
        </w:p>
        <w:p w:rsidR="00C150EC" w:rsidRPr="00C150EC" w:rsidRDefault="00C150EC">
          <w:pPr>
            <w:pStyle w:val="TOC1"/>
            <w:rPr>
              <w:rFonts w:asciiTheme="minorHAnsi" w:eastAsiaTheme="minorEastAsia" w:hAnsiTheme="minorHAnsi" w:cstheme="minorBidi"/>
              <w:noProof/>
              <w:sz w:val="22"/>
              <w:szCs w:val="22"/>
              <w:lang w:eastAsia="id-ID"/>
            </w:rPr>
          </w:pPr>
          <w:hyperlink w:anchor="_Toc68098321" w:history="1">
            <w:r w:rsidRPr="00C150EC">
              <w:rPr>
                <w:rStyle w:val="Hyperlink"/>
                <w:noProof/>
              </w:rPr>
              <w:t>Pernyataan Keaslian Tugas Akhir</w:t>
            </w:r>
            <w:r w:rsidRPr="00C150EC">
              <w:rPr>
                <w:noProof/>
                <w:webHidden/>
              </w:rPr>
              <w:tab/>
            </w:r>
            <w:r w:rsidRPr="00C150EC">
              <w:rPr>
                <w:noProof/>
                <w:webHidden/>
              </w:rPr>
              <w:fldChar w:fldCharType="begin"/>
            </w:r>
            <w:r w:rsidRPr="00C150EC">
              <w:rPr>
                <w:noProof/>
                <w:webHidden/>
              </w:rPr>
              <w:instrText xml:space="preserve"> PAGEREF _Toc68098321 \h </w:instrText>
            </w:r>
            <w:r w:rsidRPr="00C150EC">
              <w:rPr>
                <w:noProof/>
                <w:webHidden/>
              </w:rPr>
            </w:r>
            <w:r w:rsidRPr="00C150EC">
              <w:rPr>
                <w:noProof/>
                <w:webHidden/>
              </w:rPr>
              <w:fldChar w:fldCharType="separate"/>
            </w:r>
            <w:r w:rsidRPr="00C150EC">
              <w:rPr>
                <w:noProof/>
                <w:webHidden/>
              </w:rPr>
              <w:t>vi</w:t>
            </w:r>
            <w:r w:rsidRPr="00C150EC">
              <w:rPr>
                <w:noProof/>
                <w:webHidden/>
              </w:rPr>
              <w:fldChar w:fldCharType="end"/>
            </w:r>
          </w:hyperlink>
        </w:p>
        <w:p w:rsidR="00C150EC" w:rsidRPr="00C150EC" w:rsidRDefault="00C150EC">
          <w:pPr>
            <w:pStyle w:val="TOC1"/>
            <w:rPr>
              <w:rFonts w:asciiTheme="minorHAnsi" w:eastAsiaTheme="minorEastAsia" w:hAnsiTheme="minorHAnsi" w:cstheme="minorBidi"/>
              <w:noProof/>
              <w:sz w:val="22"/>
              <w:szCs w:val="22"/>
              <w:lang w:eastAsia="id-ID"/>
            </w:rPr>
          </w:pPr>
          <w:hyperlink w:anchor="_Toc68098322" w:history="1">
            <w:r w:rsidRPr="00C150EC">
              <w:rPr>
                <w:rStyle w:val="Hyperlink"/>
                <w:noProof/>
              </w:rPr>
              <w:t>Pernyataan Persetujuan Publikasi Karya Ilmiah Untuk Kepentingan Akademis</w:t>
            </w:r>
            <w:r w:rsidRPr="00C150EC">
              <w:rPr>
                <w:noProof/>
                <w:webHidden/>
              </w:rPr>
              <w:tab/>
            </w:r>
            <w:r w:rsidRPr="00C150EC">
              <w:rPr>
                <w:noProof/>
                <w:webHidden/>
              </w:rPr>
              <w:fldChar w:fldCharType="begin"/>
            </w:r>
            <w:r w:rsidRPr="00C150EC">
              <w:rPr>
                <w:noProof/>
                <w:webHidden/>
              </w:rPr>
              <w:instrText xml:space="preserve"> PAGEREF _Toc68098322 \h </w:instrText>
            </w:r>
            <w:r w:rsidRPr="00C150EC">
              <w:rPr>
                <w:noProof/>
                <w:webHidden/>
              </w:rPr>
            </w:r>
            <w:r w:rsidRPr="00C150EC">
              <w:rPr>
                <w:noProof/>
                <w:webHidden/>
              </w:rPr>
              <w:fldChar w:fldCharType="separate"/>
            </w:r>
            <w:r w:rsidRPr="00C150EC">
              <w:rPr>
                <w:noProof/>
                <w:webHidden/>
              </w:rPr>
              <w:t>vii</w:t>
            </w:r>
            <w:r w:rsidRPr="00C150EC">
              <w:rPr>
                <w:noProof/>
                <w:webHidden/>
              </w:rPr>
              <w:fldChar w:fldCharType="end"/>
            </w:r>
          </w:hyperlink>
        </w:p>
        <w:p w:rsidR="00C150EC" w:rsidRPr="00C150EC" w:rsidRDefault="00C150EC">
          <w:pPr>
            <w:pStyle w:val="TOC1"/>
            <w:rPr>
              <w:rFonts w:asciiTheme="minorHAnsi" w:eastAsiaTheme="minorEastAsia" w:hAnsiTheme="minorHAnsi" w:cstheme="minorBidi"/>
              <w:noProof/>
              <w:sz w:val="22"/>
              <w:szCs w:val="22"/>
              <w:lang w:eastAsia="id-ID"/>
            </w:rPr>
          </w:pPr>
          <w:hyperlink w:anchor="_Toc68098323" w:history="1">
            <w:r w:rsidRPr="00C150EC">
              <w:rPr>
                <w:rStyle w:val="Hyperlink"/>
                <w:noProof/>
              </w:rPr>
              <w:t>Ucapan Terimakasih</w:t>
            </w:r>
            <w:r w:rsidRPr="00C150EC">
              <w:rPr>
                <w:noProof/>
                <w:webHidden/>
              </w:rPr>
              <w:tab/>
            </w:r>
            <w:r w:rsidRPr="00C150EC">
              <w:rPr>
                <w:noProof/>
                <w:webHidden/>
              </w:rPr>
              <w:fldChar w:fldCharType="begin"/>
            </w:r>
            <w:r w:rsidRPr="00C150EC">
              <w:rPr>
                <w:noProof/>
                <w:webHidden/>
              </w:rPr>
              <w:instrText xml:space="preserve"> PAGEREF _Toc68098323 \h </w:instrText>
            </w:r>
            <w:r w:rsidRPr="00C150EC">
              <w:rPr>
                <w:noProof/>
                <w:webHidden/>
              </w:rPr>
            </w:r>
            <w:r w:rsidRPr="00C150EC">
              <w:rPr>
                <w:noProof/>
                <w:webHidden/>
              </w:rPr>
              <w:fldChar w:fldCharType="separate"/>
            </w:r>
            <w:r w:rsidRPr="00C150EC">
              <w:rPr>
                <w:noProof/>
                <w:webHidden/>
              </w:rPr>
              <w:t>viii</w:t>
            </w:r>
            <w:r w:rsidRPr="00C150EC">
              <w:rPr>
                <w:noProof/>
                <w:webHidden/>
              </w:rPr>
              <w:fldChar w:fldCharType="end"/>
            </w:r>
          </w:hyperlink>
        </w:p>
        <w:p w:rsidR="00C150EC" w:rsidRPr="00C150EC" w:rsidRDefault="00C150EC">
          <w:pPr>
            <w:pStyle w:val="TOC1"/>
            <w:rPr>
              <w:rFonts w:asciiTheme="minorHAnsi" w:eastAsiaTheme="minorEastAsia" w:hAnsiTheme="minorHAnsi" w:cstheme="minorBidi"/>
              <w:noProof/>
              <w:sz w:val="22"/>
              <w:szCs w:val="22"/>
              <w:lang w:eastAsia="id-ID"/>
            </w:rPr>
          </w:pPr>
          <w:hyperlink w:anchor="_Toc68098324" w:history="1">
            <w:r w:rsidRPr="00C150EC">
              <w:rPr>
                <w:rStyle w:val="Hyperlink"/>
                <w:noProof/>
              </w:rPr>
              <w:t>* Ringkasan(untuk Proposal)/Abstrak (untuk Laporan)</w:t>
            </w:r>
            <w:r w:rsidRPr="00C150EC">
              <w:rPr>
                <w:noProof/>
                <w:webHidden/>
              </w:rPr>
              <w:tab/>
            </w:r>
            <w:r w:rsidRPr="00C150EC">
              <w:rPr>
                <w:noProof/>
                <w:webHidden/>
              </w:rPr>
              <w:fldChar w:fldCharType="begin"/>
            </w:r>
            <w:r w:rsidRPr="00C150EC">
              <w:rPr>
                <w:noProof/>
                <w:webHidden/>
              </w:rPr>
              <w:instrText xml:space="preserve"> PAGEREF _Toc68098324 \h </w:instrText>
            </w:r>
            <w:r w:rsidRPr="00C150EC">
              <w:rPr>
                <w:noProof/>
                <w:webHidden/>
              </w:rPr>
            </w:r>
            <w:r w:rsidRPr="00C150EC">
              <w:rPr>
                <w:noProof/>
                <w:webHidden/>
              </w:rPr>
              <w:fldChar w:fldCharType="separate"/>
            </w:r>
            <w:r w:rsidRPr="00C150EC">
              <w:rPr>
                <w:noProof/>
                <w:webHidden/>
              </w:rPr>
              <w:t>ix</w:t>
            </w:r>
            <w:r w:rsidRPr="00C150EC">
              <w:rPr>
                <w:noProof/>
                <w:webHidden/>
              </w:rPr>
              <w:fldChar w:fldCharType="end"/>
            </w:r>
          </w:hyperlink>
        </w:p>
        <w:p w:rsidR="00C150EC" w:rsidRPr="00C150EC" w:rsidRDefault="00C150EC">
          <w:pPr>
            <w:pStyle w:val="TOC1"/>
            <w:rPr>
              <w:rFonts w:asciiTheme="minorHAnsi" w:eastAsiaTheme="minorEastAsia" w:hAnsiTheme="minorHAnsi" w:cstheme="minorBidi"/>
              <w:noProof/>
              <w:sz w:val="22"/>
              <w:szCs w:val="22"/>
              <w:lang w:eastAsia="id-ID"/>
            </w:rPr>
          </w:pPr>
          <w:hyperlink w:anchor="_Toc68098325" w:history="1">
            <w:r w:rsidRPr="00C150EC">
              <w:rPr>
                <w:rStyle w:val="Hyperlink"/>
                <w:noProof/>
              </w:rPr>
              <w:t>Daftar Isi</w:t>
            </w:r>
            <w:r w:rsidRPr="00C150EC">
              <w:rPr>
                <w:noProof/>
                <w:webHidden/>
              </w:rPr>
              <w:tab/>
            </w:r>
            <w:r w:rsidRPr="00C150EC">
              <w:rPr>
                <w:noProof/>
                <w:webHidden/>
              </w:rPr>
              <w:fldChar w:fldCharType="begin"/>
            </w:r>
            <w:r w:rsidRPr="00C150EC">
              <w:rPr>
                <w:noProof/>
                <w:webHidden/>
              </w:rPr>
              <w:instrText xml:space="preserve"> PAGEREF _Toc68098325 \h </w:instrText>
            </w:r>
            <w:r w:rsidRPr="00C150EC">
              <w:rPr>
                <w:noProof/>
                <w:webHidden/>
              </w:rPr>
            </w:r>
            <w:r w:rsidRPr="00C150EC">
              <w:rPr>
                <w:noProof/>
                <w:webHidden/>
              </w:rPr>
              <w:fldChar w:fldCharType="separate"/>
            </w:r>
            <w:r w:rsidRPr="00C150EC">
              <w:rPr>
                <w:noProof/>
                <w:webHidden/>
              </w:rPr>
              <w:t>x</w:t>
            </w:r>
            <w:r w:rsidRPr="00C150EC">
              <w:rPr>
                <w:noProof/>
                <w:webHidden/>
              </w:rPr>
              <w:fldChar w:fldCharType="end"/>
            </w:r>
          </w:hyperlink>
        </w:p>
        <w:p w:rsidR="00C150EC" w:rsidRPr="00C150EC" w:rsidRDefault="00C150EC">
          <w:pPr>
            <w:pStyle w:val="TOC1"/>
            <w:rPr>
              <w:rFonts w:asciiTheme="minorHAnsi" w:eastAsiaTheme="minorEastAsia" w:hAnsiTheme="minorHAnsi" w:cstheme="minorBidi"/>
              <w:noProof/>
              <w:sz w:val="22"/>
              <w:szCs w:val="22"/>
              <w:lang w:eastAsia="id-ID"/>
            </w:rPr>
          </w:pPr>
          <w:hyperlink w:anchor="_Toc68098326" w:history="1">
            <w:r w:rsidRPr="00C150EC">
              <w:rPr>
                <w:rStyle w:val="Hyperlink"/>
                <w:noProof/>
              </w:rPr>
              <w:t>Daftar Gambar</w:t>
            </w:r>
            <w:r w:rsidRPr="00C150EC">
              <w:rPr>
                <w:noProof/>
                <w:webHidden/>
              </w:rPr>
              <w:tab/>
            </w:r>
            <w:r w:rsidRPr="00C150EC">
              <w:rPr>
                <w:noProof/>
                <w:webHidden/>
              </w:rPr>
              <w:fldChar w:fldCharType="begin"/>
            </w:r>
            <w:r w:rsidRPr="00C150EC">
              <w:rPr>
                <w:noProof/>
                <w:webHidden/>
              </w:rPr>
              <w:instrText xml:space="preserve"> PAGEREF _Toc68098326 \h </w:instrText>
            </w:r>
            <w:r w:rsidRPr="00C150EC">
              <w:rPr>
                <w:noProof/>
                <w:webHidden/>
              </w:rPr>
            </w:r>
            <w:r w:rsidRPr="00C150EC">
              <w:rPr>
                <w:noProof/>
                <w:webHidden/>
              </w:rPr>
              <w:fldChar w:fldCharType="separate"/>
            </w:r>
            <w:r w:rsidRPr="00C150EC">
              <w:rPr>
                <w:noProof/>
                <w:webHidden/>
              </w:rPr>
              <w:t>xii</w:t>
            </w:r>
            <w:r w:rsidRPr="00C150EC">
              <w:rPr>
                <w:noProof/>
                <w:webHidden/>
              </w:rPr>
              <w:fldChar w:fldCharType="end"/>
            </w:r>
          </w:hyperlink>
        </w:p>
        <w:p w:rsidR="00C150EC" w:rsidRPr="00C150EC" w:rsidRDefault="00C150EC">
          <w:pPr>
            <w:pStyle w:val="TOC1"/>
            <w:rPr>
              <w:rFonts w:asciiTheme="minorHAnsi" w:eastAsiaTheme="minorEastAsia" w:hAnsiTheme="minorHAnsi" w:cstheme="minorBidi"/>
              <w:noProof/>
              <w:sz w:val="22"/>
              <w:szCs w:val="22"/>
              <w:lang w:eastAsia="id-ID"/>
            </w:rPr>
          </w:pPr>
          <w:hyperlink w:anchor="_Toc68098327" w:history="1">
            <w:r w:rsidRPr="00C150EC">
              <w:rPr>
                <w:rStyle w:val="Hyperlink"/>
                <w:noProof/>
              </w:rPr>
              <w:t>Daftar Tabel</w:t>
            </w:r>
            <w:r w:rsidRPr="00C150EC">
              <w:rPr>
                <w:noProof/>
                <w:webHidden/>
              </w:rPr>
              <w:tab/>
            </w:r>
            <w:r w:rsidRPr="00C150EC">
              <w:rPr>
                <w:noProof/>
                <w:webHidden/>
              </w:rPr>
              <w:fldChar w:fldCharType="begin"/>
            </w:r>
            <w:r w:rsidRPr="00C150EC">
              <w:rPr>
                <w:noProof/>
                <w:webHidden/>
              </w:rPr>
              <w:instrText xml:space="preserve"> PAGEREF _Toc68098327 \h </w:instrText>
            </w:r>
            <w:r w:rsidRPr="00C150EC">
              <w:rPr>
                <w:noProof/>
                <w:webHidden/>
              </w:rPr>
            </w:r>
            <w:r w:rsidRPr="00C150EC">
              <w:rPr>
                <w:noProof/>
                <w:webHidden/>
              </w:rPr>
              <w:fldChar w:fldCharType="separate"/>
            </w:r>
            <w:r w:rsidRPr="00C150EC">
              <w:rPr>
                <w:noProof/>
                <w:webHidden/>
              </w:rPr>
              <w:t>xiii</w:t>
            </w:r>
            <w:r w:rsidRPr="00C150EC">
              <w:rPr>
                <w:noProof/>
                <w:webHidden/>
              </w:rPr>
              <w:fldChar w:fldCharType="end"/>
            </w:r>
          </w:hyperlink>
        </w:p>
        <w:p w:rsidR="00C150EC" w:rsidRPr="00C150EC" w:rsidRDefault="00C150EC">
          <w:pPr>
            <w:pStyle w:val="TOC1"/>
            <w:rPr>
              <w:rFonts w:asciiTheme="minorHAnsi" w:eastAsiaTheme="minorEastAsia" w:hAnsiTheme="minorHAnsi" w:cstheme="minorBidi"/>
              <w:noProof/>
              <w:sz w:val="22"/>
              <w:szCs w:val="22"/>
              <w:lang w:eastAsia="id-ID"/>
            </w:rPr>
          </w:pPr>
          <w:hyperlink w:anchor="_Toc68098328" w:history="1">
            <w:r w:rsidRPr="00C150EC">
              <w:rPr>
                <w:rStyle w:val="Hyperlink"/>
                <w:noProof/>
              </w:rPr>
              <w:t>Daftar Lampiran</w:t>
            </w:r>
            <w:r w:rsidRPr="00C150EC">
              <w:rPr>
                <w:noProof/>
                <w:webHidden/>
              </w:rPr>
              <w:tab/>
            </w:r>
            <w:r w:rsidRPr="00C150EC">
              <w:rPr>
                <w:noProof/>
                <w:webHidden/>
              </w:rPr>
              <w:fldChar w:fldCharType="begin"/>
            </w:r>
            <w:r w:rsidRPr="00C150EC">
              <w:rPr>
                <w:noProof/>
                <w:webHidden/>
              </w:rPr>
              <w:instrText xml:space="preserve"> PAGEREF _Toc68098328 \h </w:instrText>
            </w:r>
            <w:r w:rsidRPr="00C150EC">
              <w:rPr>
                <w:noProof/>
                <w:webHidden/>
              </w:rPr>
            </w:r>
            <w:r w:rsidRPr="00C150EC">
              <w:rPr>
                <w:noProof/>
                <w:webHidden/>
              </w:rPr>
              <w:fldChar w:fldCharType="separate"/>
            </w:r>
            <w:r w:rsidRPr="00C150EC">
              <w:rPr>
                <w:noProof/>
                <w:webHidden/>
              </w:rPr>
              <w:t>xiv</w:t>
            </w:r>
            <w:r w:rsidRPr="00C150EC">
              <w:rPr>
                <w:noProof/>
                <w:webHidden/>
              </w:rPr>
              <w:fldChar w:fldCharType="end"/>
            </w:r>
          </w:hyperlink>
        </w:p>
        <w:p w:rsidR="00C150EC" w:rsidRPr="00C150EC" w:rsidRDefault="00C150EC">
          <w:pPr>
            <w:pStyle w:val="TOC1"/>
            <w:rPr>
              <w:rFonts w:asciiTheme="minorHAnsi" w:eastAsiaTheme="minorEastAsia" w:hAnsiTheme="minorHAnsi" w:cstheme="minorBidi"/>
              <w:noProof/>
              <w:sz w:val="22"/>
              <w:szCs w:val="22"/>
              <w:lang w:eastAsia="id-ID"/>
            </w:rPr>
          </w:pPr>
          <w:hyperlink w:anchor="_Toc68098329" w:history="1">
            <w:r w:rsidRPr="00C150EC">
              <w:rPr>
                <w:rStyle w:val="Hyperlink"/>
                <w:noProof/>
              </w:rPr>
              <w:t>Bab 1 Pendahuluan</w:t>
            </w:r>
            <w:r w:rsidRPr="00C150EC">
              <w:rPr>
                <w:noProof/>
                <w:webHidden/>
              </w:rPr>
              <w:tab/>
            </w:r>
            <w:r w:rsidRPr="00C150EC">
              <w:rPr>
                <w:noProof/>
                <w:webHidden/>
              </w:rPr>
              <w:fldChar w:fldCharType="begin"/>
            </w:r>
            <w:r w:rsidRPr="00C150EC">
              <w:rPr>
                <w:noProof/>
                <w:webHidden/>
              </w:rPr>
              <w:instrText xml:space="preserve"> PAGEREF _Toc68098329 \h </w:instrText>
            </w:r>
            <w:r w:rsidRPr="00C150EC">
              <w:rPr>
                <w:noProof/>
                <w:webHidden/>
              </w:rPr>
            </w:r>
            <w:r w:rsidRPr="00C150EC">
              <w:rPr>
                <w:noProof/>
                <w:webHidden/>
              </w:rPr>
              <w:fldChar w:fldCharType="separate"/>
            </w:r>
            <w:r w:rsidRPr="00C150EC">
              <w:rPr>
                <w:noProof/>
                <w:webHidden/>
              </w:rPr>
              <w:t>1</w:t>
            </w:r>
            <w:r w:rsidRPr="00C150EC">
              <w:rPr>
                <w:noProof/>
                <w:webHidden/>
              </w:rPr>
              <w:fldChar w:fldCharType="end"/>
            </w:r>
          </w:hyperlink>
        </w:p>
        <w:p w:rsidR="00C150EC" w:rsidRPr="00C150EC" w:rsidRDefault="00C150EC">
          <w:pPr>
            <w:pStyle w:val="TOC2"/>
            <w:tabs>
              <w:tab w:val="left" w:pos="880"/>
              <w:tab w:val="right" w:leader="dot" w:pos="7923"/>
            </w:tabs>
            <w:rPr>
              <w:rFonts w:asciiTheme="minorHAnsi" w:eastAsiaTheme="minorEastAsia" w:hAnsiTheme="minorHAnsi" w:cstheme="minorBidi"/>
              <w:noProof/>
              <w:sz w:val="22"/>
              <w:szCs w:val="22"/>
              <w:lang w:eastAsia="id-ID"/>
            </w:rPr>
          </w:pPr>
          <w:hyperlink w:anchor="_Toc68098330" w:history="1">
            <w:r w:rsidRPr="00C150EC">
              <w:rPr>
                <w:rStyle w:val="Hyperlink"/>
                <w:noProof/>
              </w:rPr>
              <w:t>1.1</w:t>
            </w:r>
            <w:r w:rsidRPr="00C150EC">
              <w:rPr>
                <w:rFonts w:asciiTheme="minorHAnsi" w:eastAsiaTheme="minorEastAsia" w:hAnsiTheme="minorHAnsi" w:cstheme="minorBidi"/>
                <w:noProof/>
                <w:sz w:val="22"/>
                <w:szCs w:val="22"/>
                <w:lang w:eastAsia="id-ID"/>
              </w:rPr>
              <w:tab/>
            </w:r>
            <w:r w:rsidRPr="00C150EC">
              <w:rPr>
                <w:rStyle w:val="Hyperlink"/>
                <w:noProof/>
              </w:rPr>
              <w:t>Latar Belakang Masalah</w:t>
            </w:r>
            <w:r w:rsidRPr="00C150EC">
              <w:rPr>
                <w:noProof/>
                <w:webHidden/>
              </w:rPr>
              <w:tab/>
            </w:r>
            <w:r w:rsidRPr="00C150EC">
              <w:rPr>
                <w:noProof/>
                <w:webHidden/>
              </w:rPr>
              <w:fldChar w:fldCharType="begin"/>
            </w:r>
            <w:r w:rsidRPr="00C150EC">
              <w:rPr>
                <w:noProof/>
                <w:webHidden/>
              </w:rPr>
              <w:instrText xml:space="preserve"> PAGEREF _Toc68098330 \h </w:instrText>
            </w:r>
            <w:r w:rsidRPr="00C150EC">
              <w:rPr>
                <w:noProof/>
                <w:webHidden/>
              </w:rPr>
            </w:r>
            <w:r w:rsidRPr="00C150EC">
              <w:rPr>
                <w:noProof/>
                <w:webHidden/>
              </w:rPr>
              <w:fldChar w:fldCharType="separate"/>
            </w:r>
            <w:r w:rsidRPr="00C150EC">
              <w:rPr>
                <w:noProof/>
                <w:webHidden/>
              </w:rPr>
              <w:t>1</w:t>
            </w:r>
            <w:r w:rsidRPr="00C150EC">
              <w:rPr>
                <w:noProof/>
                <w:webHidden/>
              </w:rPr>
              <w:fldChar w:fldCharType="end"/>
            </w:r>
          </w:hyperlink>
        </w:p>
        <w:p w:rsidR="00C150EC" w:rsidRPr="00C150EC" w:rsidRDefault="00C150EC">
          <w:pPr>
            <w:pStyle w:val="TOC2"/>
            <w:tabs>
              <w:tab w:val="left" w:pos="880"/>
              <w:tab w:val="right" w:leader="dot" w:pos="7923"/>
            </w:tabs>
            <w:rPr>
              <w:rFonts w:asciiTheme="minorHAnsi" w:eastAsiaTheme="minorEastAsia" w:hAnsiTheme="minorHAnsi" w:cstheme="minorBidi"/>
              <w:noProof/>
              <w:sz w:val="22"/>
              <w:szCs w:val="22"/>
              <w:lang w:eastAsia="id-ID"/>
            </w:rPr>
          </w:pPr>
          <w:hyperlink w:anchor="_Toc68098331" w:history="1">
            <w:r w:rsidRPr="00C150EC">
              <w:rPr>
                <w:rStyle w:val="Hyperlink"/>
                <w:noProof/>
              </w:rPr>
              <w:t>1.2</w:t>
            </w:r>
            <w:r w:rsidRPr="00C150EC">
              <w:rPr>
                <w:rFonts w:asciiTheme="minorHAnsi" w:eastAsiaTheme="minorEastAsia" w:hAnsiTheme="minorHAnsi" w:cstheme="minorBidi"/>
                <w:noProof/>
                <w:sz w:val="22"/>
                <w:szCs w:val="22"/>
                <w:lang w:eastAsia="id-ID"/>
              </w:rPr>
              <w:tab/>
            </w:r>
            <w:r w:rsidRPr="00C150EC">
              <w:rPr>
                <w:rStyle w:val="Hyperlink"/>
                <w:noProof/>
              </w:rPr>
              <w:t>Rumusan Masalah</w:t>
            </w:r>
            <w:r w:rsidRPr="00C150EC">
              <w:rPr>
                <w:noProof/>
                <w:webHidden/>
              </w:rPr>
              <w:tab/>
            </w:r>
            <w:r w:rsidRPr="00C150EC">
              <w:rPr>
                <w:noProof/>
                <w:webHidden/>
              </w:rPr>
              <w:fldChar w:fldCharType="begin"/>
            </w:r>
            <w:r w:rsidRPr="00C150EC">
              <w:rPr>
                <w:noProof/>
                <w:webHidden/>
              </w:rPr>
              <w:instrText xml:space="preserve"> PAGEREF _Toc68098331 \h </w:instrText>
            </w:r>
            <w:r w:rsidRPr="00C150EC">
              <w:rPr>
                <w:noProof/>
                <w:webHidden/>
              </w:rPr>
            </w:r>
            <w:r w:rsidRPr="00C150EC">
              <w:rPr>
                <w:noProof/>
                <w:webHidden/>
              </w:rPr>
              <w:fldChar w:fldCharType="separate"/>
            </w:r>
            <w:r w:rsidRPr="00C150EC">
              <w:rPr>
                <w:noProof/>
                <w:webHidden/>
              </w:rPr>
              <w:t>3</w:t>
            </w:r>
            <w:r w:rsidRPr="00C150EC">
              <w:rPr>
                <w:noProof/>
                <w:webHidden/>
              </w:rPr>
              <w:fldChar w:fldCharType="end"/>
            </w:r>
          </w:hyperlink>
        </w:p>
        <w:p w:rsidR="00C150EC" w:rsidRPr="00C150EC" w:rsidRDefault="00C150EC">
          <w:pPr>
            <w:pStyle w:val="TOC2"/>
            <w:tabs>
              <w:tab w:val="left" w:pos="880"/>
              <w:tab w:val="right" w:leader="dot" w:pos="7923"/>
            </w:tabs>
            <w:rPr>
              <w:rFonts w:asciiTheme="minorHAnsi" w:eastAsiaTheme="minorEastAsia" w:hAnsiTheme="minorHAnsi" w:cstheme="minorBidi"/>
              <w:noProof/>
              <w:sz w:val="22"/>
              <w:szCs w:val="22"/>
              <w:lang w:eastAsia="id-ID"/>
            </w:rPr>
          </w:pPr>
          <w:hyperlink w:anchor="_Toc68098332" w:history="1">
            <w:r w:rsidRPr="00C150EC">
              <w:rPr>
                <w:rStyle w:val="Hyperlink"/>
                <w:noProof/>
              </w:rPr>
              <w:t>1.3</w:t>
            </w:r>
            <w:r w:rsidRPr="00C150EC">
              <w:rPr>
                <w:rFonts w:asciiTheme="minorHAnsi" w:eastAsiaTheme="minorEastAsia" w:hAnsiTheme="minorHAnsi" w:cstheme="minorBidi"/>
                <w:noProof/>
                <w:sz w:val="22"/>
                <w:szCs w:val="22"/>
                <w:lang w:eastAsia="id-ID"/>
              </w:rPr>
              <w:tab/>
            </w:r>
            <w:r w:rsidRPr="00C150EC">
              <w:rPr>
                <w:rStyle w:val="Hyperlink"/>
                <w:noProof/>
              </w:rPr>
              <w:t>Batasan Masalah</w:t>
            </w:r>
            <w:r w:rsidRPr="00C150EC">
              <w:rPr>
                <w:noProof/>
                <w:webHidden/>
              </w:rPr>
              <w:tab/>
            </w:r>
            <w:r w:rsidRPr="00C150EC">
              <w:rPr>
                <w:noProof/>
                <w:webHidden/>
              </w:rPr>
              <w:fldChar w:fldCharType="begin"/>
            </w:r>
            <w:r w:rsidRPr="00C150EC">
              <w:rPr>
                <w:noProof/>
                <w:webHidden/>
              </w:rPr>
              <w:instrText xml:space="preserve"> PAGEREF _Toc68098332 \h </w:instrText>
            </w:r>
            <w:r w:rsidRPr="00C150EC">
              <w:rPr>
                <w:noProof/>
                <w:webHidden/>
              </w:rPr>
            </w:r>
            <w:r w:rsidRPr="00C150EC">
              <w:rPr>
                <w:noProof/>
                <w:webHidden/>
              </w:rPr>
              <w:fldChar w:fldCharType="separate"/>
            </w:r>
            <w:r w:rsidRPr="00C150EC">
              <w:rPr>
                <w:noProof/>
                <w:webHidden/>
              </w:rPr>
              <w:t>4</w:t>
            </w:r>
            <w:r w:rsidRPr="00C150EC">
              <w:rPr>
                <w:noProof/>
                <w:webHidden/>
              </w:rPr>
              <w:fldChar w:fldCharType="end"/>
            </w:r>
          </w:hyperlink>
        </w:p>
        <w:p w:rsidR="00C150EC" w:rsidRPr="00C150EC" w:rsidRDefault="00C150EC">
          <w:pPr>
            <w:pStyle w:val="TOC2"/>
            <w:tabs>
              <w:tab w:val="left" w:pos="880"/>
              <w:tab w:val="right" w:leader="dot" w:pos="7923"/>
            </w:tabs>
            <w:rPr>
              <w:rFonts w:asciiTheme="minorHAnsi" w:eastAsiaTheme="minorEastAsia" w:hAnsiTheme="minorHAnsi" w:cstheme="minorBidi"/>
              <w:noProof/>
              <w:sz w:val="22"/>
              <w:szCs w:val="22"/>
              <w:lang w:eastAsia="id-ID"/>
            </w:rPr>
          </w:pPr>
          <w:hyperlink w:anchor="_Toc68098333" w:history="1">
            <w:r w:rsidRPr="00C150EC">
              <w:rPr>
                <w:rStyle w:val="Hyperlink"/>
                <w:noProof/>
              </w:rPr>
              <w:t>1.4</w:t>
            </w:r>
            <w:r w:rsidRPr="00C150EC">
              <w:rPr>
                <w:rFonts w:asciiTheme="minorHAnsi" w:eastAsiaTheme="minorEastAsia" w:hAnsiTheme="minorHAnsi" w:cstheme="minorBidi"/>
                <w:noProof/>
                <w:sz w:val="22"/>
                <w:szCs w:val="22"/>
                <w:lang w:eastAsia="id-ID"/>
              </w:rPr>
              <w:tab/>
            </w:r>
            <w:r w:rsidRPr="00C150EC">
              <w:rPr>
                <w:rStyle w:val="Hyperlink"/>
                <w:noProof/>
              </w:rPr>
              <w:t>Tujuan Penelitian</w:t>
            </w:r>
            <w:r w:rsidRPr="00C150EC">
              <w:rPr>
                <w:noProof/>
                <w:webHidden/>
              </w:rPr>
              <w:tab/>
            </w:r>
            <w:r w:rsidRPr="00C150EC">
              <w:rPr>
                <w:noProof/>
                <w:webHidden/>
              </w:rPr>
              <w:fldChar w:fldCharType="begin"/>
            </w:r>
            <w:r w:rsidRPr="00C150EC">
              <w:rPr>
                <w:noProof/>
                <w:webHidden/>
              </w:rPr>
              <w:instrText xml:space="preserve"> PAGEREF _Toc68098333 \h </w:instrText>
            </w:r>
            <w:r w:rsidRPr="00C150EC">
              <w:rPr>
                <w:noProof/>
                <w:webHidden/>
              </w:rPr>
            </w:r>
            <w:r w:rsidRPr="00C150EC">
              <w:rPr>
                <w:noProof/>
                <w:webHidden/>
              </w:rPr>
              <w:fldChar w:fldCharType="separate"/>
            </w:r>
            <w:r w:rsidRPr="00C150EC">
              <w:rPr>
                <w:noProof/>
                <w:webHidden/>
              </w:rPr>
              <w:t>4</w:t>
            </w:r>
            <w:r w:rsidRPr="00C150EC">
              <w:rPr>
                <w:noProof/>
                <w:webHidden/>
              </w:rPr>
              <w:fldChar w:fldCharType="end"/>
            </w:r>
          </w:hyperlink>
        </w:p>
        <w:p w:rsidR="00C150EC" w:rsidRPr="00C150EC" w:rsidRDefault="00C150EC">
          <w:pPr>
            <w:pStyle w:val="TOC2"/>
            <w:tabs>
              <w:tab w:val="left" w:pos="880"/>
              <w:tab w:val="right" w:leader="dot" w:pos="7923"/>
            </w:tabs>
            <w:rPr>
              <w:rFonts w:asciiTheme="minorHAnsi" w:eastAsiaTheme="minorEastAsia" w:hAnsiTheme="minorHAnsi" w:cstheme="minorBidi"/>
              <w:noProof/>
              <w:sz w:val="22"/>
              <w:szCs w:val="22"/>
              <w:lang w:eastAsia="id-ID"/>
            </w:rPr>
          </w:pPr>
          <w:hyperlink w:anchor="_Toc68098334" w:history="1">
            <w:r w:rsidRPr="00C150EC">
              <w:rPr>
                <w:rStyle w:val="Hyperlink"/>
                <w:noProof/>
              </w:rPr>
              <w:t>1.5</w:t>
            </w:r>
            <w:r w:rsidRPr="00C150EC">
              <w:rPr>
                <w:rFonts w:asciiTheme="minorHAnsi" w:eastAsiaTheme="minorEastAsia" w:hAnsiTheme="minorHAnsi" w:cstheme="minorBidi"/>
                <w:noProof/>
                <w:sz w:val="22"/>
                <w:szCs w:val="22"/>
                <w:lang w:eastAsia="id-ID"/>
              </w:rPr>
              <w:tab/>
            </w:r>
            <w:r w:rsidRPr="00C150EC">
              <w:rPr>
                <w:rStyle w:val="Hyperlink"/>
                <w:noProof/>
              </w:rPr>
              <w:t>Manfaat Penelitian</w:t>
            </w:r>
            <w:r w:rsidRPr="00C150EC">
              <w:rPr>
                <w:noProof/>
                <w:webHidden/>
              </w:rPr>
              <w:tab/>
            </w:r>
            <w:r w:rsidRPr="00C150EC">
              <w:rPr>
                <w:noProof/>
                <w:webHidden/>
              </w:rPr>
              <w:fldChar w:fldCharType="begin"/>
            </w:r>
            <w:r w:rsidRPr="00C150EC">
              <w:rPr>
                <w:noProof/>
                <w:webHidden/>
              </w:rPr>
              <w:instrText xml:space="preserve"> PAGEREF _Toc68098334 \h </w:instrText>
            </w:r>
            <w:r w:rsidRPr="00C150EC">
              <w:rPr>
                <w:noProof/>
                <w:webHidden/>
              </w:rPr>
            </w:r>
            <w:r w:rsidRPr="00C150EC">
              <w:rPr>
                <w:noProof/>
                <w:webHidden/>
              </w:rPr>
              <w:fldChar w:fldCharType="separate"/>
            </w:r>
            <w:r w:rsidRPr="00C150EC">
              <w:rPr>
                <w:noProof/>
                <w:webHidden/>
              </w:rPr>
              <w:t>4</w:t>
            </w:r>
            <w:r w:rsidRPr="00C150EC">
              <w:rPr>
                <w:noProof/>
                <w:webHidden/>
              </w:rPr>
              <w:fldChar w:fldCharType="end"/>
            </w:r>
          </w:hyperlink>
        </w:p>
        <w:p w:rsidR="00C150EC" w:rsidRPr="00C150EC" w:rsidRDefault="00C150EC">
          <w:pPr>
            <w:pStyle w:val="TOC1"/>
            <w:rPr>
              <w:rFonts w:asciiTheme="minorHAnsi" w:eastAsiaTheme="minorEastAsia" w:hAnsiTheme="minorHAnsi" w:cstheme="minorBidi"/>
              <w:noProof/>
              <w:sz w:val="22"/>
              <w:szCs w:val="22"/>
              <w:lang w:eastAsia="id-ID"/>
            </w:rPr>
          </w:pPr>
          <w:hyperlink w:anchor="_Toc68098335" w:history="1">
            <w:r w:rsidRPr="00C150EC">
              <w:rPr>
                <w:rStyle w:val="Hyperlink"/>
                <w:noProof/>
              </w:rPr>
              <w:t>Bab 2 TINJAUAN PUSTAKA</w:t>
            </w:r>
            <w:r w:rsidRPr="00C150EC">
              <w:rPr>
                <w:noProof/>
                <w:webHidden/>
              </w:rPr>
              <w:tab/>
            </w:r>
            <w:r w:rsidRPr="00C150EC">
              <w:rPr>
                <w:noProof/>
                <w:webHidden/>
              </w:rPr>
              <w:fldChar w:fldCharType="begin"/>
            </w:r>
            <w:r w:rsidRPr="00C150EC">
              <w:rPr>
                <w:noProof/>
                <w:webHidden/>
              </w:rPr>
              <w:instrText xml:space="preserve"> PAGEREF _Toc68098335 \h </w:instrText>
            </w:r>
            <w:r w:rsidRPr="00C150EC">
              <w:rPr>
                <w:noProof/>
                <w:webHidden/>
              </w:rPr>
            </w:r>
            <w:r w:rsidRPr="00C150EC">
              <w:rPr>
                <w:noProof/>
                <w:webHidden/>
              </w:rPr>
              <w:fldChar w:fldCharType="separate"/>
            </w:r>
            <w:r w:rsidRPr="00C150EC">
              <w:rPr>
                <w:noProof/>
                <w:webHidden/>
              </w:rPr>
              <w:t>6</w:t>
            </w:r>
            <w:r w:rsidRPr="00C150EC">
              <w:rPr>
                <w:noProof/>
                <w:webHidden/>
              </w:rPr>
              <w:fldChar w:fldCharType="end"/>
            </w:r>
          </w:hyperlink>
        </w:p>
        <w:p w:rsidR="00C150EC" w:rsidRPr="00C150EC" w:rsidRDefault="00C150EC">
          <w:pPr>
            <w:pStyle w:val="TOC2"/>
            <w:tabs>
              <w:tab w:val="left" w:pos="880"/>
              <w:tab w:val="right" w:leader="dot" w:pos="7923"/>
            </w:tabs>
            <w:rPr>
              <w:rFonts w:asciiTheme="minorHAnsi" w:eastAsiaTheme="minorEastAsia" w:hAnsiTheme="minorHAnsi" w:cstheme="minorBidi"/>
              <w:noProof/>
              <w:sz w:val="22"/>
              <w:szCs w:val="22"/>
              <w:lang w:eastAsia="id-ID"/>
            </w:rPr>
          </w:pPr>
          <w:hyperlink w:anchor="_Toc68098336" w:history="1">
            <w:r w:rsidRPr="00C150EC">
              <w:rPr>
                <w:rStyle w:val="Hyperlink"/>
                <w:noProof/>
              </w:rPr>
              <w:t>2.1</w:t>
            </w:r>
            <w:r w:rsidRPr="00C150EC">
              <w:rPr>
                <w:rFonts w:asciiTheme="minorHAnsi" w:eastAsiaTheme="minorEastAsia" w:hAnsiTheme="minorHAnsi" w:cstheme="minorBidi"/>
                <w:noProof/>
                <w:sz w:val="22"/>
                <w:szCs w:val="22"/>
                <w:lang w:eastAsia="id-ID"/>
              </w:rPr>
              <w:tab/>
            </w:r>
            <w:r w:rsidRPr="00C150EC">
              <w:rPr>
                <w:rStyle w:val="Hyperlink"/>
                <w:noProof/>
              </w:rPr>
              <w:t>Tinjauan Pustaka</w:t>
            </w:r>
            <w:r w:rsidRPr="00C150EC">
              <w:rPr>
                <w:noProof/>
                <w:webHidden/>
              </w:rPr>
              <w:tab/>
            </w:r>
            <w:r w:rsidRPr="00C150EC">
              <w:rPr>
                <w:noProof/>
                <w:webHidden/>
              </w:rPr>
              <w:fldChar w:fldCharType="begin"/>
            </w:r>
            <w:r w:rsidRPr="00C150EC">
              <w:rPr>
                <w:noProof/>
                <w:webHidden/>
              </w:rPr>
              <w:instrText xml:space="preserve"> PAGEREF _Toc68098336 \h </w:instrText>
            </w:r>
            <w:r w:rsidRPr="00C150EC">
              <w:rPr>
                <w:noProof/>
                <w:webHidden/>
              </w:rPr>
            </w:r>
            <w:r w:rsidRPr="00C150EC">
              <w:rPr>
                <w:noProof/>
                <w:webHidden/>
              </w:rPr>
              <w:fldChar w:fldCharType="separate"/>
            </w:r>
            <w:r w:rsidRPr="00C150EC">
              <w:rPr>
                <w:noProof/>
                <w:webHidden/>
              </w:rPr>
              <w:t>6</w:t>
            </w:r>
            <w:r w:rsidRPr="00C150EC">
              <w:rPr>
                <w:noProof/>
                <w:webHidden/>
              </w:rPr>
              <w:fldChar w:fldCharType="end"/>
            </w:r>
          </w:hyperlink>
        </w:p>
        <w:p w:rsidR="00C150EC" w:rsidRPr="00C150EC" w:rsidRDefault="00C150EC">
          <w:pPr>
            <w:pStyle w:val="TOC2"/>
            <w:tabs>
              <w:tab w:val="left" w:pos="880"/>
              <w:tab w:val="right" w:leader="dot" w:pos="7923"/>
            </w:tabs>
            <w:rPr>
              <w:rFonts w:asciiTheme="minorHAnsi" w:eastAsiaTheme="minorEastAsia" w:hAnsiTheme="minorHAnsi" w:cstheme="minorBidi"/>
              <w:noProof/>
              <w:sz w:val="22"/>
              <w:szCs w:val="22"/>
              <w:lang w:eastAsia="id-ID"/>
            </w:rPr>
          </w:pPr>
          <w:hyperlink w:anchor="_Toc68098337" w:history="1">
            <w:r w:rsidRPr="00C150EC">
              <w:rPr>
                <w:rStyle w:val="Hyperlink"/>
                <w:noProof/>
              </w:rPr>
              <w:t>2.2</w:t>
            </w:r>
            <w:r w:rsidRPr="00C150EC">
              <w:rPr>
                <w:rFonts w:asciiTheme="minorHAnsi" w:eastAsiaTheme="minorEastAsia" w:hAnsiTheme="minorHAnsi" w:cstheme="minorBidi"/>
                <w:noProof/>
                <w:sz w:val="22"/>
                <w:szCs w:val="22"/>
                <w:lang w:eastAsia="id-ID"/>
              </w:rPr>
              <w:tab/>
            </w:r>
            <w:r w:rsidRPr="00C150EC">
              <w:rPr>
                <w:rStyle w:val="Hyperlink"/>
                <w:noProof/>
              </w:rPr>
              <w:t>Sistem Informasi</w:t>
            </w:r>
            <w:r w:rsidRPr="00C150EC">
              <w:rPr>
                <w:noProof/>
                <w:webHidden/>
              </w:rPr>
              <w:tab/>
            </w:r>
            <w:r w:rsidRPr="00C150EC">
              <w:rPr>
                <w:noProof/>
                <w:webHidden/>
              </w:rPr>
              <w:fldChar w:fldCharType="begin"/>
            </w:r>
            <w:r w:rsidRPr="00C150EC">
              <w:rPr>
                <w:noProof/>
                <w:webHidden/>
              </w:rPr>
              <w:instrText xml:space="preserve"> PAGEREF _Toc68098337 \h </w:instrText>
            </w:r>
            <w:r w:rsidRPr="00C150EC">
              <w:rPr>
                <w:noProof/>
                <w:webHidden/>
              </w:rPr>
            </w:r>
            <w:r w:rsidRPr="00C150EC">
              <w:rPr>
                <w:noProof/>
                <w:webHidden/>
              </w:rPr>
              <w:fldChar w:fldCharType="separate"/>
            </w:r>
            <w:r w:rsidRPr="00C150EC">
              <w:rPr>
                <w:noProof/>
                <w:webHidden/>
              </w:rPr>
              <w:t>10</w:t>
            </w:r>
            <w:r w:rsidRPr="00C150EC">
              <w:rPr>
                <w:noProof/>
                <w:webHidden/>
              </w:rPr>
              <w:fldChar w:fldCharType="end"/>
            </w:r>
          </w:hyperlink>
        </w:p>
        <w:p w:rsidR="00C150EC" w:rsidRPr="00C150EC" w:rsidRDefault="00C150EC">
          <w:pPr>
            <w:pStyle w:val="TOC3"/>
            <w:tabs>
              <w:tab w:val="left" w:pos="1320"/>
              <w:tab w:val="right" w:leader="dot" w:pos="7923"/>
            </w:tabs>
            <w:rPr>
              <w:rFonts w:asciiTheme="minorHAnsi" w:eastAsiaTheme="minorEastAsia" w:hAnsiTheme="minorHAnsi" w:cstheme="minorBidi"/>
              <w:noProof/>
              <w:sz w:val="22"/>
              <w:szCs w:val="22"/>
              <w:lang w:eastAsia="id-ID"/>
            </w:rPr>
          </w:pPr>
          <w:hyperlink w:anchor="_Toc68098338" w:history="1">
            <w:r w:rsidRPr="00C150EC">
              <w:rPr>
                <w:rStyle w:val="Hyperlink"/>
                <w:noProof/>
              </w:rPr>
              <w:t>2.2.1</w:t>
            </w:r>
            <w:r w:rsidRPr="00C150EC">
              <w:rPr>
                <w:rFonts w:asciiTheme="minorHAnsi" w:eastAsiaTheme="minorEastAsia" w:hAnsiTheme="minorHAnsi" w:cstheme="minorBidi"/>
                <w:noProof/>
                <w:sz w:val="22"/>
                <w:szCs w:val="22"/>
                <w:lang w:eastAsia="id-ID"/>
              </w:rPr>
              <w:tab/>
            </w:r>
            <w:r w:rsidRPr="00C150EC">
              <w:rPr>
                <w:rStyle w:val="Hyperlink"/>
                <w:noProof/>
              </w:rPr>
              <w:t>Sistem Informasi Berbasis Web</w:t>
            </w:r>
            <w:r w:rsidRPr="00C150EC">
              <w:rPr>
                <w:noProof/>
                <w:webHidden/>
              </w:rPr>
              <w:tab/>
            </w:r>
            <w:r w:rsidRPr="00C150EC">
              <w:rPr>
                <w:noProof/>
                <w:webHidden/>
              </w:rPr>
              <w:fldChar w:fldCharType="begin"/>
            </w:r>
            <w:r w:rsidRPr="00C150EC">
              <w:rPr>
                <w:noProof/>
                <w:webHidden/>
              </w:rPr>
              <w:instrText xml:space="preserve"> PAGEREF _Toc68098338 \h </w:instrText>
            </w:r>
            <w:r w:rsidRPr="00C150EC">
              <w:rPr>
                <w:noProof/>
                <w:webHidden/>
              </w:rPr>
            </w:r>
            <w:r w:rsidRPr="00C150EC">
              <w:rPr>
                <w:noProof/>
                <w:webHidden/>
              </w:rPr>
              <w:fldChar w:fldCharType="separate"/>
            </w:r>
            <w:r w:rsidRPr="00C150EC">
              <w:rPr>
                <w:noProof/>
                <w:webHidden/>
              </w:rPr>
              <w:t>11</w:t>
            </w:r>
            <w:r w:rsidRPr="00C150EC">
              <w:rPr>
                <w:noProof/>
                <w:webHidden/>
              </w:rPr>
              <w:fldChar w:fldCharType="end"/>
            </w:r>
          </w:hyperlink>
        </w:p>
        <w:p w:rsidR="00C150EC" w:rsidRPr="00C150EC" w:rsidRDefault="00C150EC">
          <w:pPr>
            <w:pStyle w:val="TOC2"/>
            <w:tabs>
              <w:tab w:val="left" w:pos="880"/>
              <w:tab w:val="right" w:leader="dot" w:pos="7923"/>
            </w:tabs>
            <w:rPr>
              <w:rFonts w:asciiTheme="minorHAnsi" w:eastAsiaTheme="minorEastAsia" w:hAnsiTheme="minorHAnsi" w:cstheme="minorBidi"/>
              <w:noProof/>
              <w:sz w:val="22"/>
              <w:szCs w:val="22"/>
              <w:lang w:eastAsia="id-ID"/>
            </w:rPr>
          </w:pPr>
          <w:hyperlink w:anchor="_Toc68098339" w:history="1">
            <w:r w:rsidRPr="00C150EC">
              <w:rPr>
                <w:rStyle w:val="Hyperlink"/>
                <w:noProof/>
              </w:rPr>
              <w:t>2.3</w:t>
            </w:r>
            <w:r w:rsidRPr="00C150EC">
              <w:rPr>
                <w:rFonts w:asciiTheme="minorHAnsi" w:eastAsiaTheme="minorEastAsia" w:hAnsiTheme="minorHAnsi" w:cstheme="minorBidi"/>
                <w:noProof/>
                <w:sz w:val="22"/>
                <w:szCs w:val="22"/>
                <w:lang w:eastAsia="id-ID"/>
              </w:rPr>
              <w:tab/>
            </w:r>
            <w:r w:rsidRPr="00C150EC">
              <w:rPr>
                <w:rStyle w:val="Hyperlink"/>
                <w:noProof/>
              </w:rPr>
              <w:t>Metode Pengembangan Sistem</w:t>
            </w:r>
            <w:r w:rsidRPr="00C150EC">
              <w:rPr>
                <w:noProof/>
                <w:webHidden/>
              </w:rPr>
              <w:tab/>
            </w:r>
            <w:r w:rsidRPr="00C150EC">
              <w:rPr>
                <w:noProof/>
                <w:webHidden/>
              </w:rPr>
              <w:fldChar w:fldCharType="begin"/>
            </w:r>
            <w:r w:rsidRPr="00C150EC">
              <w:rPr>
                <w:noProof/>
                <w:webHidden/>
              </w:rPr>
              <w:instrText xml:space="preserve"> PAGEREF _Toc68098339 \h </w:instrText>
            </w:r>
            <w:r w:rsidRPr="00C150EC">
              <w:rPr>
                <w:noProof/>
                <w:webHidden/>
              </w:rPr>
            </w:r>
            <w:r w:rsidRPr="00C150EC">
              <w:rPr>
                <w:noProof/>
                <w:webHidden/>
              </w:rPr>
              <w:fldChar w:fldCharType="separate"/>
            </w:r>
            <w:r w:rsidRPr="00C150EC">
              <w:rPr>
                <w:noProof/>
                <w:webHidden/>
              </w:rPr>
              <w:t>13</w:t>
            </w:r>
            <w:r w:rsidRPr="00C150EC">
              <w:rPr>
                <w:noProof/>
                <w:webHidden/>
              </w:rPr>
              <w:fldChar w:fldCharType="end"/>
            </w:r>
          </w:hyperlink>
        </w:p>
        <w:p w:rsidR="00C150EC" w:rsidRPr="00C150EC" w:rsidRDefault="00C150EC">
          <w:pPr>
            <w:pStyle w:val="TOC2"/>
            <w:tabs>
              <w:tab w:val="left" w:pos="880"/>
              <w:tab w:val="right" w:leader="dot" w:pos="7923"/>
            </w:tabs>
            <w:rPr>
              <w:rFonts w:asciiTheme="minorHAnsi" w:eastAsiaTheme="minorEastAsia" w:hAnsiTheme="minorHAnsi" w:cstheme="minorBidi"/>
              <w:noProof/>
              <w:sz w:val="22"/>
              <w:szCs w:val="22"/>
              <w:lang w:eastAsia="id-ID"/>
            </w:rPr>
          </w:pPr>
          <w:hyperlink w:anchor="_Toc68098340" w:history="1">
            <w:r w:rsidRPr="00C150EC">
              <w:rPr>
                <w:rStyle w:val="Hyperlink"/>
                <w:noProof/>
              </w:rPr>
              <w:t>2.4</w:t>
            </w:r>
            <w:r w:rsidRPr="00C150EC">
              <w:rPr>
                <w:rFonts w:asciiTheme="minorHAnsi" w:eastAsiaTheme="minorEastAsia" w:hAnsiTheme="minorHAnsi" w:cstheme="minorBidi"/>
                <w:noProof/>
                <w:sz w:val="22"/>
                <w:szCs w:val="22"/>
                <w:lang w:eastAsia="id-ID"/>
              </w:rPr>
              <w:tab/>
            </w:r>
            <w:r w:rsidRPr="00C150EC">
              <w:rPr>
                <w:rStyle w:val="Hyperlink"/>
                <w:i/>
                <w:noProof/>
              </w:rPr>
              <w:t xml:space="preserve">Rapid Application Development </w:t>
            </w:r>
            <w:r w:rsidRPr="00C150EC">
              <w:rPr>
                <w:rStyle w:val="Hyperlink"/>
                <w:noProof/>
              </w:rPr>
              <w:t>(RAD)</w:t>
            </w:r>
            <w:r w:rsidRPr="00C150EC">
              <w:rPr>
                <w:noProof/>
                <w:webHidden/>
              </w:rPr>
              <w:tab/>
            </w:r>
            <w:r w:rsidRPr="00C150EC">
              <w:rPr>
                <w:noProof/>
                <w:webHidden/>
              </w:rPr>
              <w:fldChar w:fldCharType="begin"/>
            </w:r>
            <w:r w:rsidRPr="00C150EC">
              <w:rPr>
                <w:noProof/>
                <w:webHidden/>
              </w:rPr>
              <w:instrText xml:space="preserve"> PAGEREF _Toc68098340 \h </w:instrText>
            </w:r>
            <w:r w:rsidRPr="00C150EC">
              <w:rPr>
                <w:noProof/>
                <w:webHidden/>
              </w:rPr>
            </w:r>
            <w:r w:rsidRPr="00C150EC">
              <w:rPr>
                <w:noProof/>
                <w:webHidden/>
              </w:rPr>
              <w:fldChar w:fldCharType="separate"/>
            </w:r>
            <w:r w:rsidRPr="00C150EC">
              <w:rPr>
                <w:noProof/>
                <w:webHidden/>
              </w:rPr>
              <w:t>14</w:t>
            </w:r>
            <w:r w:rsidRPr="00C150EC">
              <w:rPr>
                <w:noProof/>
                <w:webHidden/>
              </w:rPr>
              <w:fldChar w:fldCharType="end"/>
            </w:r>
          </w:hyperlink>
        </w:p>
        <w:p w:rsidR="00C150EC" w:rsidRPr="00C150EC" w:rsidRDefault="00C150EC">
          <w:pPr>
            <w:pStyle w:val="TOC3"/>
            <w:tabs>
              <w:tab w:val="left" w:pos="1320"/>
              <w:tab w:val="right" w:leader="dot" w:pos="7923"/>
            </w:tabs>
            <w:rPr>
              <w:rFonts w:asciiTheme="minorHAnsi" w:eastAsiaTheme="minorEastAsia" w:hAnsiTheme="minorHAnsi" w:cstheme="minorBidi"/>
              <w:noProof/>
              <w:sz w:val="22"/>
              <w:szCs w:val="22"/>
              <w:lang w:eastAsia="id-ID"/>
            </w:rPr>
          </w:pPr>
          <w:hyperlink w:anchor="_Toc68098341" w:history="1">
            <w:r w:rsidRPr="00C150EC">
              <w:rPr>
                <w:rStyle w:val="Hyperlink"/>
                <w:noProof/>
              </w:rPr>
              <w:t>2.4.1</w:t>
            </w:r>
            <w:r w:rsidRPr="00C150EC">
              <w:rPr>
                <w:rFonts w:asciiTheme="minorHAnsi" w:eastAsiaTheme="minorEastAsia" w:hAnsiTheme="minorHAnsi" w:cstheme="minorBidi"/>
                <w:noProof/>
                <w:sz w:val="22"/>
                <w:szCs w:val="22"/>
                <w:lang w:eastAsia="id-ID"/>
              </w:rPr>
              <w:tab/>
            </w:r>
            <w:r w:rsidRPr="00C150EC">
              <w:rPr>
                <w:rStyle w:val="Hyperlink"/>
                <w:i/>
                <w:noProof/>
              </w:rPr>
              <w:t>Requirement Planning</w:t>
            </w:r>
            <w:r w:rsidRPr="00C150EC">
              <w:rPr>
                <w:noProof/>
                <w:webHidden/>
              </w:rPr>
              <w:tab/>
            </w:r>
            <w:r w:rsidRPr="00C150EC">
              <w:rPr>
                <w:noProof/>
                <w:webHidden/>
              </w:rPr>
              <w:fldChar w:fldCharType="begin"/>
            </w:r>
            <w:r w:rsidRPr="00C150EC">
              <w:rPr>
                <w:noProof/>
                <w:webHidden/>
              </w:rPr>
              <w:instrText xml:space="preserve"> PAGEREF _Toc68098341 \h </w:instrText>
            </w:r>
            <w:r w:rsidRPr="00C150EC">
              <w:rPr>
                <w:noProof/>
                <w:webHidden/>
              </w:rPr>
            </w:r>
            <w:r w:rsidRPr="00C150EC">
              <w:rPr>
                <w:noProof/>
                <w:webHidden/>
              </w:rPr>
              <w:fldChar w:fldCharType="separate"/>
            </w:r>
            <w:r w:rsidRPr="00C150EC">
              <w:rPr>
                <w:noProof/>
                <w:webHidden/>
              </w:rPr>
              <w:t>15</w:t>
            </w:r>
            <w:r w:rsidRPr="00C150EC">
              <w:rPr>
                <w:noProof/>
                <w:webHidden/>
              </w:rPr>
              <w:fldChar w:fldCharType="end"/>
            </w:r>
          </w:hyperlink>
        </w:p>
        <w:p w:rsidR="00C150EC" w:rsidRPr="00C150EC" w:rsidRDefault="00C150EC">
          <w:pPr>
            <w:pStyle w:val="TOC3"/>
            <w:tabs>
              <w:tab w:val="left" w:pos="1320"/>
              <w:tab w:val="right" w:leader="dot" w:pos="7923"/>
            </w:tabs>
            <w:rPr>
              <w:rFonts w:asciiTheme="minorHAnsi" w:eastAsiaTheme="minorEastAsia" w:hAnsiTheme="minorHAnsi" w:cstheme="minorBidi"/>
              <w:noProof/>
              <w:sz w:val="22"/>
              <w:szCs w:val="22"/>
              <w:lang w:eastAsia="id-ID"/>
            </w:rPr>
          </w:pPr>
          <w:hyperlink w:anchor="_Toc68098342" w:history="1">
            <w:r w:rsidRPr="00C150EC">
              <w:rPr>
                <w:rStyle w:val="Hyperlink"/>
                <w:noProof/>
              </w:rPr>
              <w:t>2.4.2</w:t>
            </w:r>
            <w:r w:rsidRPr="00C150EC">
              <w:rPr>
                <w:rFonts w:asciiTheme="minorHAnsi" w:eastAsiaTheme="minorEastAsia" w:hAnsiTheme="minorHAnsi" w:cstheme="minorBidi"/>
                <w:noProof/>
                <w:sz w:val="22"/>
                <w:szCs w:val="22"/>
                <w:lang w:eastAsia="id-ID"/>
              </w:rPr>
              <w:tab/>
            </w:r>
            <w:r w:rsidRPr="00C150EC">
              <w:rPr>
                <w:rStyle w:val="Hyperlink"/>
                <w:i/>
                <w:noProof/>
              </w:rPr>
              <w:t>Design Workshop</w:t>
            </w:r>
            <w:r w:rsidRPr="00C150EC">
              <w:rPr>
                <w:noProof/>
                <w:webHidden/>
              </w:rPr>
              <w:tab/>
            </w:r>
            <w:r w:rsidRPr="00C150EC">
              <w:rPr>
                <w:noProof/>
                <w:webHidden/>
              </w:rPr>
              <w:fldChar w:fldCharType="begin"/>
            </w:r>
            <w:r w:rsidRPr="00C150EC">
              <w:rPr>
                <w:noProof/>
                <w:webHidden/>
              </w:rPr>
              <w:instrText xml:space="preserve"> PAGEREF _Toc68098342 \h </w:instrText>
            </w:r>
            <w:r w:rsidRPr="00C150EC">
              <w:rPr>
                <w:noProof/>
                <w:webHidden/>
              </w:rPr>
            </w:r>
            <w:r w:rsidRPr="00C150EC">
              <w:rPr>
                <w:noProof/>
                <w:webHidden/>
              </w:rPr>
              <w:fldChar w:fldCharType="separate"/>
            </w:r>
            <w:r w:rsidRPr="00C150EC">
              <w:rPr>
                <w:noProof/>
                <w:webHidden/>
              </w:rPr>
              <w:t>15</w:t>
            </w:r>
            <w:r w:rsidRPr="00C150EC">
              <w:rPr>
                <w:noProof/>
                <w:webHidden/>
              </w:rPr>
              <w:fldChar w:fldCharType="end"/>
            </w:r>
          </w:hyperlink>
        </w:p>
        <w:p w:rsidR="00C150EC" w:rsidRPr="00C150EC" w:rsidRDefault="00C150EC">
          <w:pPr>
            <w:pStyle w:val="TOC3"/>
            <w:tabs>
              <w:tab w:val="left" w:pos="1320"/>
              <w:tab w:val="right" w:leader="dot" w:pos="7923"/>
            </w:tabs>
            <w:rPr>
              <w:rFonts w:asciiTheme="minorHAnsi" w:eastAsiaTheme="minorEastAsia" w:hAnsiTheme="minorHAnsi" w:cstheme="minorBidi"/>
              <w:noProof/>
              <w:sz w:val="22"/>
              <w:szCs w:val="22"/>
              <w:lang w:eastAsia="id-ID"/>
            </w:rPr>
          </w:pPr>
          <w:hyperlink w:anchor="_Toc68098343" w:history="1">
            <w:r w:rsidRPr="00C150EC">
              <w:rPr>
                <w:rStyle w:val="Hyperlink"/>
                <w:noProof/>
              </w:rPr>
              <w:t>2.4.3</w:t>
            </w:r>
            <w:r w:rsidRPr="00C150EC">
              <w:rPr>
                <w:rFonts w:asciiTheme="minorHAnsi" w:eastAsiaTheme="minorEastAsia" w:hAnsiTheme="minorHAnsi" w:cstheme="minorBidi"/>
                <w:noProof/>
                <w:sz w:val="22"/>
                <w:szCs w:val="22"/>
                <w:lang w:eastAsia="id-ID"/>
              </w:rPr>
              <w:tab/>
            </w:r>
            <w:r w:rsidRPr="00C150EC">
              <w:rPr>
                <w:rStyle w:val="Hyperlink"/>
                <w:i/>
                <w:noProof/>
              </w:rPr>
              <w:t>Implementation</w:t>
            </w:r>
            <w:r w:rsidRPr="00C150EC">
              <w:rPr>
                <w:noProof/>
                <w:webHidden/>
              </w:rPr>
              <w:tab/>
            </w:r>
            <w:r w:rsidRPr="00C150EC">
              <w:rPr>
                <w:noProof/>
                <w:webHidden/>
              </w:rPr>
              <w:fldChar w:fldCharType="begin"/>
            </w:r>
            <w:r w:rsidRPr="00C150EC">
              <w:rPr>
                <w:noProof/>
                <w:webHidden/>
              </w:rPr>
              <w:instrText xml:space="preserve"> PAGEREF _Toc68098343 \h </w:instrText>
            </w:r>
            <w:r w:rsidRPr="00C150EC">
              <w:rPr>
                <w:noProof/>
                <w:webHidden/>
              </w:rPr>
            </w:r>
            <w:r w:rsidRPr="00C150EC">
              <w:rPr>
                <w:noProof/>
                <w:webHidden/>
              </w:rPr>
              <w:fldChar w:fldCharType="separate"/>
            </w:r>
            <w:r w:rsidRPr="00C150EC">
              <w:rPr>
                <w:noProof/>
                <w:webHidden/>
              </w:rPr>
              <w:t>16</w:t>
            </w:r>
            <w:r w:rsidRPr="00C150EC">
              <w:rPr>
                <w:noProof/>
                <w:webHidden/>
              </w:rPr>
              <w:fldChar w:fldCharType="end"/>
            </w:r>
          </w:hyperlink>
        </w:p>
        <w:p w:rsidR="00C150EC" w:rsidRPr="00C150EC" w:rsidRDefault="00C150EC">
          <w:pPr>
            <w:pStyle w:val="TOC1"/>
            <w:rPr>
              <w:rFonts w:asciiTheme="minorHAnsi" w:eastAsiaTheme="minorEastAsia" w:hAnsiTheme="minorHAnsi" w:cstheme="minorBidi"/>
              <w:noProof/>
              <w:sz w:val="22"/>
              <w:szCs w:val="22"/>
              <w:lang w:eastAsia="id-ID"/>
            </w:rPr>
          </w:pPr>
          <w:hyperlink w:anchor="_Toc68098344" w:history="1">
            <w:r w:rsidRPr="00C150EC">
              <w:rPr>
                <w:rStyle w:val="Hyperlink"/>
                <w:noProof/>
              </w:rPr>
              <w:t>Bab 3 METODE PENELITIAN</w:t>
            </w:r>
            <w:r w:rsidRPr="00C150EC">
              <w:rPr>
                <w:noProof/>
                <w:webHidden/>
              </w:rPr>
              <w:tab/>
            </w:r>
            <w:r w:rsidRPr="00C150EC">
              <w:rPr>
                <w:noProof/>
                <w:webHidden/>
              </w:rPr>
              <w:fldChar w:fldCharType="begin"/>
            </w:r>
            <w:r w:rsidRPr="00C150EC">
              <w:rPr>
                <w:noProof/>
                <w:webHidden/>
              </w:rPr>
              <w:instrText xml:space="preserve"> PAGEREF _Toc68098344 \h </w:instrText>
            </w:r>
            <w:r w:rsidRPr="00C150EC">
              <w:rPr>
                <w:noProof/>
                <w:webHidden/>
              </w:rPr>
            </w:r>
            <w:r w:rsidRPr="00C150EC">
              <w:rPr>
                <w:noProof/>
                <w:webHidden/>
              </w:rPr>
              <w:fldChar w:fldCharType="separate"/>
            </w:r>
            <w:r w:rsidRPr="00C150EC">
              <w:rPr>
                <w:noProof/>
                <w:webHidden/>
              </w:rPr>
              <w:t>17</w:t>
            </w:r>
            <w:r w:rsidRPr="00C150EC">
              <w:rPr>
                <w:noProof/>
                <w:webHidden/>
              </w:rPr>
              <w:fldChar w:fldCharType="end"/>
            </w:r>
          </w:hyperlink>
        </w:p>
        <w:p w:rsidR="00C150EC" w:rsidRPr="00C150EC" w:rsidRDefault="00C150EC">
          <w:pPr>
            <w:pStyle w:val="TOC2"/>
            <w:tabs>
              <w:tab w:val="left" w:pos="880"/>
              <w:tab w:val="right" w:leader="dot" w:pos="7923"/>
            </w:tabs>
            <w:rPr>
              <w:rFonts w:asciiTheme="minorHAnsi" w:eastAsiaTheme="minorEastAsia" w:hAnsiTheme="minorHAnsi" w:cstheme="minorBidi"/>
              <w:noProof/>
              <w:sz w:val="22"/>
              <w:szCs w:val="22"/>
              <w:lang w:eastAsia="id-ID"/>
            </w:rPr>
          </w:pPr>
          <w:hyperlink w:anchor="_Toc68098345" w:history="1">
            <w:r w:rsidRPr="00C150EC">
              <w:rPr>
                <w:rStyle w:val="Hyperlink"/>
                <w:noProof/>
              </w:rPr>
              <w:t>3.1</w:t>
            </w:r>
            <w:r w:rsidRPr="00C150EC">
              <w:rPr>
                <w:rFonts w:asciiTheme="minorHAnsi" w:eastAsiaTheme="minorEastAsia" w:hAnsiTheme="minorHAnsi" w:cstheme="minorBidi"/>
                <w:noProof/>
                <w:sz w:val="22"/>
                <w:szCs w:val="22"/>
                <w:lang w:eastAsia="id-ID"/>
              </w:rPr>
              <w:tab/>
            </w:r>
            <w:r w:rsidRPr="00C150EC">
              <w:rPr>
                <w:rStyle w:val="Hyperlink"/>
                <w:noProof/>
              </w:rPr>
              <w:t>Metode Pengumpulan Data</w:t>
            </w:r>
            <w:r w:rsidRPr="00C150EC">
              <w:rPr>
                <w:noProof/>
                <w:webHidden/>
              </w:rPr>
              <w:tab/>
            </w:r>
            <w:r w:rsidRPr="00C150EC">
              <w:rPr>
                <w:noProof/>
                <w:webHidden/>
              </w:rPr>
              <w:fldChar w:fldCharType="begin"/>
            </w:r>
            <w:r w:rsidRPr="00C150EC">
              <w:rPr>
                <w:noProof/>
                <w:webHidden/>
              </w:rPr>
              <w:instrText xml:space="preserve"> PAGEREF _Toc68098345 \h </w:instrText>
            </w:r>
            <w:r w:rsidRPr="00C150EC">
              <w:rPr>
                <w:noProof/>
                <w:webHidden/>
              </w:rPr>
            </w:r>
            <w:r w:rsidRPr="00C150EC">
              <w:rPr>
                <w:noProof/>
                <w:webHidden/>
              </w:rPr>
              <w:fldChar w:fldCharType="separate"/>
            </w:r>
            <w:r w:rsidRPr="00C150EC">
              <w:rPr>
                <w:noProof/>
                <w:webHidden/>
              </w:rPr>
              <w:t>17</w:t>
            </w:r>
            <w:r w:rsidRPr="00C150EC">
              <w:rPr>
                <w:noProof/>
                <w:webHidden/>
              </w:rPr>
              <w:fldChar w:fldCharType="end"/>
            </w:r>
          </w:hyperlink>
        </w:p>
        <w:p w:rsidR="00C150EC" w:rsidRPr="00C150EC" w:rsidRDefault="00C150EC">
          <w:pPr>
            <w:pStyle w:val="TOC2"/>
            <w:tabs>
              <w:tab w:val="left" w:pos="880"/>
              <w:tab w:val="right" w:leader="dot" w:pos="7923"/>
            </w:tabs>
            <w:rPr>
              <w:rFonts w:asciiTheme="minorHAnsi" w:eastAsiaTheme="minorEastAsia" w:hAnsiTheme="minorHAnsi" w:cstheme="minorBidi"/>
              <w:noProof/>
              <w:sz w:val="22"/>
              <w:szCs w:val="22"/>
              <w:lang w:eastAsia="id-ID"/>
            </w:rPr>
          </w:pPr>
          <w:hyperlink w:anchor="_Toc68098346" w:history="1">
            <w:r w:rsidRPr="00C150EC">
              <w:rPr>
                <w:rStyle w:val="Hyperlink"/>
                <w:noProof/>
              </w:rPr>
              <w:t>3.2</w:t>
            </w:r>
            <w:r w:rsidRPr="00C150EC">
              <w:rPr>
                <w:rFonts w:asciiTheme="minorHAnsi" w:eastAsiaTheme="minorEastAsia" w:hAnsiTheme="minorHAnsi" w:cstheme="minorBidi"/>
                <w:noProof/>
                <w:sz w:val="22"/>
                <w:szCs w:val="22"/>
                <w:lang w:eastAsia="id-ID"/>
              </w:rPr>
              <w:tab/>
            </w:r>
            <w:r w:rsidRPr="00C150EC">
              <w:rPr>
                <w:rStyle w:val="Hyperlink"/>
                <w:noProof/>
              </w:rPr>
              <w:t>Metode Analisis</w:t>
            </w:r>
            <w:r w:rsidRPr="00C150EC">
              <w:rPr>
                <w:noProof/>
                <w:webHidden/>
              </w:rPr>
              <w:tab/>
            </w:r>
            <w:r w:rsidRPr="00C150EC">
              <w:rPr>
                <w:noProof/>
                <w:webHidden/>
              </w:rPr>
              <w:fldChar w:fldCharType="begin"/>
            </w:r>
            <w:r w:rsidRPr="00C150EC">
              <w:rPr>
                <w:noProof/>
                <w:webHidden/>
              </w:rPr>
              <w:instrText xml:space="preserve"> PAGEREF _Toc68098346 \h </w:instrText>
            </w:r>
            <w:r w:rsidRPr="00C150EC">
              <w:rPr>
                <w:noProof/>
                <w:webHidden/>
              </w:rPr>
            </w:r>
            <w:r w:rsidRPr="00C150EC">
              <w:rPr>
                <w:noProof/>
                <w:webHidden/>
              </w:rPr>
              <w:fldChar w:fldCharType="separate"/>
            </w:r>
            <w:r w:rsidRPr="00C150EC">
              <w:rPr>
                <w:noProof/>
                <w:webHidden/>
              </w:rPr>
              <w:t>17</w:t>
            </w:r>
            <w:r w:rsidRPr="00C150EC">
              <w:rPr>
                <w:noProof/>
                <w:webHidden/>
              </w:rPr>
              <w:fldChar w:fldCharType="end"/>
            </w:r>
          </w:hyperlink>
        </w:p>
        <w:p w:rsidR="00C150EC" w:rsidRPr="00C150EC" w:rsidRDefault="00C150EC">
          <w:pPr>
            <w:pStyle w:val="TOC2"/>
            <w:tabs>
              <w:tab w:val="left" w:pos="880"/>
              <w:tab w:val="right" w:leader="dot" w:pos="7923"/>
            </w:tabs>
            <w:rPr>
              <w:rFonts w:asciiTheme="minorHAnsi" w:eastAsiaTheme="minorEastAsia" w:hAnsiTheme="minorHAnsi" w:cstheme="minorBidi"/>
              <w:noProof/>
              <w:sz w:val="22"/>
              <w:szCs w:val="22"/>
              <w:lang w:eastAsia="id-ID"/>
            </w:rPr>
          </w:pPr>
          <w:hyperlink w:anchor="_Toc68098347" w:history="1">
            <w:r w:rsidRPr="00C150EC">
              <w:rPr>
                <w:rStyle w:val="Hyperlink"/>
                <w:noProof/>
              </w:rPr>
              <w:t>3.3</w:t>
            </w:r>
            <w:r w:rsidRPr="00C150EC">
              <w:rPr>
                <w:rFonts w:asciiTheme="minorHAnsi" w:eastAsiaTheme="minorEastAsia" w:hAnsiTheme="minorHAnsi" w:cstheme="minorBidi"/>
                <w:noProof/>
                <w:sz w:val="22"/>
                <w:szCs w:val="22"/>
                <w:lang w:eastAsia="id-ID"/>
              </w:rPr>
              <w:tab/>
            </w:r>
            <w:r w:rsidRPr="00C150EC">
              <w:rPr>
                <w:rStyle w:val="Hyperlink"/>
                <w:noProof/>
              </w:rPr>
              <w:t>Kerangka Pemikiran</w:t>
            </w:r>
            <w:r w:rsidRPr="00C150EC">
              <w:rPr>
                <w:noProof/>
                <w:webHidden/>
              </w:rPr>
              <w:tab/>
            </w:r>
            <w:r w:rsidRPr="00C150EC">
              <w:rPr>
                <w:noProof/>
                <w:webHidden/>
              </w:rPr>
              <w:fldChar w:fldCharType="begin"/>
            </w:r>
            <w:r w:rsidRPr="00C150EC">
              <w:rPr>
                <w:noProof/>
                <w:webHidden/>
              </w:rPr>
              <w:instrText xml:space="preserve"> PAGEREF _Toc68098347 \h </w:instrText>
            </w:r>
            <w:r w:rsidRPr="00C150EC">
              <w:rPr>
                <w:noProof/>
                <w:webHidden/>
              </w:rPr>
            </w:r>
            <w:r w:rsidRPr="00C150EC">
              <w:rPr>
                <w:noProof/>
                <w:webHidden/>
              </w:rPr>
              <w:fldChar w:fldCharType="separate"/>
            </w:r>
            <w:r w:rsidRPr="00C150EC">
              <w:rPr>
                <w:noProof/>
                <w:webHidden/>
              </w:rPr>
              <w:t>19</w:t>
            </w:r>
            <w:r w:rsidRPr="00C150EC">
              <w:rPr>
                <w:noProof/>
                <w:webHidden/>
              </w:rPr>
              <w:fldChar w:fldCharType="end"/>
            </w:r>
          </w:hyperlink>
        </w:p>
        <w:p w:rsidR="00C150EC" w:rsidRPr="00C150EC" w:rsidRDefault="00C150EC">
          <w:pPr>
            <w:pStyle w:val="TOC1"/>
            <w:rPr>
              <w:rFonts w:asciiTheme="minorHAnsi" w:eastAsiaTheme="minorEastAsia" w:hAnsiTheme="minorHAnsi" w:cstheme="minorBidi"/>
              <w:noProof/>
              <w:sz w:val="22"/>
              <w:szCs w:val="22"/>
              <w:lang w:eastAsia="id-ID"/>
            </w:rPr>
          </w:pPr>
          <w:hyperlink w:anchor="_Toc68098348" w:history="1">
            <w:r w:rsidRPr="00C150EC">
              <w:rPr>
                <w:rStyle w:val="Hyperlink"/>
                <w:noProof/>
              </w:rPr>
              <w:t>DAFTAR PUSTAKA</w:t>
            </w:r>
            <w:r w:rsidRPr="00C150EC">
              <w:rPr>
                <w:noProof/>
                <w:webHidden/>
              </w:rPr>
              <w:tab/>
            </w:r>
            <w:r w:rsidRPr="00C150EC">
              <w:rPr>
                <w:noProof/>
                <w:webHidden/>
              </w:rPr>
              <w:fldChar w:fldCharType="begin"/>
            </w:r>
            <w:r w:rsidRPr="00C150EC">
              <w:rPr>
                <w:noProof/>
                <w:webHidden/>
              </w:rPr>
              <w:instrText xml:space="preserve"> PAGEREF _Toc68098348 \h </w:instrText>
            </w:r>
            <w:r w:rsidRPr="00C150EC">
              <w:rPr>
                <w:noProof/>
                <w:webHidden/>
              </w:rPr>
            </w:r>
            <w:r w:rsidRPr="00C150EC">
              <w:rPr>
                <w:noProof/>
                <w:webHidden/>
              </w:rPr>
              <w:fldChar w:fldCharType="separate"/>
            </w:r>
            <w:r w:rsidRPr="00C150EC">
              <w:rPr>
                <w:noProof/>
                <w:webHidden/>
              </w:rPr>
              <w:t>20</w:t>
            </w:r>
            <w:r w:rsidRPr="00C150EC">
              <w:rPr>
                <w:noProof/>
                <w:webHidden/>
              </w:rPr>
              <w:fldChar w:fldCharType="end"/>
            </w:r>
          </w:hyperlink>
        </w:p>
        <w:p w:rsidR="0045069B" w:rsidRPr="00C150EC" w:rsidRDefault="0045069B" w:rsidP="002A73D0">
          <w:pPr>
            <w:spacing w:line="240" w:lineRule="auto"/>
          </w:pPr>
          <w:r w:rsidRPr="00C150EC">
            <w:rPr>
              <w:b/>
              <w:bCs/>
            </w:rPr>
            <w:fldChar w:fldCharType="end"/>
          </w:r>
        </w:p>
      </w:sdtContent>
    </w:sdt>
    <w:p w:rsidR="00903AD4" w:rsidRPr="00C150EC" w:rsidRDefault="00903AD4">
      <w:pPr>
        <w:spacing w:line="240" w:lineRule="auto"/>
        <w:jc w:val="left"/>
        <w:rPr>
          <w:i/>
        </w:rPr>
      </w:pPr>
      <w:r w:rsidRPr="00C150EC">
        <w:rPr>
          <w:i/>
        </w:rPr>
        <w:br w:type="page"/>
      </w:r>
    </w:p>
    <w:p w:rsidR="00713EDD" w:rsidRPr="00C150EC" w:rsidRDefault="00713EDD" w:rsidP="001403D8">
      <w:pPr>
        <w:pStyle w:val="Heading1"/>
        <w:numPr>
          <w:ilvl w:val="0"/>
          <w:numId w:val="0"/>
        </w:numPr>
        <w:sectPr w:rsidR="00713EDD" w:rsidRPr="00C150EC" w:rsidSect="00A95916">
          <w:pgSz w:w="11907" w:h="16840" w:code="9"/>
          <w:pgMar w:top="2275" w:right="1699" w:bottom="1699" w:left="2275" w:header="720" w:footer="720" w:gutter="0"/>
          <w:pgNumType w:fmt="lowerRoman"/>
          <w:cols w:space="720"/>
          <w:titlePg/>
          <w:docGrid w:linePitch="360"/>
        </w:sectPr>
      </w:pPr>
      <w:bookmarkStart w:id="13" w:name="_Toc375218531"/>
    </w:p>
    <w:p w:rsidR="001403D8" w:rsidRPr="00C150EC" w:rsidRDefault="001403D8" w:rsidP="001403D8">
      <w:pPr>
        <w:pStyle w:val="Heading1"/>
        <w:numPr>
          <w:ilvl w:val="0"/>
          <w:numId w:val="0"/>
        </w:numPr>
      </w:pPr>
      <w:bookmarkStart w:id="14" w:name="_Toc68098326"/>
      <w:r w:rsidRPr="00C150EC">
        <w:lastRenderedPageBreak/>
        <w:t>Daftar Gambar</w:t>
      </w:r>
      <w:bookmarkEnd w:id="14"/>
    </w:p>
    <w:p w:rsidR="001403D8" w:rsidRPr="00C150EC" w:rsidRDefault="001403D8">
      <w:pPr>
        <w:spacing w:line="240" w:lineRule="auto"/>
        <w:jc w:val="left"/>
      </w:pPr>
    </w:p>
    <w:p w:rsidR="00C150EC" w:rsidRPr="00C150EC" w:rsidRDefault="004C0C02">
      <w:pPr>
        <w:pStyle w:val="TableofFigures"/>
        <w:tabs>
          <w:tab w:val="right" w:leader="dot" w:pos="7923"/>
        </w:tabs>
        <w:rPr>
          <w:rFonts w:asciiTheme="minorHAnsi" w:eastAsiaTheme="minorEastAsia" w:hAnsiTheme="minorHAnsi" w:cstheme="minorBidi"/>
          <w:noProof/>
          <w:sz w:val="22"/>
          <w:szCs w:val="22"/>
          <w:lang w:eastAsia="id-ID"/>
        </w:rPr>
      </w:pPr>
      <w:r w:rsidRPr="00C150EC">
        <w:fldChar w:fldCharType="begin"/>
      </w:r>
      <w:r w:rsidRPr="00C150EC">
        <w:instrText xml:space="preserve"> TOC \h \z \c "Gambar" </w:instrText>
      </w:r>
      <w:r w:rsidRPr="00C150EC">
        <w:fldChar w:fldCharType="separate"/>
      </w:r>
      <w:hyperlink w:anchor="_Toc68098349" w:history="1">
        <w:r w:rsidR="00C150EC" w:rsidRPr="00C150EC">
          <w:rPr>
            <w:rStyle w:val="Hyperlink"/>
            <w:noProof/>
          </w:rPr>
          <w:t xml:space="preserve">Gambar 1 Sistem Kerja </w:t>
        </w:r>
        <w:r w:rsidR="00C150EC" w:rsidRPr="00C150EC">
          <w:rPr>
            <w:rStyle w:val="Hyperlink"/>
            <w:i/>
            <w:noProof/>
          </w:rPr>
          <w:t>Web Apps</w:t>
        </w:r>
        <w:r w:rsidR="00C150EC" w:rsidRPr="00C150EC">
          <w:rPr>
            <w:noProof/>
            <w:webHidden/>
          </w:rPr>
          <w:tab/>
        </w:r>
        <w:r w:rsidR="00C150EC" w:rsidRPr="00C150EC">
          <w:rPr>
            <w:noProof/>
            <w:webHidden/>
          </w:rPr>
          <w:fldChar w:fldCharType="begin"/>
        </w:r>
        <w:r w:rsidR="00C150EC" w:rsidRPr="00C150EC">
          <w:rPr>
            <w:noProof/>
            <w:webHidden/>
          </w:rPr>
          <w:instrText xml:space="preserve"> PAGEREF _Toc68098349 \h </w:instrText>
        </w:r>
        <w:r w:rsidR="00C150EC" w:rsidRPr="00C150EC">
          <w:rPr>
            <w:noProof/>
            <w:webHidden/>
          </w:rPr>
        </w:r>
        <w:r w:rsidR="00C150EC" w:rsidRPr="00C150EC">
          <w:rPr>
            <w:noProof/>
            <w:webHidden/>
          </w:rPr>
          <w:fldChar w:fldCharType="separate"/>
        </w:r>
        <w:r w:rsidR="00C150EC" w:rsidRPr="00C150EC">
          <w:rPr>
            <w:noProof/>
            <w:webHidden/>
          </w:rPr>
          <w:t>12</w:t>
        </w:r>
        <w:r w:rsidR="00C150EC" w:rsidRPr="00C150EC">
          <w:rPr>
            <w:noProof/>
            <w:webHidden/>
          </w:rPr>
          <w:fldChar w:fldCharType="end"/>
        </w:r>
      </w:hyperlink>
    </w:p>
    <w:p w:rsidR="00C150EC" w:rsidRPr="00C150EC" w:rsidRDefault="00C150EC">
      <w:pPr>
        <w:pStyle w:val="TableofFigures"/>
        <w:tabs>
          <w:tab w:val="right" w:leader="dot" w:pos="7923"/>
        </w:tabs>
        <w:rPr>
          <w:rFonts w:asciiTheme="minorHAnsi" w:eastAsiaTheme="minorEastAsia" w:hAnsiTheme="minorHAnsi" w:cstheme="minorBidi"/>
          <w:noProof/>
          <w:sz w:val="22"/>
          <w:szCs w:val="22"/>
          <w:lang w:eastAsia="id-ID"/>
        </w:rPr>
      </w:pPr>
      <w:hyperlink w:anchor="_Toc68098350" w:history="1">
        <w:r w:rsidRPr="00C150EC">
          <w:rPr>
            <w:rStyle w:val="Hyperlink"/>
            <w:noProof/>
          </w:rPr>
          <w:t>Gambar 2 Gambar Strategi Pemilihan Metode Pengembangan Sistem</w:t>
        </w:r>
        <w:r w:rsidRPr="00C150EC">
          <w:rPr>
            <w:noProof/>
            <w:webHidden/>
          </w:rPr>
          <w:tab/>
        </w:r>
        <w:r w:rsidRPr="00C150EC">
          <w:rPr>
            <w:noProof/>
            <w:webHidden/>
          </w:rPr>
          <w:fldChar w:fldCharType="begin"/>
        </w:r>
        <w:r w:rsidRPr="00C150EC">
          <w:rPr>
            <w:noProof/>
            <w:webHidden/>
          </w:rPr>
          <w:instrText xml:space="preserve"> PAGEREF _Toc68098350 \h </w:instrText>
        </w:r>
        <w:r w:rsidRPr="00C150EC">
          <w:rPr>
            <w:noProof/>
            <w:webHidden/>
          </w:rPr>
        </w:r>
        <w:r w:rsidRPr="00C150EC">
          <w:rPr>
            <w:noProof/>
            <w:webHidden/>
          </w:rPr>
          <w:fldChar w:fldCharType="separate"/>
        </w:r>
        <w:r w:rsidRPr="00C150EC">
          <w:rPr>
            <w:noProof/>
            <w:webHidden/>
          </w:rPr>
          <w:t>14</w:t>
        </w:r>
        <w:r w:rsidRPr="00C150EC">
          <w:rPr>
            <w:noProof/>
            <w:webHidden/>
          </w:rPr>
          <w:fldChar w:fldCharType="end"/>
        </w:r>
      </w:hyperlink>
    </w:p>
    <w:p w:rsidR="00C150EC" w:rsidRPr="00C150EC" w:rsidRDefault="00C150EC">
      <w:pPr>
        <w:pStyle w:val="TableofFigures"/>
        <w:tabs>
          <w:tab w:val="right" w:leader="dot" w:pos="7923"/>
        </w:tabs>
        <w:rPr>
          <w:rFonts w:asciiTheme="minorHAnsi" w:eastAsiaTheme="minorEastAsia" w:hAnsiTheme="minorHAnsi" w:cstheme="minorBidi"/>
          <w:noProof/>
          <w:sz w:val="22"/>
          <w:szCs w:val="22"/>
          <w:lang w:eastAsia="id-ID"/>
        </w:rPr>
      </w:pPr>
      <w:hyperlink w:anchor="_Toc68098351" w:history="1">
        <w:r w:rsidRPr="00C150EC">
          <w:rPr>
            <w:rStyle w:val="Hyperlink"/>
            <w:noProof/>
          </w:rPr>
          <w:t xml:space="preserve">Gambar 3 Fase </w:t>
        </w:r>
        <w:r w:rsidRPr="00C150EC">
          <w:rPr>
            <w:rStyle w:val="Hyperlink"/>
            <w:i/>
            <w:noProof/>
          </w:rPr>
          <w:t xml:space="preserve">Rapid Application Development </w:t>
        </w:r>
        <w:r w:rsidRPr="00C150EC">
          <w:rPr>
            <w:rStyle w:val="Hyperlink"/>
            <w:noProof/>
          </w:rPr>
          <w:t>(RAD)</w:t>
        </w:r>
        <w:r w:rsidRPr="00C150EC">
          <w:rPr>
            <w:noProof/>
            <w:webHidden/>
          </w:rPr>
          <w:tab/>
        </w:r>
        <w:r w:rsidRPr="00C150EC">
          <w:rPr>
            <w:noProof/>
            <w:webHidden/>
          </w:rPr>
          <w:fldChar w:fldCharType="begin"/>
        </w:r>
        <w:r w:rsidRPr="00C150EC">
          <w:rPr>
            <w:noProof/>
            <w:webHidden/>
          </w:rPr>
          <w:instrText xml:space="preserve"> PAGEREF _Toc68098351 \h </w:instrText>
        </w:r>
        <w:r w:rsidRPr="00C150EC">
          <w:rPr>
            <w:noProof/>
            <w:webHidden/>
          </w:rPr>
        </w:r>
        <w:r w:rsidRPr="00C150EC">
          <w:rPr>
            <w:noProof/>
            <w:webHidden/>
          </w:rPr>
          <w:fldChar w:fldCharType="separate"/>
        </w:r>
        <w:r w:rsidRPr="00C150EC">
          <w:rPr>
            <w:noProof/>
            <w:webHidden/>
          </w:rPr>
          <w:t>15</w:t>
        </w:r>
        <w:r w:rsidRPr="00C150EC">
          <w:rPr>
            <w:noProof/>
            <w:webHidden/>
          </w:rPr>
          <w:fldChar w:fldCharType="end"/>
        </w:r>
      </w:hyperlink>
    </w:p>
    <w:p w:rsidR="004C0C02" w:rsidRPr="00C150EC" w:rsidRDefault="004C0C02">
      <w:pPr>
        <w:spacing w:line="240" w:lineRule="auto"/>
        <w:jc w:val="left"/>
      </w:pPr>
      <w:r w:rsidRPr="00C150EC">
        <w:fldChar w:fldCharType="end"/>
      </w:r>
    </w:p>
    <w:p w:rsidR="001403D8" w:rsidRPr="00C150EC" w:rsidRDefault="001403D8">
      <w:pPr>
        <w:spacing w:line="240" w:lineRule="auto"/>
        <w:jc w:val="left"/>
      </w:pPr>
    </w:p>
    <w:p w:rsidR="001403D8" w:rsidRPr="00C150EC" w:rsidRDefault="001403D8">
      <w:pPr>
        <w:spacing w:line="240" w:lineRule="auto"/>
        <w:jc w:val="left"/>
      </w:pPr>
    </w:p>
    <w:p w:rsidR="00F425D9" w:rsidRPr="00C150EC" w:rsidRDefault="00F425D9">
      <w:pPr>
        <w:spacing w:line="240" w:lineRule="auto"/>
        <w:jc w:val="left"/>
        <w:rPr>
          <w:rFonts w:eastAsiaTheme="majorEastAsia" w:cstheme="majorBidi"/>
          <w:b/>
          <w:bCs/>
          <w:caps/>
          <w:szCs w:val="28"/>
        </w:rPr>
      </w:pPr>
      <w:r w:rsidRPr="00C150EC">
        <w:br w:type="page"/>
      </w:r>
    </w:p>
    <w:p w:rsidR="00713EDD" w:rsidRPr="00C150EC" w:rsidRDefault="00713EDD" w:rsidP="001403D8">
      <w:pPr>
        <w:pStyle w:val="Heading1"/>
        <w:numPr>
          <w:ilvl w:val="0"/>
          <w:numId w:val="0"/>
        </w:numPr>
        <w:sectPr w:rsidR="00713EDD" w:rsidRPr="00C150EC" w:rsidSect="00A95916">
          <w:pgSz w:w="11907" w:h="16840" w:code="9"/>
          <w:pgMar w:top="2275" w:right="1699" w:bottom="1699" w:left="2275" w:header="720" w:footer="720" w:gutter="0"/>
          <w:pgNumType w:fmt="lowerRoman"/>
          <w:cols w:space="720"/>
          <w:titlePg/>
          <w:docGrid w:linePitch="360"/>
        </w:sectPr>
      </w:pPr>
    </w:p>
    <w:p w:rsidR="001403D8" w:rsidRPr="00C150EC" w:rsidRDefault="001403D8" w:rsidP="001403D8">
      <w:pPr>
        <w:pStyle w:val="Heading1"/>
        <w:numPr>
          <w:ilvl w:val="0"/>
          <w:numId w:val="0"/>
        </w:numPr>
      </w:pPr>
      <w:bookmarkStart w:id="15" w:name="_Toc68098327"/>
      <w:r w:rsidRPr="00C150EC">
        <w:lastRenderedPageBreak/>
        <w:t>Daftar Tabel</w:t>
      </w:r>
      <w:bookmarkEnd w:id="15"/>
    </w:p>
    <w:p w:rsidR="001403D8" w:rsidRPr="00C150EC" w:rsidRDefault="001403D8">
      <w:pPr>
        <w:spacing w:line="240" w:lineRule="auto"/>
        <w:jc w:val="left"/>
      </w:pPr>
    </w:p>
    <w:p w:rsidR="001403D8" w:rsidRPr="00C150EC" w:rsidRDefault="001403D8">
      <w:pPr>
        <w:spacing w:line="240" w:lineRule="auto"/>
        <w:jc w:val="left"/>
      </w:pPr>
    </w:p>
    <w:p w:rsidR="00C150EC" w:rsidRDefault="004C0C02">
      <w:pPr>
        <w:pStyle w:val="TableofFigures"/>
        <w:tabs>
          <w:tab w:val="right" w:leader="dot" w:pos="7923"/>
        </w:tabs>
        <w:rPr>
          <w:rFonts w:asciiTheme="minorHAnsi" w:eastAsiaTheme="minorEastAsia" w:hAnsiTheme="minorHAnsi" w:cstheme="minorBidi"/>
          <w:noProof/>
          <w:sz w:val="22"/>
          <w:szCs w:val="22"/>
          <w:lang w:eastAsia="id-ID"/>
        </w:rPr>
      </w:pPr>
      <w:r w:rsidRPr="00C150EC">
        <w:fldChar w:fldCharType="begin"/>
      </w:r>
      <w:r w:rsidRPr="00C150EC">
        <w:instrText xml:space="preserve"> TOC \h \z \c "Tabel" </w:instrText>
      </w:r>
      <w:r w:rsidRPr="00C150EC">
        <w:fldChar w:fldCharType="separate"/>
      </w:r>
      <w:hyperlink w:anchor="_Toc68098402" w:history="1">
        <w:r w:rsidR="00C150EC" w:rsidRPr="001571E5">
          <w:rPr>
            <w:rStyle w:val="Hyperlink"/>
            <w:noProof/>
          </w:rPr>
          <w:t>Tabel 1 Penelitian Terkait</w:t>
        </w:r>
        <w:r w:rsidR="00C150EC">
          <w:rPr>
            <w:noProof/>
            <w:webHidden/>
          </w:rPr>
          <w:tab/>
        </w:r>
        <w:r w:rsidR="00C150EC">
          <w:rPr>
            <w:noProof/>
            <w:webHidden/>
          </w:rPr>
          <w:fldChar w:fldCharType="begin"/>
        </w:r>
        <w:r w:rsidR="00C150EC">
          <w:rPr>
            <w:noProof/>
            <w:webHidden/>
          </w:rPr>
          <w:instrText xml:space="preserve"> PAGEREF _Toc68098402 \h </w:instrText>
        </w:r>
        <w:r w:rsidR="00C150EC">
          <w:rPr>
            <w:noProof/>
            <w:webHidden/>
          </w:rPr>
        </w:r>
        <w:r w:rsidR="00C150EC">
          <w:rPr>
            <w:noProof/>
            <w:webHidden/>
          </w:rPr>
          <w:fldChar w:fldCharType="separate"/>
        </w:r>
        <w:r w:rsidR="00C150EC">
          <w:rPr>
            <w:noProof/>
            <w:webHidden/>
          </w:rPr>
          <w:t>8</w:t>
        </w:r>
        <w:r w:rsidR="00C150EC">
          <w:rPr>
            <w:noProof/>
            <w:webHidden/>
          </w:rPr>
          <w:fldChar w:fldCharType="end"/>
        </w:r>
      </w:hyperlink>
    </w:p>
    <w:p w:rsidR="00C150EC" w:rsidRDefault="00C150EC">
      <w:pPr>
        <w:pStyle w:val="TableofFigures"/>
        <w:tabs>
          <w:tab w:val="right" w:leader="dot" w:pos="7923"/>
        </w:tabs>
        <w:rPr>
          <w:rFonts w:asciiTheme="minorHAnsi" w:eastAsiaTheme="minorEastAsia" w:hAnsiTheme="minorHAnsi" w:cstheme="minorBidi"/>
          <w:noProof/>
          <w:sz w:val="22"/>
          <w:szCs w:val="22"/>
          <w:lang w:eastAsia="id-ID"/>
        </w:rPr>
      </w:pPr>
      <w:hyperlink w:anchor="_Toc68098403" w:history="1">
        <w:r w:rsidRPr="001571E5">
          <w:rPr>
            <w:rStyle w:val="Hyperlink"/>
            <w:noProof/>
          </w:rPr>
          <w:t>Tabel 2 Tabel Kerangka Pemikiran</w:t>
        </w:r>
        <w:r>
          <w:rPr>
            <w:noProof/>
            <w:webHidden/>
          </w:rPr>
          <w:tab/>
        </w:r>
        <w:r>
          <w:rPr>
            <w:noProof/>
            <w:webHidden/>
          </w:rPr>
          <w:fldChar w:fldCharType="begin"/>
        </w:r>
        <w:r>
          <w:rPr>
            <w:noProof/>
            <w:webHidden/>
          </w:rPr>
          <w:instrText xml:space="preserve"> PAGEREF _Toc68098403 \h </w:instrText>
        </w:r>
        <w:r>
          <w:rPr>
            <w:noProof/>
            <w:webHidden/>
          </w:rPr>
        </w:r>
        <w:r>
          <w:rPr>
            <w:noProof/>
            <w:webHidden/>
          </w:rPr>
          <w:fldChar w:fldCharType="separate"/>
        </w:r>
        <w:r>
          <w:rPr>
            <w:noProof/>
            <w:webHidden/>
          </w:rPr>
          <w:t>19</w:t>
        </w:r>
        <w:r>
          <w:rPr>
            <w:noProof/>
            <w:webHidden/>
          </w:rPr>
          <w:fldChar w:fldCharType="end"/>
        </w:r>
      </w:hyperlink>
    </w:p>
    <w:p w:rsidR="004C0C02" w:rsidRPr="00C150EC" w:rsidRDefault="004C0C02">
      <w:pPr>
        <w:spacing w:line="240" w:lineRule="auto"/>
        <w:jc w:val="left"/>
      </w:pPr>
      <w:r w:rsidRPr="00C150EC">
        <w:fldChar w:fldCharType="end"/>
      </w:r>
    </w:p>
    <w:p w:rsidR="00F425D9" w:rsidRPr="00C150EC" w:rsidRDefault="00F425D9">
      <w:pPr>
        <w:spacing w:line="240" w:lineRule="auto"/>
        <w:jc w:val="left"/>
        <w:rPr>
          <w:rFonts w:eastAsiaTheme="majorEastAsia" w:cstheme="majorBidi"/>
          <w:b/>
          <w:bCs/>
          <w:caps/>
          <w:szCs w:val="28"/>
        </w:rPr>
      </w:pPr>
      <w:r w:rsidRPr="00C150EC">
        <w:br w:type="page"/>
      </w:r>
    </w:p>
    <w:p w:rsidR="00713EDD" w:rsidRPr="00C150EC" w:rsidRDefault="00713EDD" w:rsidP="001403D8">
      <w:pPr>
        <w:pStyle w:val="Heading1"/>
        <w:numPr>
          <w:ilvl w:val="0"/>
          <w:numId w:val="0"/>
        </w:numPr>
        <w:sectPr w:rsidR="00713EDD" w:rsidRPr="00C150EC" w:rsidSect="00A95916">
          <w:pgSz w:w="11907" w:h="16840" w:code="9"/>
          <w:pgMar w:top="2275" w:right="1699" w:bottom="1699" w:left="2275" w:header="720" w:footer="720" w:gutter="0"/>
          <w:pgNumType w:fmt="lowerRoman"/>
          <w:cols w:space="720"/>
          <w:titlePg/>
          <w:docGrid w:linePitch="360"/>
        </w:sectPr>
      </w:pPr>
    </w:p>
    <w:p w:rsidR="001403D8" w:rsidRPr="00C150EC" w:rsidRDefault="001403D8" w:rsidP="001403D8">
      <w:pPr>
        <w:pStyle w:val="Heading1"/>
        <w:numPr>
          <w:ilvl w:val="0"/>
          <w:numId w:val="0"/>
        </w:numPr>
      </w:pPr>
      <w:bookmarkStart w:id="16" w:name="_Toc68098328"/>
      <w:r w:rsidRPr="00C150EC">
        <w:lastRenderedPageBreak/>
        <w:t>Daftar Lampiran</w:t>
      </w:r>
      <w:bookmarkEnd w:id="16"/>
    </w:p>
    <w:p w:rsidR="001403D8" w:rsidRPr="00C150EC" w:rsidRDefault="001403D8">
      <w:pPr>
        <w:spacing w:line="240" w:lineRule="auto"/>
        <w:jc w:val="left"/>
      </w:pPr>
    </w:p>
    <w:p w:rsidR="00F425D9" w:rsidRPr="00C150EC" w:rsidRDefault="00F425D9">
      <w:pPr>
        <w:spacing w:line="240" w:lineRule="auto"/>
        <w:jc w:val="left"/>
      </w:pPr>
      <w:r w:rsidRPr="00C150EC">
        <w:fldChar w:fldCharType="begin"/>
      </w:r>
      <w:r w:rsidRPr="00C150EC">
        <w:instrText xml:space="preserve"> TOC \h \z \c "Lampiran" </w:instrText>
      </w:r>
      <w:r w:rsidRPr="00C150EC">
        <w:fldChar w:fldCharType="separate"/>
      </w:r>
      <w:r w:rsidR="00C150EC">
        <w:rPr>
          <w:b/>
          <w:bCs/>
          <w:noProof/>
          <w:lang w:val="en-US"/>
        </w:rPr>
        <w:t>No table of figures entries found.</w:t>
      </w:r>
      <w:r w:rsidRPr="00C150EC">
        <w:fldChar w:fldCharType="end"/>
      </w:r>
    </w:p>
    <w:p w:rsidR="004E6DE2" w:rsidRPr="00C150EC" w:rsidRDefault="004E6DE2">
      <w:pPr>
        <w:spacing w:line="240" w:lineRule="auto"/>
        <w:jc w:val="left"/>
        <w:rPr>
          <w:rFonts w:eastAsiaTheme="majorEastAsia" w:cstheme="majorBidi"/>
          <w:b/>
          <w:bCs/>
          <w:caps/>
          <w:szCs w:val="28"/>
        </w:rPr>
      </w:pPr>
      <w:r w:rsidRPr="00C150EC">
        <w:br w:type="page"/>
      </w:r>
      <w:bookmarkStart w:id="17" w:name="_GoBack"/>
      <w:bookmarkEnd w:id="17"/>
    </w:p>
    <w:p w:rsidR="0045529B" w:rsidRPr="00C150EC" w:rsidRDefault="0045529B" w:rsidP="004E6DE2">
      <w:pPr>
        <w:pStyle w:val="Heading1"/>
        <w:sectPr w:rsidR="0045529B" w:rsidRPr="00C150EC" w:rsidSect="00A95916">
          <w:pgSz w:w="11907" w:h="16840" w:code="9"/>
          <w:pgMar w:top="2275" w:right="1699" w:bottom="1699" w:left="2275" w:header="720" w:footer="720" w:gutter="0"/>
          <w:pgNumType w:fmt="lowerRoman"/>
          <w:cols w:space="720"/>
          <w:titlePg/>
          <w:docGrid w:linePitch="360"/>
        </w:sectPr>
      </w:pPr>
    </w:p>
    <w:p w:rsidR="004E6DE2" w:rsidRPr="00C150EC" w:rsidRDefault="004E6DE2" w:rsidP="004E6DE2">
      <w:pPr>
        <w:pStyle w:val="Heading1"/>
      </w:pPr>
      <w:r w:rsidRPr="00C150EC">
        <w:lastRenderedPageBreak/>
        <w:br/>
      </w:r>
      <w:bookmarkStart w:id="18" w:name="_Toc68098329"/>
      <w:bookmarkEnd w:id="13"/>
      <w:r w:rsidR="00905FEC" w:rsidRPr="00C150EC">
        <w:t>Pen</w:t>
      </w:r>
      <w:r w:rsidR="0051329C" w:rsidRPr="00C150EC">
        <w:t>d</w:t>
      </w:r>
      <w:r w:rsidR="00905FEC" w:rsidRPr="00C150EC">
        <w:t>ahuluan</w:t>
      </w:r>
      <w:bookmarkEnd w:id="18"/>
    </w:p>
    <w:p w:rsidR="004E6DE2" w:rsidRPr="00C150EC" w:rsidRDefault="004E6DE2" w:rsidP="004E6DE2"/>
    <w:p w:rsidR="004E6DE2" w:rsidRPr="00C150EC" w:rsidRDefault="004E6DE2" w:rsidP="001343FE">
      <w:pPr>
        <w:pStyle w:val="Heading2"/>
        <w:numPr>
          <w:ilvl w:val="1"/>
          <w:numId w:val="1"/>
        </w:numPr>
        <w:spacing w:before="240"/>
        <w:jc w:val="left"/>
      </w:pPr>
      <w:bookmarkStart w:id="19" w:name="_Toc381020146"/>
      <w:bookmarkStart w:id="20" w:name="_Toc68098330"/>
      <w:r w:rsidRPr="00C150EC">
        <w:t>Latar Belakang Masalah</w:t>
      </w:r>
      <w:bookmarkEnd w:id="19"/>
      <w:bookmarkEnd w:id="20"/>
    </w:p>
    <w:p w:rsidR="00E46773" w:rsidRPr="00C150EC" w:rsidRDefault="00E46773" w:rsidP="00AF2E38">
      <w:r w:rsidRPr="00C150EC">
        <w:t>Mata kuliah Kerja Praktek merupakan sebuah mata kuliah wajib yang berada pada Program Studi Sistem Informasi – S1 Universitas Dian Nuswantoro, sehingga wajib diikuti oleh seluruh mahasiswa Sistem Informasi – S1. Selain itu, mata kuliah Kerja Praktek ini merupakan syarat kelulusan dari mahasiswa pada Program Studi Sistem Informasi -S1. Pada mata kuliah Kerja Praktek, mahasiswa ditugaskan untuk melakukan magang pada sebuah perusahaan dan melakukan analisa terhadap perusahaan tersebut.</w:t>
      </w:r>
      <w:r w:rsidR="00D4411C" w:rsidRPr="00C150EC">
        <w:t xml:space="preserve"> Hasil akhir dari program magang tersebut, mahasiswa dapat melakukan penulisan laporan hasil analisa dan juga diharapkan mahasiswa mendapatkan pengalaman kerja dan melakukan pengimplementasian ilmu pada masalah yang riil.</w:t>
      </w:r>
    </w:p>
    <w:p w:rsidR="00E46773" w:rsidRPr="00C150EC" w:rsidRDefault="00D4411C" w:rsidP="00AF2E38">
      <w:r w:rsidRPr="00C150EC">
        <w:t>Proses dari pengambilan mata kuliah Kerja Praktek sendiri berbeda dengan pengambilan mata kuliah pada umumnya. Pertama, mahasiswa melakukan input mata kuliah Kerja Praktek pada saat melakukan input KRS. Lalu mahasiswa akan mendapatkan pengarahan dari Koordinator mata kuliah Kerja Praktek. Selanjutnya mahasiswa akan mendapatkan dosen pembimbing. Mahasiswa akan dinyatakan lulus dari mata kuliah Kerja Praktek apabila telah menulis laporan hasil analisa di perusahaan tertentu dan melakukan sidang KP dengan dosen penguji yang ditentukan.</w:t>
      </w:r>
    </w:p>
    <w:p w:rsidR="0046006C" w:rsidRPr="00C150EC" w:rsidRDefault="0046006C" w:rsidP="00AF2E38">
      <w:r w:rsidRPr="00C150EC">
        <w:t>Dalam pemilihan dosen pembimbing oleh Koordinator KP, mahasiswa diberikan kebebasan dalam memilih dosen pembimbing masing – masing sesuai dengan kuota dosen pembimbing yang tersedia. Apabila kuota dosen pembimbing yang dipilih mahasiswa telah penuh, maka akan dipilihkan secara acak.</w:t>
      </w:r>
      <w:r w:rsidR="0047751A" w:rsidRPr="00C150EC">
        <w:t xml:space="preserve"> Oleh karena itu, peran Koordinator KP sangatlah penting dalam sebuah proses yang terjadi di keseluruhan sistem pengambilan mata kuliah Kerja Praktek (KP).</w:t>
      </w:r>
    </w:p>
    <w:p w:rsidR="0047751A" w:rsidRPr="00C150EC" w:rsidRDefault="00837E05" w:rsidP="00AF2E38">
      <w:r w:rsidRPr="00C150EC">
        <w:lastRenderedPageBreak/>
        <w:t xml:space="preserve">Pada proses dimana mahasiswa dapat memilih dosen pembimbing peminatan, Koordinator KP lalu akan melakukan </w:t>
      </w:r>
      <w:r w:rsidRPr="00C150EC">
        <w:rPr>
          <w:i/>
          <w:iCs/>
        </w:rPr>
        <w:t>plotting</w:t>
      </w:r>
      <w:r w:rsidRPr="00C150EC">
        <w:t xml:space="preserve"> kepada seluruh mahasiswa dari data peminatan yang telah diisi oleh mahasiswa, agar seluruh mahasiswa mendapatkan dosen pembimbing yang sesuai dengan peminatan para mahasiswa apabila kuota dosen pembimbing masih tersedia. Dengan begitu mahasiswa akan memiliki motivasi yang lebih dalam melakukan bimbingan, pelaporan kegiatan magang karena sesuai dengan keinginan para mahasiswa.</w:t>
      </w:r>
    </w:p>
    <w:p w:rsidR="00837E05" w:rsidRPr="00C150EC" w:rsidRDefault="00837E05" w:rsidP="00AF2E38">
      <w:r w:rsidRPr="00C150EC">
        <w:t xml:space="preserve">Dilakukannya proses </w:t>
      </w:r>
      <w:r w:rsidRPr="00C150EC">
        <w:rPr>
          <w:i/>
          <w:iCs/>
        </w:rPr>
        <w:t>plotting</w:t>
      </w:r>
      <w:r w:rsidRPr="00C150EC">
        <w:t xml:space="preserve"> dosen pembimbing ini, </w:t>
      </w:r>
      <w:r w:rsidR="00C824B3" w:rsidRPr="00C150EC">
        <w:t>masih dilakukan secara manual artinya Koordinator KP perlu melakukan pemrosesan data dosen pembimbing peminatan para mahasiswa. Pada kenyataannya, data mahasiswa yang melakukan pemilihan dosen pembimbing sangat banyak. Artinya Koordinator KP perlu melakukan kegiatan yang sama selama berulang-ulang sebanyak jumlah data yang masuk yaitu mahasiswa yang memilih dosen pembimbing.</w:t>
      </w:r>
    </w:p>
    <w:p w:rsidR="00C824B3" w:rsidRPr="00C150EC" w:rsidRDefault="00C824B3" w:rsidP="00AF2E38">
      <w:r w:rsidRPr="00C150EC">
        <w:t>Selain itu, dengan masih melakukan pemrosesan data secara manual, juga menimbulkan data yang kurang objektif dan kurang adil bagi seluruh mahasiswa. Namun pemilihan dosen pembimbing masih dilakukan secara subjektif oleh Koordinator KP.</w:t>
      </w:r>
    </w:p>
    <w:p w:rsidR="00D968E8" w:rsidRPr="00C150EC" w:rsidRDefault="004C0A38" w:rsidP="00AF2E38">
      <w:r w:rsidRPr="00C150EC">
        <w:t xml:space="preserve">Di era modern ini, perkembangan Teknologi Informasi sudah semakin pesat tidak hanya dalam satu sektor saja, tetapi telah menjamah ke sektor – sektor lain yang membutuhkan. Karena perkembangan Teknologi Informasi inilah banyak bermunculan solusi – solusi bisnis yang semakin mampu mengubah proses kerja suatu perusahaan menjadi lebih efektif dan juga efisien. Salah satu caranya yaitu dengan mengaplikasikan </w:t>
      </w:r>
      <w:r w:rsidRPr="00C150EC">
        <w:rPr>
          <w:i/>
          <w:iCs/>
        </w:rPr>
        <w:t xml:space="preserve">Automation </w:t>
      </w:r>
      <w:r w:rsidRPr="00C150EC">
        <w:t>atau otomatisasi.</w:t>
      </w:r>
    </w:p>
    <w:p w:rsidR="0042556F" w:rsidRPr="00C150EC" w:rsidRDefault="0042556F" w:rsidP="00AF2E38">
      <w:r w:rsidRPr="00C150EC">
        <w:t xml:space="preserve">Otomatisasi digunakan oleh banyak pelaku bisnis untuk menunjang berjalannya proses bisnis yang dilakukannya. Contohnya beberapa perusahaan perbankan menggunakan mesin ATM untuk membantu nasabahnya untuk melakukan transaksi tanpa perlu menggunakan jasa seorang </w:t>
      </w:r>
      <w:r w:rsidRPr="00C150EC">
        <w:rPr>
          <w:i/>
          <w:iCs/>
        </w:rPr>
        <w:t>teller</w:t>
      </w:r>
      <w:r w:rsidRPr="00C150EC">
        <w:t xml:space="preserve">. Dengan begitu perusahaan tidak perlu menggunakan jasa </w:t>
      </w:r>
      <w:r w:rsidRPr="00C150EC">
        <w:rPr>
          <w:i/>
          <w:iCs/>
        </w:rPr>
        <w:t>teller</w:t>
      </w:r>
      <w:r w:rsidRPr="00C150EC">
        <w:t xml:space="preserve"> secara berlebihan. Selain mampu memangkas pengeluaran perusahaan dengan cara mengurangi pengeluaran penggajian pekerja, otomatisasi juga memungkinkan </w:t>
      </w:r>
      <w:r w:rsidR="009C1A5E" w:rsidRPr="00C150EC">
        <w:t xml:space="preserve">perusahaan untuk menyediakan akses pada </w:t>
      </w:r>
      <w:r w:rsidR="009C1A5E" w:rsidRPr="00C150EC">
        <w:lastRenderedPageBreak/>
        <w:t xml:space="preserve">nasabah untuk melakukan transaksi selama 24 jam, yang sebelumnya tidak memungkinkan apabila masih menggunakan jasa </w:t>
      </w:r>
      <w:r w:rsidR="009C1A5E" w:rsidRPr="00C150EC">
        <w:rPr>
          <w:i/>
          <w:iCs/>
        </w:rPr>
        <w:t>teller.</w:t>
      </w:r>
    </w:p>
    <w:p w:rsidR="003C7E47" w:rsidRPr="00C150EC" w:rsidRDefault="003C7E47" w:rsidP="00643694">
      <w:r w:rsidRPr="00C150EC">
        <w:t>Dengan menggunakan otomatisasi pada pemrosesan data, akan semakin mempermudah pekerjaan yang dilakukan Koordinator KP, juga semakin menjamin data yang dihasilkan me</w:t>
      </w:r>
      <w:r w:rsidR="00643694" w:rsidRPr="00C150EC">
        <w:t>njadi lebih valid dan objektif.</w:t>
      </w:r>
    </w:p>
    <w:p w:rsidR="00B11B37" w:rsidRPr="00C150EC" w:rsidRDefault="00B11B37" w:rsidP="00B11B37">
      <w:r w:rsidRPr="00C150EC">
        <w:t xml:space="preserve">Selain itu, setelah para mahasiswa menjalankan proses magang di perusahaan tertentu, mahasiswa diminta untuk melakukan pelaporan dengan menuliskan laporan Kerja Praktek. Pada kenyataannya, Koordinator KP akan merasa kesulitan dalam melakukan </w:t>
      </w:r>
      <w:r w:rsidRPr="00C150EC">
        <w:rPr>
          <w:i/>
          <w:iCs/>
        </w:rPr>
        <w:t>monitoring</w:t>
      </w:r>
      <w:r w:rsidRPr="00C150EC">
        <w:t xml:space="preserve"> terhadap proses pengerjaan laporan tiap – tiap mahasiswa. Koordinator KP perlu menghubungi dosen pembimbing terkait untuk menanyakan progres pengerjaan laporan KP.</w:t>
      </w:r>
    </w:p>
    <w:p w:rsidR="00B11B37" w:rsidRPr="00C150EC" w:rsidRDefault="00B11B37" w:rsidP="00B11B37">
      <w:r w:rsidRPr="00C150EC">
        <w:t xml:space="preserve">Sistem informasi yang dapat digunakan untuk melakukan proses </w:t>
      </w:r>
      <w:r w:rsidRPr="00C150EC">
        <w:rPr>
          <w:i/>
          <w:iCs/>
        </w:rPr>
        <w:t>monitoring</w:t>
      </w:r>
      <w:r w:rsidRPr="00C150EC">
        <w:t xml:space="preserve"> terhadap progres pengerjaan laporan KP akan sangat membantu Koordinator KP dalam melacak kegiatan setiap mahasiswa yang mengambil mata kuliah Kerja Praktek. Oleh karena itu perlunya sistem yang dapat menampung data input dari progres mahasiswa, dan memprosesnya menjadi </w:t>
      </w:r>
      <w:r w:rsidRPr="00C150EC">
        <w:rPr>
          <w:i/>
          <w:iCs/>
        </w:rPr>
        <w:t>track record</w:t>
      </w:r>
      <w:r w:rsidRPr="00C150EC">
        <w:t xml:space="preserve"> yang jelas yang dapat dipantau Koordinator KP dan juga dosen pembimbing.</w:t>
      </w:r>
    </w:p>
    <w:p w:rsidR="004E6DE2" w:rsidRPr="00C150EC" w:rsidRDefault="004E6DE2" w:rsidP="001343FE">
      <w:pPr>
        <w:pStyle w:val="Heading2"/>
        <w:numPr>
          <w:ilvl w:val="1"/>
          <w:numId w:val="1"/>
        </w:numPr>
        <w:spacing w:before="240"/>
        <w:jc w:val="left"/>
        <w:rPr>
          <w:rFonts w:cs="Times New Roman"/>
        </w:rPr>
      </w:pPr>
      <w:bookmarkStart w:id="21" w:name="_Toc381020147"/>
      <w:bookmarkStart w:id="22" w:name="_Toc68098331"/>
      <w:r w:rsidRPr="00C150EC">
        <w:rPr>
          <w:rFonts w:cs="Times New Roman"/>
        </w:rPr>
        <w:t>Rumusan Masalah</w:t>
      </w:r>
      <w:bookmarkEnd w:id="21"/>
      <w:bookmarkEnd w:id="22"/>
    </w:p>
    <w:p w:rsidR="003C25C4" w:rsidRPr="00C150EC" w:rsidRDefault="00AF2E38" w:rsidP="00AF2E38">
      <w:r w:rsidRPr="00C150EC">
        <w:t>Dari paparan diatas, maka dapat dirumuskan masalah yaitu bagaimana membangun sebuah sistem informasi</w:t>
      </w:r>
      <w:r w:rsidR="00454513" w:rsidRPr="00C150EC">
        <w:t xml:space="preserve"> pengelolaan data</w:t>
      </w:r>
      <w:r w:rsidRPr="00C150EC">
        <w:t xml:space="preserve"> yang mampu mengumpulkan data dosen pembimbing peminatan setiap mahasiswa, melakukan pemrosesan terhadap data tersebut dan menghasilkan hasil akhir yaitu list mahasiswa dengan dosen pembimbing yang telah ditentukan oleh sistem secara otomatis</w:t>
      </w:r>
      <w:r w:rsidR="00643694" w:rsidRPr="00C150EC">
        <w:t>,</w:t>
      </w:r>
      <w:r w:rsidR="00B11B37" w:rsidRPr="00C150EC">
        <w:t xml:space="preserve"> dapat mencatat progres pengerjaan laporan Kerja Praktek mahasiswa dan dapat digunakan untuk melakukan </w:t>
      </w:r>
      <w:r w:rsidR="00B11B37" w:rsidRPr="00C150EC">
        <w:rPr>
          <w:i/>
          <w:iCs/>
        </w:rPr>
        <w:t>monitoring</w:t>
      </w:r>
      <w:r w:rsidR="00B11B37" w:rsidRPr="00C150EC">
        <w:t xml:space="preserve"> progres pengerjaan laporan oleh Koordinator KP dan juga dosen pembimbing,</w:t>
      </w:r>
      <w:r w:rsidR="00643694" w:rsidRPr="00C150EC">
        <w:t xml:space="preserve"> yang dapat diakses oleh setiap mahasiswa dan juga Koordinator KP dengan metode pengembangan </w:t>
      </w:r>
      <w:r w:rsidR="00643694" w:rsidRPr="00C150EC">
        <w:rPr>
          <w:i/>
          <w:iCs/>
        </w:rPr>
        <w:t xml:space="preserve">Rapid Application Development </w:t>
      </w:r>
      <w:r w:rsidR="00643694" w:rsidRPr="00C150EC">
        <w:t>(RAD).</w:t>
      </w:r>
    </w:p>
    <w:p w:rsidR="004E6DE2" w:rsidRPr="00C150EC" w:rsidRDefault="004E6DE2" w:rsidP="001343FE">
      <w:pPr>
        <w:pStyle w:val="Heading2"/>
        <w:numPr>
          <w:ilvl w:val="1"/>
          <w:numId w:val="1"/>
        </w:numPr>
        <w:spacing w:before="240"/>
        <w:rPr>
          <w:rFonts w:cs="Times New Roman"/>
        </w:rPr>
      </w:pPr>
      <w:bookmarkStart w:id="23" w:name="_Toc381020148"/>
      <w:bookmarkStart w:id="24" w:name="_Toc68098332"/>
      <w:r w:rsidRPr="00C150EC">
        <w:rPr>
          <w:rFonts w:cs="Times New Roman"/>
        </w:rPr>
        <w:lastRenderedPageBreak/>
        <w:t>Batasan Masalah</w:t>
      </w:r>
      <w:bookmarkEnd w:id="23"/>
      <w:bookmarkEnd w:id="24"/>
      <w:r w:rsidRPr="00C150EC">
        <w:rPr>
          <w:rFonts w:cs="Times New Roman"/>
        </w:rPr>
        <w:t xml:space="preserve"> </w:t>
      </w:r>
    </w:p>
    <w:p w:rsidR="00643694" w:rsidRPr="00C150EC" w:rsidRDefault="00643694" w:rsidP="00643694">
      <w:r w:rsidRPr="00C150EC">
        <w:rPr>
          <w:color w:val="000000"/>
        </w:rPr>
        <w:t xml:space="preserve">Seperti yang sudah dipaparkan pada latar belakang dan rumusan masalah, maka perlu ditetapkan batasan-batasan masalah agar topik pembahasan dalam penelitian ini tetap fokus, tertata, dan lebih jelas pada permasalahan. Batasan-batasan masalah dalam penelitian ini adalah pengembangan ini fokus pada proses pemilihan dosen pembimbing peminatan, mulai dari mahasiswa melakukan input data dosen sampai  dengan dihasilkannya data hasil </w:t>
      </w:r>
      <w:r w:rsidRPr="00C150EC">
        <w:rPr>
          <w:i/>
          <w:iCs/>
          <w:color w:val="000000"/>
        </w:rPr>
        <w:t>plotting</w:t>
      </w:r>
      <w:r w:rsidRPr="00C150EC">
        <w:rPr>
          <w:color w:val="000000"/>
        </w:rPr>
        <w:t xml:space="preserve"> dosen pembimbing ke mahasiswa</w:t>
      </w:r>
      <w:r w:rsidR="00B11B37" w:rsidRPr="00C150EC">
        <w:rPr>
          <w:color w:val="000000"/>
        </w:rPr>
        <w:t xml:space="preserve">, dan juga untuk melakukan </w:t>
      </w:r>
      <w:r w:rsidR="00B11B37" w:rsidRPr="00C150EC">
        <w:rPr>
          <w:i/>
          <w:iCs/>
          <w:color w:val="000000"/>
        </w:rPr>
        <w:t>reporting</w:t>
      </w:r>
      <w:r w:rsidR="00B11B37" w:rsidRPr="00C150EC">
        <w:rPr>
          <w:color w:val="000000"/>
        </w:rPr>
        <w:t xml:space="preserve"> terhadap pengerjaan laporan KP</w:t>
      </w:r>
      <w:r w:rsidRPr="00C150EC">
        <w:rPr>
          <w:color w:val="000000"/>
        </w:rPr>
        <w:t xml:space="preserve">. Untuk sistem informasi yang dihasilkan pada penelitian ini, akan digunakan dan difokuskan pada Program Studi Sistem Informasi – S1 Universitas Dian Nuswantoro, sehingga segala bentuk proses bisnis akan disesuaikan sesuai dengan yang sedang berjalan pada Program Studi Sistem Informasi – S1 Universitas Dian Nuswantoro. </w:t>
      </w:r>
    </w:p>
    <w:p w:rsidR="004E6DE2" w:rsidRPr="00C150EC" w:rsidRDefault="004E6DE2" w:rsidP="001343FE">
      <w:pPr>
        <w:pStyle w:val="Heading2"/>
        <w:numPr>
          <w:ilvl w:val="1"/>
          <w:numId w:val="1"/>
        </w:numPr>
        <w:spacing w:before="240"/>
        <w:rPr>
          <w:rFonts w:cs="Times New Roman"/>
        </w:rPr>
      </w:pPr>
      <w:bookmarkStart w:id="25" w:name="_Toc381020149"/>
      <w:bookmarkStart w:id="26" w:name="_Toc68098333"/>
      <w:r w:rsidRPr="00C150EC">
        <w:rPr>
          <w:rFonts w:cs="Times New Roman"/>
        </w:rPr>
        <w:t>Tujuan Penelitian</w:t>
      </w:r>
      <w:bookmarkEnd w:id="25"/>
      <w:bookmarkEnd w:id="26"/>
    </w:p>
    <w:p w:rsidR="00454513" w:rsidRPr="00C150EC" w:rsidRDefault="00454513" w:rsidP="00770E75">
      <w:r w:rsidRPr="00C150EC">
        <w:t>Berdasarkan pada rumusan masalah yang telah dijelaskan diatas, maka dapat didefinisikan tujuan dari penelitian ini adalah terbangunnya sebuah sistem informasi pengelolaan data yang menyediakan form input sebagai sarana untuk mengumpulkan data dosen pembimbing setiap mahasiswa, dan dapat memproses data yang tersedia untuk menghasilkan list mahasiswa dengan dosen</w:t>
      </w:r>
      <w:r w:rsidR="00096DE6" w:rsidRPr="00C150EC">
        <w:t xml:space="preserve"> pembimbing secara otomatis, dapat mencatat progres pengerjaan laporan Kerja Praktek mahasiswa dan dapat digunakan untuk melakukan </w:t>
      </w:r>
      <w:r w:rsidR="00096DE6" w:rsidRPr="00C150EC">
        <w:rPr>
          <w:i/>
          <w:iCs/>
        </w:rPr>
        <w:t>monitoring</w:t>
      </w:r>
      <w:r w:rsidR="00096DE6" w:rsidRPr="00C150EC">
        <w:t xml:space="preserve"> progres pengerjaan laporan oleh Koordinator KP dan juga dosen pembimbing, serta</w:t>
      </w:r>
      <w:r w:rsidRPr="00C150EC">
        <w:t xml:space="preserve"> dapat diakses oleh mahasiswa dan Koordinator KP dengan menggunakan metode pengebangan </w:t>
      </w:r>
      <w:r w:rsidRPr="00C150EC">
        <w:rPr>
          <w:i/>
          <w:iCs/>
        </w:rPr>
        <w:t>Rapid Application Development</w:t>
      </w:r>
      <w:r w:rsidRPr="00C150EC">
        <w:t xml:space="preserve"> (RAD).</w:t>
      </w:r>
    </w:p>
    <w:p w:rsidR="004E6DE2" w:rsidRPr="00C150EC" w:rsidRDefault="004E6DE2" w:rsidP="001343FE">
      <w:pPr>
        <w:pStyle w:val="Heading2"/>
        <w:numPr>
          <w:ilvl w:val="1"/>
          <w:numId w:val="1"/>
        </w:numPr>
        <w:spacing w:before="240"/>
        <w:rPr>
          <w:rFonts w:cs="Times New Roman"/>
        </w:rPr>
      </w:pPr>
      <w:bookmarkStart w:id="27" w:name="_Toc381020150"/>
      <w:bookmarkStart w:id="28" w:name="_Toc68098334"/>
      <w:r w:rsidRPr="00C150EC">
        <w:rPr>
          <w:rFonts w:cs="Times New Roman"/>
        </w:rPr>
        <w:t>Manfaat Penelitian</w:t>
      </w:r>
      <w:bookmarkEnd w:id="27"/>
      <w:bookmarkEnd w:id="28"/>
    </w:p>
    <w:p w:rsidR="00B81609" w:rsidRPr="00C150EC" w:rsidRDefault="00B81609" w:rsidP="00812473">
      <w:r w:rsidRPr="00C150EC">
        <w:t>Manfaat yang didapatkan dari penelitian ini adalah :</w:t>
      </w:r>
    </w:p>
    <w:p w:rsidR="00B81609" w:rsidRPr="00C150EC" w:rsidRDefault="00B81609" w:rsidP="001343FE">
      <w:pPr>
        <w:pStyle w:val="ListParagraph"/>
        <w:numPr>
          <w:ilvl w:val="0"/>
          <w:numId w:val="3"/>
        </w:numPr>
      </w:pPr>
      <w:r w:rsidRPr="00C150EC">
        <w:t>Bagi Penulis</w:t>
      </w:r>
    </w:p>
    <w:p w:rsidR="00B81609" w:rsidRPr="00C150EC" w:rsidRDefault="00B81609" w:rsidP="00B81609">
      <w:pPr>
        <w:pStyle w:val="ListParagraph"/>
      </w:pPr>
      <w:r w:rsidRPr="00C150EC">
        <w:t xml:space="preserve">Dengan dilaksanakannya penelitian ini diharapkan penulis dapat memperoleh pengalaman dalam melakukan analisa, melakukan perencanaan, dan membangun sistem informasi yang sesuai dengan </w:t>
      </w:r>
      <w:r w:rsidRPr="00C150EC">
        <w:lastRenderedPageBreak/>
        <w:t xml:space="preserve">kebutuhan di lapangan; dan </w:t>
      </w:r>
      <w:r w:rsidR="00510DE6" w:rsidRPr="00C150EC">
        <w:t>mengaplikasikan ilmu yang telah didapat untuk memecahkan masalah yang riil.</w:t>
      </w:r>
    </w:p>
    <w:p w:rsidR="00B81609" w:rsidRPr="00C150EC" w:rsidRDefault="00B81609" w:rsidP="001343FE">
      <w:pPr>
        <w:pStyle w:val="ListParagraph"/>
        <w:numPr>
          <w:ilvl w:val="0"/>
          <w:numId w:val="3"/>
        </w:numPr>
      </w:pPr>
      <w:r w:rsidRPr="00C150EC">
        <w:t>Bagi Program Studi Sistem Informasi – S1 Universitas Dian Nuswantoro</w:t>
      </w:r>
    </w:p>
    <w:p w:rsidR="00510DE6" w:rsidRPr="00C150EC" w:rsidRDefault="00510DE6" w:rsidP="00510DE6">
      <w:pPr>
        <w:pStyle w:val="ListParagraph"/>
      </w:pPr>
      <w:r w:rsidRPr="00C150EC">
        <w:t>Sistem dapat mendukung proses bisnis yang sedang berjalan pada perusahaan, terutama pada proses pemilihan dosen pembimbing pada mata kuliah Kerja Praktek.</w:t>
      </w:r>
    </w:p>
    <w:p w:rsidR="00B81609" w:rsidRPr="00C150EC" w:rsidRDefault="00B81609" w:rsidP="001343FE">
      <w:pPr>
        <w:pStyle w:val="ListParagraph"/>
        <w:numPr>
          <w:ilvl w:val="0"/>
          <w:numId w:val="3"/>
        </w:numPr>
      </w:pPr>
      <w:r w:rsidRPr="00C150EC">
        <w:t xml:space="preserve">Bagi Akademik </w:t>
      </w:r>
    </w:p>
    <w:p w:rsidR="00510DE6" w:rsidRPr="00C150EC" w:rsidRDefault="00510DE6" w:rsidP="00CB4B2B">
      <w:pPr>
        <w:pStyle w:val="ListParagraph"/>
      </w:pPr>
      <w:r w:rsidRPr="00C150EC">
        <w:t xml:space="preserve">Dilakukannya penelitian ini diharapkan dapat menjadikan referensi untuk melakukan penelitian – penelitian selanjutnya dan penelitian ini dapat </w:t>
      </w:r>
      <w:r w:rsidR="00CB4B2B" w:rsidRPr="00C150EC">
        <w:t>semakin disempurnakan melalui</w:t>
      </w:r>
      <w:r w:rsidRPr="00C150EC">
        <w:t xml:space="preserve"> versi – versi berikutnya.</w:t>
      </w:r>
    </w:p>
    <w:p w:rsidR="004E6DE2" w:rsidRPr="00C150EC" w:rsidRDefault="004E6DE2" w:rsidP="004E6DE2"/>
    <w:p w:rsidR="004E6DE2" w:rsidRPr="00C150EC" w:rsidRDefault="004E6DE2" w:rsidP="004E6DE2">
      <w:pPr>
        <w:spacing w:after="160" w:line="259" w:lineRule="auto"/>
        <w:rPr>
          <w:rFonts w:eastAsiaTheme="majorEastAsia"/>
          <w:b/>
        </w:rPr>
      </w:pPr>
      <w:bookmarkStart w:id="29" w:name="_Toc375218574"/>
      <w:r w:rsidRPr="00C150EC">
        <w:br w:type="page"/>
      </w:r>
    </w:p>
    <w:p w:rsidR="004E6DE2" w:rsidRPr="00C150EC" w:rsidRDefault="004E6DE2" w:rsidP="001343FE">
      <w:pPr>
        <w:pStyle w:val="Heading1"/>
        <w:numPr>
          <w:ilvl w:val="0"/>
          <w:numId w:val="1"/>
        </w:numPr>
        <w:spacing w:before="0"/>
        <w:rPr>
          <w:rFonts w:cs="Times New Roman"/>
        </w:rPr>
        <w:sectPr w:rsidR="004E6DE2" w:rsidRPr="00C150EC" w:rsidSect="00A95916">
          <w:pgSz w:w="11907" w:h="16840" w:code="9"/>
          <w:pgMar w:top="2268" w:right="1701" w:bottom="1701" w:left="2268" w:header="720" w:footer="720" w:gutter="0"/>
          <w:pgNumType w:start="1"/>
          <w:cols w:space="720"/>
          <w:titlePg/>
          <w:docGrid w:linePitch="360"/>
        </w:sectPr>
      </w:pPr>
      <w:bookmarkStart w:id="30" w:name="_Toc376438653"/>
    </w:p>
    <w:bookmarkEnd w:id="30"/>
    <w:p w:rsidR="004E6DE2" w:rsidRPr="00C150EC" w:rsidRDefault="004E6DE2" w:rsidP="004E6DE2">
      <w:pPr>
        <w:pStyle w:val="Heading1"/>
      </w:pPr>
      <w:r w:rsidRPr="00C150EC">
        <w:lastRenderedPageBreak/>
        <w:br/>
      </w:r>
      <w:bookmarkStart w:id="31" w:name="_Toc381020151"/>
      <w:bookmarkStart w:id="32" w:name="_Toc68098335"/>
      <w:r w:rsidRPr="00C150EC">
        <w:t>TINJAUAN PUSTAKA</w:t>
      </w:r>
      <w:bookmarkEnd w:id="29"/>
      <w:bookmarkEnd w:id="31"/>
      <w:bookmarkEnd w:id="32"/>
    </w:p>
    <w:p w:rsidR="004E6DE2" w:rsidRPr="00C150EC" w:rsidRDefault="004E6DE2" w:rsidP="00DF43AA">
      <w:pPr>
        <w:pStyle w:val="Heading2"/>
      </w:pPr>
      <w:bookmarkStart w:id="33" w:name="_Toc381020152"/>
      <w:bookmarkStart w:id="34" w:name="_Toc68098336"/>
      <w:r w:rsidRPr="00C150EC">
        <w:t>Tinjauan Pustaka</w:t>
      </w:r>
      <w:bookmarkEnd w:id="33"/>
      <w:bookmarkEnd w:id="34"/>
      <w:r w:rsidRPr="00C150EC">
        <w:t xml:space="preserve"> </w:t>
      </w:r>
    </w:p>
    <w:p w:rsidR="0051011B" w:rsidRPr="00C150EC" w:rsidRDefault="0051011B" w:rsidP="001343FE">
      <w:pPr>
        <w:pStyle w:val="NormalWeb"/>
        <w:numPr>
          <w:ilvl w:val="0"/>
          <w:numId w:val="4"/>
        </w:numPr>
        <w:spacing w:before="200" w:beforeAutospacing="0" w:after="0" w:afterAutospacing="0" w:line="360" w:lineRule="auto"/>
        <w:jc w:val="both"/>
        <w:textAlignment w:val="baseline"/>
        <w:rPr>
          <w:color w:val="000000"/>
        </w:rPr>
      </w:pPr>
      <w:r w:rsidRPr="00C150EC">
        <w:rPr>
          <w:color w:val="000000"/>
        </w:rPr>
        <w:t>Penelitian berjudul “</w:t>
      </w:r>
      <w:r w:rsidR="00F6696D" w:rsidRPr="00C150EC">
        <w:rPr>
          <w:color w:val="000000"/>
        </w:rPr>
        <w:t>Pengembangan Sistem Informasi Pemantauan Tugas Akhir Berbasis Web pada Program Studi Pendidikan Teknik Informatika dan Komputer FKIP UNS</w:t>
      </w:r>
      <w:r w:rsidRPr="00C150EC">
        <w:rPr>
          <w:color w:val="000000"/>
        </w:rPr>
        <w:t xml:space="preserve">” yang dilakukan oleh </w:t>
      </w:r>
      <w:r w:rsidR="00F6696D" w:rsidRPr="00C150EC">
        <w:rPr>
          <w:color w:val="000000"/>
        </w:rPr>
        <w:t>Adriyanto Prasetyo</w:t>
      </w:r>
      <w:r w:rsidRPr="00C150EC">
        <w:rPr>
          <w:color w:val="000000"/>
        </w:rPr>
        <w:t xml:space="preserve"> </w:t>
      </w:r>
      <w:r w:rsidR="00F6696D" w:rsidRPr="00C150EC">
        <w:rPr>
          <w:color w:val="000000"/>
        </w:rPr>
        <w:t xml:space="preserve">pada tahun 2017 </w:t>
      </w:r>
      <w:sdt>
        <w:sdtPr>
          <w:rPr>
            <w:color w:val="000000"/>
          </w:rPr>
          <w:id w:val="-1620294822"/>
          <w:citation/>
        </w:sdtPr>
        <w:sdtEndPr/>
        <w:sdtContent>
          <w:r w:rsidR="00F6696D" w:rsidRPr="00C150EC">
            <w:rPr>
              <w:color w:val="000000"/>
            </w:rPr>
            <w:fldChar w:fldCharType="begin"/>
          </w:r>
          <w:r w:rsidR="00F6696D" w:rsidRPr="00C150EC">
            <w:rPr>
              <w:color w:val="000000"/>
            </w:rPr>
            <w:instrText xml:space="preserve"> CITATION Pra17 \l 1033 </w:instrText>
          </w:r>
          <w:r w:rsidR="00F6696D" w:rsidRPr="00C150EC">
            <w:rPr>
              <w:color w:val="000000"/>
            </w:rPr>
            <w:fldChar w:fldCharType="separate"/>
          </w:r>
          <w:r w:rsidR="005C4448" w:rsidRPr="00C150EC">
            <w:rPr>
              <w:noProof/>
              <w:color w:val="000000"/>
            </w:rPr>
            <w:t>[1]</w:t>
          </w:r>
          <w:r w:rsidR="00F6696D" w:rsidRPr="00C150EC">
            <w:rPr>
              <w:color w:val="000000"/>
            </w:rPr>
            <w:fldChar w:fldCharType="end"/>
          </w:r>
        </w:sdtContent>
      </w:sdt>
      <w:r w:rsidRPr="00C150EC">
        <w:rPr>
          <w:color w:val="000000"/>
        </w:rPr>
        <w:t>.</w:t>
      </w:r>
      <w:r w:rsidR="00F6696D" w:rsidRPr="00C150EC">
        <w:rPr>
          <w:color w:val="000000"/>
        </w:rPr>
        <w:t xml:space="preserve"> Penelitian ini </w:t>
      </w:r>
      <w:r w:rsidR="00EC7646" w:rsidRPr="00C150EC">
        <w:rPr>
          <w:color w:val="000000"/>
        </w:rPr>
        <w:t>bertujuan untuk</w:t>
      </w:r>
      <w:r w:rsidR="00717F90" w:rsidRPr="00C150EC">
        <w:rPr>
          <w:color w:val="000000"/>
        </w:rPr>
        <w:t xml:space="preserve"> membangun sebuah sistem informasi peman</w:t>
      </w:r>
      <w:r w:rsidR="00033E80" w:rsidRPr="00C150EC">
        <w:rPr>
          <w:color w:val="000000"/>
        </w:rPr>
        <w:t>tauan tugas akhir yang dapat me</w:t>
      </w:r>
      <w:r w:rsidR="00717F90" w:rsidRPr="00C150EC">
        <w:rPr>
          <w:color w:val="000000"/>
        </w:rPr>
        <w:t xml:space="preserve">nyimpan data tugas akhir masing – masing mahasiswa dan dapat menampilkan </w:t>
      </w:r>
      <w:r w:rsidR="00717F90" w:rsidRPr="00C150EC">
        <w:rPr>
          <w:i/>
          <w:color w:val="000000"/>
        </w:rPr>
        <w:t>track record</w:t>
      </w:r>
      <w:r w:rsidR="00717F90" w:rsidRPr="00C150EC">
        <w:rPr>
          <w:color w:val="000000"/>
        </w:rPr>
        <w:t xml:space="preserve"> perkembangan penulisan tugas akhir</w:t>
      </w:r>
      <w:r w:rsidR="00EC7646" w:rsidRPr="00C150EC">
        <w:rPr>
          <w:color w:val="000000"/>
        </w:rPr>
        <w:t>.</w:t>
      </w:r>
      <w:r w:rsidR="00717F90" w:rsidRPr="00C150EC">
        <w:rPr>
          <w:color w:val="000000"/>
        </w:rPr>
        <w:t xml:space="preserve"> Pada penelitian tersebut, sistem informasi ditujukan dan seluruh data serta proses yang digunakan disesuaikan pada Program Studi Pendidikan Teknik Informatika dan Komputer FKIP Universitas Sebelas Maret Surakarta. Penulis menggunakan metode pengembangan sistem </w:t>
      </w:r>
      <w:r w:rsidR="00717F90" w:rsidRPr="00C150EC">
        <w:rPr>
          <w:i/>
          <w:color w:val="000000"/>
        </w:rPr>
        <w:t>Waterfall</w:t>
      </w:r>
      <w:r w:rsidR="00717F90" w:rsidRPr="00C150EC">
        <w:rPr>
          <w:color w:val="000000"/>
        </w:rPr>
        <w:t xml:space="preserve"> untuk membang</w:t>
      </w:r>
      <w:r w:rsidR="005C4448" w:rsidRPr="00C150EC">
        <w:rPr>
          <w:color w:val="000000"/>
        </w:rPr>
        <w:t xml:space="preserve">un dan mengembangkan sebuah sistem informasi. Hasil yang didapat melalui penelitian ini yaitu sebuah sistem informasi pemantauan tugas akhir yang dapat digunakan untuk menyimpan data dan laporan mahasiswa termasuk judul, data bimbingan, data seminar proposal, dan lain – lain. </w:t>
      </w:r>
    </w:p>
    <w:p w:rsidR="005C4448" w:rsidRPr="00C150EC" w:rsidRDefault="005C4448" w:rsidP="001343FE">
      <w:pPr>
        <w:pStyle w:val="NormalWeb"/>
        <w:numPr>
          <w:ilvl w:val="0"/>
          <w:numId w:val="4"/>
        </w:numPr>
        <w:spacing w:before="200" w:beforeAutospacing="0" w:after="0" w:afterAutospacing="0" w:line="360" w:lineRule="auto"/>
        <w:jc w:val="both"/>
        <w:textAlignment w:val="baseline"/>
        <w:rPr>
          <w:color w:val="000000"/>
        </w:rPr>
      </w:pPr>
      <w:r w:rsidRPr="00C150EC">
        <w:rPr>
          <w:color w:val="000000"/>
        </w:rPr>
        <w:t xml:space="preserve">Penelitian berjudul “Rancang Bangun Sistem Informasi Administrasi Informatika” yang dilakukan oleh Harianto Antonio dan Novi Safriadi pada tahun 2012 </w:t>
      </w:r>
      <w:sdt>
        <w:sdtPr>
          <w:rPr>
            <w:color w:val="000000"/>
          </w:rPr>
          <w:id w:val="478584590"/>
          <w:citation/>
        </w:sdtPr>
        <w:sdtEndPr/>
        <w:sdtContent>
          <w:r w:rsidRPr="00C150EC">
            <w:rPr>
              <w:color w:val="000000"/>
            </w:rPr>
            <w:fldChar w:fldCharType="begin"/>
          </w:r>
          <w:r w:rsidRPr="00C150EC">
            <w:rPr>
              <w:color w:val="000000"/>
            </w:rPr>
            <w:instrText xml:space="preserve"> CITATION Ant12 \l 1033 </w:instrText>
          </w:r>
          <w:r w:rsidRPr="00C150EC">
            <w:rPr>
              <w:color w:val="000000"/>
            </w:rPr>
            <w:fldChar w:fldCharType="separate"/>
          </w:r>
          <w:r w:rsidRPr="00C150EC">
            <w:rPr>
              <w:noProof/>
              <w:color w:val="000000"/>
            </w:rPr>
            <w:t>[2]</w:t>
          </w:r>
          <w:r w:rsidRPr="00C150EC">
            <w:rPr>
              <w:color w:val="000000"/>
            </w:rPr>
            <w:fldChar w:fldCharType="end"/>
          </w:r>
        </w:sdtContent>
      </w:sdt>
      <w:r w:rsidRPr="00C150EC">
        <w:rPr>
          <w:color w:val="000000"/>
        </w:rPr>
        <w:t xml:space="preserve">. Penelitian ini bertujuan untuk melakukan pengujian pada perancangan sistem informasi administrasi informatika yang berfungsi untuk melakukan </w:t>
      </w:r>
      <w:r w:rsidR="003307C9" w:rsidRPr="00C150EC">
        <w:rPr>
          <w:color w:val="000000"/>
        </w:rPr>
        <w:t xml:space="preserve">mengelola dan mengolah data mahasiswa, membantu melakukan pencetakan surat – surat, DPNA, dan rekap data dari mata kuliah Kerja Praktek. Dari penelitian ini, penulis telah mengembangkan sebuah sistem informasi yang dapat digunakan untuk menunjang proses pada mata kuliah Kerja Praktek yaitu dengan mengelola data dan mengolah data mahasiswa menjadi informasi yang akan dicetak berupa surat pengantar dan </w:t>
      </w:r>
      <w:r w:rsidR="003307C9" w:rsidRPr="00C150EC">
        <w:rPr>
          <w:color w:val="000000"/>
        </w:rPr>
        <w:lastRenderedPageBreak/>
        <w:t>lainnya. Hasil dari penelitian ini adalah sebuah sistem yang dapat dijalankan pada perusahaan dan telah lulus melalui tahap pengetesan.</w:t>
      </w:r>
    </w:p>
    <w:p w:rsidR="003307C9" w:rsidRPr="00C150EC" w:rsidRDefault="00D00F71" w:rsidP="001343FE">
      <w:pPr>
        <w:pStyle w:val="NormalWeb"/>
        <w:numPr>
          <w:ilvl w:val="0"/>
          <w:numId w:val="4"/>
        </w:numPr>
        <w:spacing w:before="200" w:beforeAutospacing="0" w:after="0" w:afterAutospacing="0" w:line="360" w:lineRule="auto"/>
        <w:jc w:val="both"/>
        <w:textAlignment w:val="baseline"/>
        <w:rPr>
          <w:color w:val="000000"/>
        </w:rPr>
      </w:pPr>
      <w:r w:rsidRPr="00C150EC">
        <w:rPr>
          <w:color w:val="000000"/>
        </w:rPr>
        <w:t>Penelitian berjudul “Perancangan Dashboard Monitoring Kerja Praktek (Studi Kasus: Dinas Pendidikan Provinsi Jawa Barat)” yang dilakukan oleh Aditya Surya Permana pada tahun 2018</w:t>
      </w:r>
      <w:sdt>
        <w:sdtPr>
          <w:rPr>
            <w:color w:val="000000"/>
          </w:rPr>
          <w:id w:val="-1510517163"/>
          <w:citation/>
        </w:sdtPr>
        <w:sdtEndPr/>
        <w:sdtContent>
          <w:r w:rsidRPr="00C150EC">
            <w:rPr>
              <w:color w:val="000000"/>
            </w:rPr>
            <w:fldChar w:fldCharType="begin"/>
          </w:r>
          <w:r w:rsidRPr="00C150EC">
            <w:rPr>
              <w:color w:val="000000"/>
            </w:rPr>
            <w:instrText xml:space="preserve"> CITATION Per18 \l 1033 </w:instrText>
          </w:r>
          <w:r w:rsidRPr="00C150EC">
            <w:rPr>
              <w:color w:val="000000"/>
            </w:rPr>
            <w:fldChar w:fldCharType="separate"/>
          </w:r>
          <w:r w:rsidRPr="00C150EC">
            <w:rPr>
              <w:noProof/>
              <w:color w:val="000000"/>
            </w:rPr>
            <w:t xml:space="preserve"> [3]</w:t>
          </w:r>
          <w:r w:rsidRPr="00C150EC">
            <w:rPr>
              <w:color w:val="000000"/>
            </w:rPr>
            <w:fldChar w:fldCharType="end"/>
          </w:r>
        </w:sdtContent>
      </w:sdt>
      <w:r w:rsidRPr="00C150EC">
        <w:rPr>
          <w:color w:val="000000"/>
        </w:rPr>
        <w:t xml:space="preserve">. Penelitian ini bertujuan untuk melakukan perancangan dashboard kerja praktek yang akan digunakan untuk melakukan pemantauan terhadap siswa – siswa SMK kelas 3 yang menjalankan program magang di suatu perusahaan. Pemantauan dilakukan dengan maksud untuk mengetahui perkembangan dan perubahan informasi terkait magang yang dilakukan mahasiswa secara cepat. Selain membuat perancangan terhadap fungsional sistem yang jelas, penulis juga bertujuan untuk membuat model </w:t>
      </w:r>
      <w:r w:rsidR="00E6182D" w:rsidRPr="00C150EC">
        <w:rPr>
          <w:color w:val="000000"/>
        </w:rPr>
        <w:t>dashboard dengan dukungan tampilan visual yang menarik sebagai media penyajian informasi. Hasil dari penelitian ini adalah sebuah rancangan dan model dashboard yang berperan dalam membantu menyajikan informasi mengenai pemantauan atau monitoring terhadap program kerja praktek yang dilakukan mahasiswa, serta dapat menyajikan dokumentasi lengkap dan menyalurkan informasi secara cepat.</w:t>
      </w:r>
    </w:p>
    <w:p w:rsidR="00E6182D" w:rsidRPr="00C150EC" w:rsidRDefault="00E6182D" w:rsidP="001343FE">
      <w:pPr>
        <w:pStyle w:val="NormalWeb"/>
        <w:numPr>
          <w:ilvl w:val="0"/>
          <w:numId w:val="4"/>
        </w:numPr>
        <w:spacing w:before="200" w:beforeAutospacing="0" w:after="0" w:afterAutospacing="0" w:line="360" w:lineRule="auto"/>
        <w:jc w:val="both"/>
        <w:textAlignment w:val="baseline"/>
        <w:rPr>
          <w:color w:val="000000"/>
        </w:rPr>
      </w:pPr>
      <w:r w:rsidRPr="00C150EC">
        <w:rPr>
          <w:color w:val="000000"/>
        </w:rPr>
        <w:t xml:space="preserve">Penelitian berjudul “Perancangan Aplikasi Presensi Dosen Realtime Dengan Metode Rapid Application Development (RAD) Menggunakan Fingerprint Berbasis Web” yang dilakukan oleh Darma Setiawan Putra dan Ami Fauzijah pada tahun 2018 </w:t>
      </w:r>
      <w:sdt>
        <w:sdtPr>
          <w:rPr>
            <w:color w:val="000000"/>
          </w:rPr>
          <w:id w:val="855542519"/>
          <w:citation/>
        </w:sdtPr>
        <w:sdtEndPr/>
        <w:sdtContent>
          <w:r w:rsidRPr="00C150EC">
            <w:rPr>
              <w:color w:val="000000"/>
            </w:rPr>
            <w:fldChar w:fldCharType="begin"/>
          </w:r>
          <w:r w:rsidRPr="00C150EC">
            <w:rPr>
              <w:color w:val="000000"/>
            </w:rPr>
            <w:instrText xml:space="preserve"> CITATION Put18 \l 1033 </w:instrText>
          </w:r>
          <w:r w:rsidRPr="00C150EC">
            <w:rPr>
              <w:color w:val="000000"/>
            </w:rPr>
            <w:fldChar w:fldCharType="separate"/>
          </w:r>
          <w:r w:rsidRPr="00C150EC">
            <w:rPr>
              <w:noProof/>
              <w:color w:val="000000"/>
            </w:rPr>
            <w:t>[4]</w:t>
          </w:r>
          <w:r w:rsidRPr="00C150EC">
            <w:rPr>
              <w:color w:val="000000"/>
            </w:rPr>
            <w:fldChar w:fldCharType="end"/>
          </w:r>
        </w:sdtContent>
      </w:sdt>
      <w:r w:rsidRPr="00C150EC">
        <w:rPr>
          <w:color w:val="000000"/>
        </w:rPr>
        <w:t xml:space="preserve">. Penelitian ini bertujuan untuk melakukan perancangan aplikasi berbasis web untuk mengelola data presensi dosen yang didukung melalui alat </w:t>
      </w:r>
      <w:r w:rsidR="005E52B2" w:rsidRPr="00C150EC">
        <w:rPr>
          <w:color w:val="000000"/>
        </w:rPr>
        <w:t xml:space="preserve">pendeteksi sidik jari. Pada penelitian ini, penulis menggunakan metode pengembangan sistem Rapid Application Development (RAD). Sistem yang dibuat merupakan aplikasi berbasis web yang memperlihatkan data hasil dan </w:t>
      </w:r>
      <w:r w:rsidR="005E52B2" w:rsidRPr="00C150EC">
        <w:rPr>
          <w:i/>
          <w:color w:val="000000"/>
        </w:rPr>
        <w:t>record</w:t>
      </w:r>
      <w:r w:rsidR="005E52B2" w:rsidRPr="00C150EC">
        <w:rPr>
          <w:color w:val="000000"/>
        </w:rPr>
        <w:t xml:space="preserve"> presensi selama periode tertentu agar dapat dilakukan proses </w:t>
      </w:r>
      <w:r w:rsidR="005E52B2" w:rsidRPr="00C150EC">
        <w:rPr>
          <w:i/>
          <w:color w:val="000000"/>
        </w:rPr>
        <w:t>monitoring</w:t>
      </w:r>
      <w:r w:rsidR="005E52B2" w:rsidRPr="00C150EC">
        <w:rPr>
          <w:color w:val="000000"/>
        </w:rPr>
        <w:t xml:space="preserve"> pada aplikasi yang telah dirancang. Sistem kerja alat presensi sendiri telah diatur agar setiap dosen yang melakukan absensi sebelum pukul 07.00 atau setelah pukul 18.00 tidak akan terhitung sebagai presensi. Hasil dari penelitian ini berupa </w:t>
      </w:r>
      <w:r w:rsidR="005E52B2" w:rsidRPr="00C150EC">
        <w:rPr>
          <w:color w:val="000000"/>
        </w:rPr>
        <w:lastRenderedPageBreak/>
        <w:t xml:space="preserve">sebuah aplikasi berbasis web yang menyimpan data presensi dosen yang telah dilakukan, dan menampilkan hasil berupa </w:t>
      </w:r>
      <w:r w:rsidR="005E52B2" w:rsidRPr="00C150EC">
        <w:rPr>
          <w:i/>
          <w:color w:val="000000"/>
        </w:rPr>
        <w:t>record</w:t>
      </w:r>
      <w:r w:rsidR="005E52B2" w:rsidRPr="00C150EC">
        <w:rPr>
          <w:color w:val="000000"/>
        </w:rPr>
        <w:t xml:space="preserve"> presensi dosen yang dirancang menggunakan metode pengembangan Rapid Application Development (RAD).</w:t>
      </w:r>
    </w:p>
    <w:p w:rsidR="005E52B2" w:rsidRPr="00C150EC" w:rsidRDefault="00CF4F47" w:rsidP="001343FE">
      <w:pPr>
        <w:pStyle w:val="NormalWeb"/>
        <w:numPr>
          <w:ilvl w:val="0"/>
          <w:numId w:val="4"/>
        </w:numPr>
        <w:spacing w:before="200" w:beforeAutospacing="0" w:after="0" w:afterAutospacing="0" w:line="360" w:lineRule="auto"/>
        <w:jc w:val="both"/>
        <w:textAlignment w:val="baseline"/>
        <w:rPr>
          <w:color w:val="000000"/>
        </w:rPr>
      </w:pPr>
      <w:r w:rsidRPr="00C150EC">
        <w:rPr>
          <w:color w:val="000000"/>
        </w:rPr>
        <w:t xml:space="preserve">Penelitian berjudul “Pembangunan Sistem Informasi Perpustakaan Berbasis Web menggunakan Metode Rapid Application Development (RAD) (Studi pada: SMK Negeri 11 Malang)” yang dilakukan oleh Nur Aini, Satrio Agung Wicaksono, dan Issa Arwani pada tahun 2019 </w:t>
      </w:r>
      <w:sdt>
        <w:sdtPr>
          <w:rPr>
            <w:color w:val="000000"/>
          </w:rPr>
          <w:id w:val="574103522"/>
          <w:citation/>
        </w:sdtPr>
        <w:sdtEndPr/>
        <w:sdtContent>
          <w:r w:rsidRPr="00C150EC">
            <w:rPr>
              <w:color w:val="000000"/>
            </w:rPr>
            <w:fldChar w:fldCharType="begin"/>
          </w:r>
          <w:r w:rsidRPr="00C150EC">
            <w:rPr>
              <w:color w:val="000000"/>
            </w:rPr>
            <w:instrText xml:space="preserve"> CITATION Ain19 \l 1033 </w:instrText>
          </w:r>
          <w:r w:rsidRPr="00C150EC">
            <w:rPr>
              <w:color w:val="000000"/>
            </w:rPr>
            <w:fldChar w:fldCharType="separate"/>
          </w:r>
          <w:r w:rsidRPr="00C150EC">
            <w:rPr>
              <w:noProof/>
              <w:color w:val="000000"/>
            </w:rPr>
            <w:t>[5]</w:t>
          </w:r>
          <w:r w:rsidRPr="00C150EC">
            <w:rPr>
              <w:color w:val="000000"/>
            </w:rPr>
            <w:fldChar w:fldCharType="end"/>
          </w:r>
        </w:sdtContent>
      </w:sdt>
      <w:r w:rsidRPr="00C150EC">
        <w:rPr>
          <w:color w:val="000000"/>
        </w:rPr>
        <w:t xml:space="preserve">. Penelitian ini bertujuan untuk melakukan pembangunan sebuah sistem informasi perpustakaan pada salah satu perpustakaan di Malang yaitu di SMK Negeri 11 Malang. Pada penelitian ini, penulis menggunakan metode pengembangan sistem Rapid Application Development (RAD). Penulis membangun sebuah sistem informasi perpustakaan berbasis web agar pengguna dapat melakukan akses terhadap layanan kapanpun dan dimanapun. </w:t>
      </w:r>
      <w:r w:rsidR="001C28F9" w:rsidRPr="00C150EC">
        <w:rPr>
          <w:color w:val="000000"/>
        </w:rPr>
        <w:t xml:space="preserve">Sistem informasi perpustakaan yang dibangun bertujuan untuk dapat membantu petugas untuk melakukan transaksi pinjam pada saat peminjaman buku, dan juga dokumentasi yang jelas terhadap </w:t>
      </w:r>
      <w:r w:rsidR="001C28F9" w:rsidRPr="00C150EC">
        <w:rPr>
          <w:i/>
          <w:color w:val="000000"/>
        </w:rPr>
        <w:t>tracking</w:t>
      </w:r>
      <w:r w:rsidR="001C28F9" w:rsidRPr="00C150EC">
        <w:rPr>
          <w:color w:val="000000"/>
        </w:rPr>
        <w:t xml:space="preserve"> buku perpustakaan. Hasil dari penelitian ini yaitu terbangunnya sebuah sistem informasi perpustakaan berbasis web yang dapat menunjang transaksi peminjaman buku dan juga dapat melakukan pencatatan terhadap buku – buku yang dimiliki perpustakaan dan laporan transaksi yang dilakukan.</w:t>
      </w:r>
    </w:p>
    <w:p w:rsidR="00C150EC" w:rsidRPr="00C150EC" w:rsidRDefault="00C150EC" w:rsidP="00C150EC">
      <w:pPr>
        <w:pStyle w:val="Caption"/>
        <w:keepNext/>
      </w:pPr>
      <w:bookmarkStart w:id="35" w:name="_Toc68098402"/>
      <w:r w:rsidRPr="00C150EC">
        <w:t xml:space="preserve">Tabel </w:t>
      </w:r>
      <w:r w:rsidRPr="00C150EC">
        <w:fldChar w:fldCharType="begin"/>
      </w:r>
      <w:r w:rsidRPr="00C150EC">
        <w:instrText xml:space="preserve"> SEQ Tabel \* ARABIC </w:instrText>
      </w:r>
      <w:r w:rsidRPr="00C150EC">
        <w:fldChar w:fldCharType="separate"/>
      </w:r>
      <w:r w:rsidRPr="00C150EC">
        <w:rPr>
          <w:noProof/>
        </w:rPr>
        <w:t>1</w:t>
      </w:r>
      <w:r w:rsidRPr="00C150EC">
        <w:fldChar w:fldCharType="end"/>
      </w:r>
      <w:r w:rsidRPr="00C150EC">
        <w:t xml:space="preserve"> Penelitian Terkait</w:t>
      </w:r>
      <w:bookmarkEnd w:id="35"/>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1729"/>
        <w:gridCol w:w="2552"/>
        <w:gridCol w:w="2239"/>
        <w:gridCol w:w="2126"/>
      </w:tblGrid>
      <w:tr w:rsidR="004E6DE2" w:rsidRPr="00C150EC" w:rsidTr="006C22BE">
        <w:trPr>
          <w:tblHeader/>
        </w:trPr>
        <w:tc>
          <w:tcPr>
            <w:tcW w:w="534" w:type="dxa"/>
            <w:shd w:val="clear" w:color="auto" w:fill="BFBFBF"/>
            <w:vAlign w:val="center"/>
          </w:tcPr>
          <w:p w:rsidR="004E6DE2" w:rsidRPr="00C150EC" w:rsidRDefault="004E6DE2" w:rsidP="00A14528">
            <w:pPr>
              <w:jc w:val="center"/>
              <w:rPr>
                <w:b/>
              </w:rPr>
            </w:pPr>
            <w:r w:rsidRPr="00C150EC">
              <w:rPr>
                <w:b/>
              </w:rPr>
              <w:t>No</w:t>
            </w:r>
          </w:p>
        </w:tc>
        <w:tc>
          <w:tcPr>
            <w:tcW w:w="1729" w:type="dxa"/>
            <w:shd w:val="clear" w:color="auto" w:fill="BFBFBF"/>
            <w:vAlign w:val="center"/>
          </w:tcPr>
          <w:p w:rsidR="004E6DE2" w:rsidRPr="00C150EC" w:rsidRDefault="004E6DE2" w:rsidP="00A14528">
            <w:pPr>
              <w:ind w:left="176"/>
              <w:jc w:val="center"/>
              <w:rPr>
                <w:b/>
              </w:rPr>
            </w:pPr>
            <w:r w:rsidRPr="00C150EC">
              <w:rPr>
                <w:b/>
              </w:rPr>
              <w:t>Nama Peneliti dan Tahun</w:t>
            </w:r>
          </w:p>
        </w:tc>
        <w:tc>
          <w:tcPr>
            <w:tcW w:w="2552" w:type="dxa"/>
            <w:shd w:val="clear" w:color="auto" w:fill="BFBFBF"/>
            <w:vAlign w:val="center"/>
          </w:tcPr>
          <w:p w:rsidR="004E6DE2" w:rsidRPr="00C150EC" w:rsidRDefault="004E6DE2" w:rsidP="00A14528">
            <w:pPr>
              <w:jc w:val="center"/>
              <w:rPr>
                <w:b/>
              </w:rPr>
            </w:pPr>
            <w:r w:rsidRPr="00C150EC">
              <w:rPr>
                <w:b/>
              </w:rPr>
              <w:t>Masalah</w:t>
            </w:r>
          </w:p>
        </w:tc>
        <w:tc>
          <w:tcPr>
            <w:tcW w:w="2239" w:type="dxa"/>
            <w:shd w:val="clear" w:color="auto" w:fill="BFBFBF"/>
            <w:vAlign w:val="center"/>
          </w:tcPr>
          <w:p w:rsidR="004E6DE2" w:rsidRPr="00C150EC" w:rsidRDefault="004E6DE2" w:rsidP="00A14528">
            <w:pPr>
              <w:jc w:val="center"/>
              <w:rPr>
                <w:b/>
              </w:rPr>
            </w:pPr>
            <w:r w:rsidRPr="00C150EC">
              <w:rPr>
                <w:b/>
              </w:rPr>
              <w:t>Metode</w:t>
            </w:r>
          </w:p>
        </w:tc>
        <w:tc>
          <w:tcPr>
            <w:tcW w:w="2126" w:type="dxa"/>
            <w:shd w:val="clear" w:color="auto" w:fill="BFBFBF"/>
            <w:vAlign w:val="center"/>
          </w:tcPr>
          <w:p w:rsidR="004E6DE2" w:rsidRPr="00C150EC" w:rsidRDefault="004E6DE2" w:rsidP="00A14528">
            <w:pPr>
              <w:jc w:val="center"/>
              <w:rPr>
                <w:b/>
              </w:rPr>
            </w:pPr>
            <w:r w:rsidRPr="00C150EC">
              <w:rPr>
                <w:b/>
              </w:rPr>
              <w:t>Hasil</w:t>
            </w:r>
          </w:p>
        </w:tc>
      </w:tr>
      <w:tr w:rsidR="004E6DE2" w:rsidRPr="00C150EC" w:rsidTr="006C22BE">
        <w:tc>
          <w:tcPr>
            <w:tcW w:w="534" w:type="dxa"/>
          </w:tcPr>
          <w:p w:rsidR="004E6DE2" w:rsidRPr="00C150EC" w:rsidRDefault="004E6DE2" w:rsidP="00A14528">
            <w:r w:rsidRPr="00C150EC">
              <w:t xml:space="preserve">1. </w:t>
            </w:r>
          </w:p>
        </w:tc>
        <w:tc>
          <w:tcPr>
            <w:tcW w:w="1729" w:type="dxa"/>
          </w:tcPr>
          <w:p w:rsidR="004E6DE2" w:rsidRPr="00C150EC" w:rsidRDefault="00692526" w:rsidP="00A14528">
            <w:pPr>
              <w:rPr>
                <w:b/>
              </w:rPr>
            </w:pPr>
            <w:r w:rsidRPr="00C150EC">
              <w:rPr>
                <w:color w:val="000000"/>
              </w:rPr>
              <w:t>Adriyanto Prasetyo</w:t>
            </w:r>
            <w:r w:rsidRPr="00C150EC">
              <w:t>, 2017</w:t>
            </w:r>
          </w:p>
        </w:tc>
        <w:tc>
          <w:tcPr>
            <w:tcW w:w="2552" w:type="dxa"/>
          </w:tcPr>
          <w:p w:rsidR="004E6DE2" w:rsidRPr="00C150EC" w:rsidRDefault="00A57511" w:rsidP="00A14528">
            <w:pPr>
              <w:ind w:left="34"/>
            </w:pPr>
            <w:r w:rsidRPr="00C150EC">
              <w:t xml:space="preserve">Kurangnya platform yang menyediakan layanan untuk membantu melakukan </w:t>
            </w:r>
            <w:r w:rsidRPr="00C150EC">
              <w:rPr>
                <w:i/>
              </w:rPr>
              <w:t>monitoring</w:t>
            </w:r>
            <w:r w:rsidRPr="00C150EC">
              <w:t xml:space="preserve"> terhadap </w:t>
            </w:r>
            <w:r w:rsidRPr="00C150EC">
              <w:lastRenderedPageBreak/>
              <w:t>proses pembuatan tugas akhir yang sedang berjalan.</w:t>
            </w:r>
          </w:p>
        </w:tc>
        <w:tc>
          <w:tcPr>
            <w:tcW w:w="2239" w:type="dxa"/>
          </w:tcPr>
          <w:p w:rsidR="004E6DE2" w:rsidRPr="00C150EC" w:rsidRDefault="00A57511" w:rsidP="00A14528">
            <w:pPr>
              <w:ind w:left="33"/>
            </w:pPr>
            <w:r w:rsidRPr="00C150EC">
              <w:lastRenderedPageBreak/>
              <w:t xml:space="preserve">Metode Pengembangan Sistem </w:t>
            </w:r>
            <w:r w:rsidRPr="00C150EC">
              <w:rPr>
                <w:i/>
              </w:rPr>
              <w:t>Waterfall</w:t>
            </w:r>
            <w:r w:rsidRPr="00C150EC">
              <w:t>.</w:t>
            </w:r>
          </w:p>
        </w:tc>
        <w:tc>
          <w:tcPr>
            <w:tcW w:w="2126" w:type="dxa"/>
          </w:tcPr>
          <w:p w:rsidR="004E6DE2" w:rsidRPr="00C150EC" w:rsidRDefault="00A57511" w:rsidP="00A14528">
            <w:pPr>
              <w:ind w:left="34"/>
              <w:rPr>
                <w:b/>
              </w:rPr>
            </w:pPr>
            <w:r w:rsidRPr="00C150EC">
              <w:t>Sistem informasi pemantauan tugas akhir berbasis web.</w:t>
            </w:r>
          </w:p>
        </w:tc>
      </w:tr>
      <w:tr w:rsidR="004E6DE2" w:rsidRPr="00C150EC" w:rsidTr="006C22BE">
        <w:tc>
          <w:tcPr>
            <w:tcW w:w="534" w:type="dxa"/>
          </w:tcPr>
          <w:p w:rsidR="004E6DE2" w:rsidRPr="00C150EC" w:rsidRDefault="004E6DE2" w:rsidP="00A14528">
            <w:r w:rsidRPr="00C150EC">
              <w:t>2.</w:t>
            </w:r>
          </w:p>
        </w:tc>
        <w:tc>
          <w:tcPr>
            <w:tcW w:w="1729" w:type="dxa"/>
          </w:tcPr>
          <w:p w:rsidR="004E6DE2" w:rsidRPr="00C150EC" w:rsidRDefault="006C22BE" w:rsidP="00A14528">
            <w:r w:rsidRPr="00C150EC">
              <w:rPr>
                <w:color w:val="000000"/>
              </w:rPr>
              <w:t>Harianto Antonio dan Novi Safriadi</w:t>
            </w:r>
            <w:r w:rsidRPr="00C150EC">
              <w:t>, 2012</w:t>
            </w:r>
          </w:p>
        </w:tc>
        <w:tc>
          <w:tcPr>
            <w:tcW w:w="2552" w:type="dxa"/>
          </w:tcPr>
          <w:p w:rsidR="004E6DE2" w:rsidRPr="00C150EC" w:rsidRDefault="006C22BE" w:rsidP="00A14528">
            <w:pPr>
              <w:ind w:left="34"/>
            </w:pPr>
            <w:r w:rsidRPr="00C150EC">
              <w:t>Pengelolaan data berupa surat – surat dan berkas pendukung pada mata kuliah dan seluruh proses Kerja Praktek.</w:t>
            </w:r>
          </w:p>
        </w:tc>
        <w:tc>
          <w:tcPr>
            <w:tcW w:w="2239" w:type="dxa"/>
          </w:tcPr>
          <w:p w:rsidR="004E6DE2" w:rsidRPr="00C150EC" w:rsidRDefault="006C22BE" w:rsidP="006C22BE">
            <w:pPr>
              <w:ind w:left="33"/>
              <w:rPr>
                <w:i/>
              </w:rPr>
            </w:pPr>
            <w:r w:rsidRPr="00C150EC">
              <w:t>Metode pengujian sistem Black Box.</w:t>
            </w:r>
          </w:p>
        </w:tc>
        <w:tc>
          <w:tcPr>
            <w:tcW w:w="2126" w:type="dxa"/>
          </w:tcPr>
          <w:p w:rsidR="004E6DE2" w:rsidRPr="00C150EC" w:rsidRDefault="006C22BE" w:rsidP="00A14528">
            <w:r w:rsidRPr="00C150EC">
              <w:t>Sistem Informasi Administrasi Kerja Praktek.</w:t>
            </w:r>
          </w:p>
        </w:tc>
      </w:tr>
      <w:tr w:rsidR="006C22BE" w:rsidRPr="00C150EC" w:rsidTr="006C22BE">
        <w:tc>
          <w:tcPr>
            <w:tcW w:w="534" w:type="dxa"/>
          </w:tcPr>
          <w:p w:rsidR="006C22BE" w:rsidRPr="00C150EC" w:rsidRDefault="006C22BE" w:rsidP="00A14528">
            <w:r w:rsidRPr="00C150EC">
              <w:t xml:space="preserve">3. </w:t>
            </w:r>
          </w:p>
        </w:tc>
        <w:tc>
          <w:tcPr>
            <w:tcW w:w="1729" w:type="dxa"/>
          </w:tcPr>
          <w:p w:rsidR="006C22BE" w:rsidRPr="00C150EC" w:rsidRDefault="006C22BE" w:rsidP="00A14528">
            <w:pPr>
              <w:rPr>
                <w:color w:val="000000"/>
              </w:rPr>
            </w:pPr>
            <w:r w:rsidRPr="00C150EC">
              <w:rPr>
                <w:color w:val="000000"/>
              </w:rPr>
              <w:t>Aditya Surya Permana, 2018</w:t>
            </w:r>
          </w:p>
        </w:tc>
        <w:tc>
          <w:tcPr>
            <w:tcW w:w="2552" w:type="dxa"/>
          </w:tcPr>
          <w:p w:rsidR="006C22BE" w:rsidRPr="00C150EC" w:rsidRDefault="006C22BE" w:rsidP="00A14528">
            <w:pPr>
              <w:ind w:left="34"/>
            </w:pPr>
            <w:r w:rsidRPr="00C150EC">
              <w:t>Tidak ada informasi mengenai progres dan perkembangan para siswa SMK kelas 3 yang sedang melaksanakan magang.</w:t>
            </w:r>
          </w:p>
        </w:tc>
        <w:tc>
          <w:tcPr>
            <w:tcW w:w="2239" w:type="dxa"/>
          </w:tcPr>
          <w:p w:rsidR="006C22BE" w:rsidRPr="00C150EC" w:rsidRDefault="006C22BE" w:rsidP="006C22BE">
            <w:pPr>
              <w:ind w:left="33"/>
            </w:pPr>
            <w:r w:rsidRPr="00C150EC">
              <w:t xml:space="preserve">Metode Pengembangan sistem </w:t>
            </w:r>
            <w:r w:rsidRPr="00C150EC">
              <w:rPr>
                <w:i/>
              </w:rPr>
              <w:t>Waterfall.</w:t>
            </w:r>
          </w:p>
        </w:tc>
        <w:tc>
          <w:tcPr>
            <w:tcW w:w="2126" w:type="dxa"/>
          </w:tcPr>
          <w:p w:rsidR="006C22BE" w:rsidRPr="00C150EC" w:rsidRDefault="006C22BE" w:rsidP="00A14528">
            <w:r w:rsidRPr="00C150EC">
              <w:t>Rancangan dan model dashboard untuk menyajikan informasi seputar proses kerja praktek.</w:t>
            </w:r>
          </w:p>
        </w:tc>
      </w:tr>
      <w:tr w:rsidR="006C22BE" w:rsidRPr="00C150EC" w:rsidTr="006C22BE">
        <w:tc>
          <w:tcPr>
            <w:tcW w:w="534" w:type="dxa"/>
          </w:tcPr>
          <w:p w:rsidR="006C22BE" w:rsidRPr="00C150EC" w:rsidRDefault="006C22BE" w:rsidP="00A14528">
            <w:r w:rsidRPr="00C150EC">
              <w:t>4.</w:t>
            </w:r>
          </w:p>
        </w:tc>
        <w:tc>
          <w:tcPr>
            <w:tcW w:w="1729" w:type="dxa"/>
          </w:tcPr>
          <w:p w:rsidR="006C22BE" w:rsidRPr="00C150EC" w:rsidRDefault="0061689F" w:rsidP="00A14528">
            <w:pPr>
              <w:rPr>
                <w:color w:val="000000"/>
              </w:rPr>
            </w:pPr>
            <w:r w:rsidRPr="00C150EC">
              <w:rPr>
                <w:color w:val="000000"/>
              </w:rPr>
              <w:t>Darma Setiawan Putra dan Ami Fauzijah, 2018</w:t>
            </w:r>
          </w:p>
        </w:tc>
        <w:tc>
          <w:tcPr>
            <w:tcW w:w="2552" w:type="dxa"/>
          </w:tcPr>
          <w:p w:rsidR="006C22BE" w:rsidRPr="00C150EC" w:rsidRDefault="0061689F" w:rsidP="00A14528">
            <w:pPr>
              <w:ind w:left="34"/>
            </w:pPr>
            <w:r w:rsidRPr="00C150EC">
              <w:t>Laporan presensi dosen yang masih harus dibuat secara manual tanpa adanya otomatisasi pada proses pembuatannya yang menghambat pekerjaan lain.</w:t>
            </w:r>
          </w:p>
        </w:tc>
        <w:tc>
          <w:tcPr>
            <w:tcW w:w="2239" w:type="dxa"/>
          </w:tcPr>
          <w:p w:rsidR="006C22BE" w:rsidRPr="00C150EC" w:rsidRDefault="0061689F" w:rsidP="006C22BE">
            <w:pPr>
              <w:ind w:left="33"/>
            </w:pPr>
            <w:r w:rsidRPr="00C150EC">
              <w:t xml:space="preserve">Metode Pengembangan Sistem </w:t>
            </w:r>
            <w:r w:rsidRPr="00C150EC">
              <w:rPr>
                <w:i/>
              </w:rPr>
              <w:t xml:space="preserve">Rapid Application Development </w:t>
            </w:r>
            <w:r w:rsidRPr="00C150EC">
              <w:t>(RAD).</w:t>
            </w:r>
          </w:p>
        </w:tc>
        <w:tc>
          <w:tcPr>
            <w:tcW w:w="2126" w:type="dxa"/>
          </w:tcPr>
          <w:p w:rsidR="006C22BE" w:rsidRPr="00C150EC" w:rsidRDefault="0061689F" w:rsidP="00A14528">
            <w:r w:rsidRPr="00C150EC">
              <w:t>Sistem informasi berbasis web yang menyimpan data hasil presensi dari alat pendeteksi sidik jari yang terintegrasi.</w:t>
            </w:r>
          </w:p>
        </w:tc>
      </w:tr>
      <w:tr w:rsidR="0061689F" w:rsidRPr="00C150EC" w:rsidTr="006C22BE">
        <w:tc>
          <w:tcPr>
            <w:tcW w:w="534" w:type="dxa"/>
          </w:tcPr>
          <w:p w:rsidR="0061689F" w:rsidRPr="00C150EC" w:rsidRDefault="0061689F" w:rsidP="00A14528">
            <w:r w:rsidRPr="00C150EC">
              <w:t xml:space="preserve">5. </w:t>
            </w:r>
          </w:p>
        </w:tc>
        <w:tc>
          <w:tcPr>
            <w:tcW w:w="1729" w:type="dxa"/>
          </w:tcPr>
          <w:p w:rsidR="0061689F" w:rsidRPr="00C150EC" w:rsidRDefault="0061689F" w:rsidP="00A14528">
            <w:pPr>
              <w:rPr>
                <w:color w:val="000000"/>
              </w:rPr>
            </w:pPr>
            <w:r w:rsidRPr="00C150EC">
              <w:rPr>
                <w:color w:val="000000"/>
              </w:rPr>
              <w:t xml:space="preserve">Nur Aini, Satrio Agung Wicaksono, </w:t>
            </w:r>
            <w:r w:rsidRPr="00C150EC">
              <w:rPr>
                <w:color w:val="000000"/>
              </w:rPr>
              <w:lastRenderedPageBreak/>
              <w:t>dan Issa Arwani, 2019</w:t>
            </w:r>
          </w:p>
        </w:tc>
        <w:tc>
          <w:tcPr>
            <w:tcW w:w="2552" w:type="dxa"/>
          </w:tcPr>
          <w:p w:rsidR="0061689F" w:rsidRPr="00C150EC" w:rsidRDefault="0061689F" w:rsidP="00A14528">
            <w:pPr>
              <w:ind w:left="34"/>
            </w:pPr>
            <w:r w:rsidRPr="00C150EC">
              <w:lastRenderedPageBreak/>
              <w:t xml:space="preserve">Kesulitan dalam pengecekan ketersediaan buku yang ada di perpustakaan dan </w:t>
            </w:r>
            <w:r w:rsidRPr="00C150EC">
              <w:lastRenderedPageBreak/>
              <w:t>kurangnya dokumentasi transaksi peminjaman buku.</w:t>
            </w:r>
          </w:p>
        </w:tc>
        <w:tc>
          <w:tcPr>
            <w:tcW w:w="2239" w:type="dxa"/>
          </w:tcPr>
          <w:p w:rsidR="0061689F" w:rsidRPr="00C150EC" w:rsidRDefault="0061689F" w:rsidP="006C22BE">
            <w:pPr>
              <w:ind w:left="33"/>
            </w:pPr>
            <w:r w:rsidRPr="00C150EC">
              <w:lastRenderedPageBreak/>
              <w:t xml:space="preserve">Metode Pengembangan Sistem </w:t>
            </w:r>
            <w:r w:rsidRPr="00C150EC">
              <w:rPr>
                <w:i/>
              </w:rPr>
              <w:t xml:space="preserve">Rapid Application </w:t>
            </w:r>
            <w:r w:rsidRPr="00C150EC">
              <w:rPr>
                <w:i/>
              </w:rPr>
              <w:lastRenderedPageBreak/>
              <w:t xml:space="preserve">Development </w:t>
            </w:r>
            <w:r w:rsidRPr="00C150EC">
              <w:t>(RAD).</w:t>
            </w:r>
          </w:p>
        </w:tc>
        <w:tc>
          <w:tcPr>
            <w:tcW w:w="2126" w:type="dxa"/>
          </w:tcPr>
          <w:p w:rsidR="0061689F" w:rsidRPr="00C150EC" w:rsidRDefault="0061689F" w:rsidP="00A14528">
            <w:r w:rsidRPr="00C150EC">
              <w:lastRenderedPageBreak/>
              <w:t xml:space="preserve">Sistem informasi perpustakaan berbasis web yang dapat diakses </w:t>
            </w:r>
            <w:r w:rsidRPr="00C150EC">
              <w:lastRenderedPageBreak/>
              <w:t xml:space="preserve">dimanapun oleh pengguna, dan dapat melakukan </w:t>
            </w:r>
            <w:r w:rsidRPr="00C150EC">
              <w:rPr>
                <w:i/>
              </w:rPr>
              <w:t>tracking</w:t>
            </w:r>
            <w:r w:rsidRPr="00C150EC">
              <w:t xml:space="preserve"> pada buku di perpustakaan.</w:t>
            </w:r>
          </w:p>
        </w:tc>
      </w:tr>
    </w:tbl>
    <w:p w:rsidR="004E6DE2" w:rsidRPr="00C150EC" w:rsidRDefault="004E6DE2" w:rsidP="004E6DE2"/>
    <w:p w:rsidR="00D95A56" w:rsidRPr="00C150EC" w:rsidRDefault="00D95A56" w:rsidP="004E6DE2">
      <w:r w:rsidRPr="00C150EC">
        <w:t>Berdasarkan penelitian terkait, dapat disimpulkan bahwa membangun</w:t>
      </w:r>
      <w:r w:rsidR="0019503C" w:rsidRPr="00C150EC">
        <w:t xml:space="preserve"> sistem informasi </w:t>
      </w:r>
      <w:r w:rsidR="0019503C" w:rsidRPr="00C150EC">
        <w:rPr>
          <w:i/>
        </w:rPr>
        <w:t>plotting</w:t>
      </w:r>
      <w:r w:rsidR="0019503C" w:rsidRPr="00C150EC">
        <w:t xml:space="preserve"> dosen pembimbing untuk mata kuliah Kerja Praktek merupakan solusi dalam permasalahan yang dihadapi Koordinator KP pada Program Studi Sistem Informasi – S1 Universitas Dian Nuswantoro. </w:t>
      </w:r>
      <w:r w:rsidR="001C2A04" w:rsidRPr="00C150EC">
        <w:t xml:space="preserve">Pada proses bisnis yang sedang dijalankan sekarang, Koordinator KP masih melakukan </w:t>
      </w:r>
      <w:r w:rsidR="001C2A04" w:rsidRPr="00C150EC">
        <w:rPr>
          <w:i/>
        </w:rPr>
        <w:t>plotting</w:t>
      </w:r>
      <w:r w:rsidR="001C2A04" w:rsidRPr="00C150EC">
        <w:t xml:space="preserve"> dosen pembimbing secara manual, sehingga otomatisasi akan sangat membantu pekerjaan </w:t>
      </w:r>
      <w:r w:rsidR="001C2A04" w:rsidRPr="00C150EC">
        <w:rPr>
          <w:i/>
        </w:rPr>
        <w:t xml:space="preserve"> </w:t>
      </w:r>
      <w:r w:rsidR="00FE7405" w:rsidRPr="00C150EC">
        <w:rPr>
          <w:i/>
        </w:rPr>
        <w:t xml:space="preserve">plotting </w:t>
      </w:r>
      <w:r w:rsidR="001C2A04" w:rsidRPr="00C150EC">
        <w:t>dosen pembimbing</w:t>
      </w:r>
      <w:r w:rsidR="0019503C" w:rsidRPr="00C150EC">
        <w:t xml:space="preserve">. Selain itu, penambahan fitur </w:t>
      </w:r>
      <w:r w:rsidR="0019503C" w:rsidRPr="00C150EC">
        <w:rPr>
          <w:i/>
        </w:rPr>
        <w:t>monitoring</w:t>
      </w:r>
      <w:r w:rsidR="0019503C" w:rsidRPr="00C150EC">
        <w:t xml:space="preserve"> terhadap progress pembuatan laporan Kerja Praktek dapat membantu Koordinator KP dan juga para dosen pembimbing untuk dapat memantau pengerjaan Kerja Praktek mahasiswa.</w:t>
      </w:r>
      <w:r w:rsidR="00FE7405" w:rsidRPr="00C150EC">
        <w:t xml:space="preserve"> Dalam proses pembuatan sistem akan menggunakan metode pengembangan </w:t>
      </w:r>
      <w:r w:rsidR="00FE7405" w:rsidRPr="00C150EC">
        <w:rPr>
          <w:i/>
        </w:rPr>
        <w:t xml:space="preserve">Rapid Application Development </w:t>
      </w:r>
      <w:r w:rsidR="00FE7405" w:rsidRPr="00C150EC">
        <w:t xml:space="preserve">(RAD). Dengan menggunakan RAD proses pengembangan sistem akan berfokus pada penyelesaian dalam waktu yang singkat, dengan tetap memperhatikan kebutuhan dan </w:t>
      </w:r>
      <w:r w:rsidR="00FE7405" w:rsidRPr="00C150EC">
        <w:rPr>
          <w:i/>
        </w:rPr>
        <w:t>requirement</w:t>
      </w:r>
      <w:r w:rsidR="00FE7405" w:rsidRPr="00C150EC">
        <w:t xml:space="preserve"> yang telah ditentukan.</w:t>
      </w:r>
      <w:r w:rsidR="006549C2" w:rsidRPr="00C150EC">
        <w:t xml:space="preserve"> Judul</w:t>
      </w:r>
    </w:p>
    <w:p w:rsidR="004E6DE2" w:rsidRPr="00C150EC" w:rsidRDefault="00B166FD" w:rsidP="00DF43AA">
      <w:pPr>
        <w:pStyle w:val="Heading2"/>
      </w:pPr>
      <w:bookmarkStart w:id="36" w:name="_Toc68098337"/>
      <w:r w:rsidRPr="00C150EC">
        <w:t>Sistem Informasi</w:t>
      </w:r>
      <w:bookmarkEnd w:id="36"/>
    </w:p>
    <w:p w:rsidR="00B166FD" w:rsidRPr="00C150EC" w:rsidRDefault="00B166FD" w:rsidP="00B166FD">
      <w:r w:rsidRPr="00C150EC">
        <w:t>Sistem Informasi adalah suatu sistem didalam suatu organisasi yang mempertemukan kebutuhan pengolahan transaksi harian yang mendukung fungsi operasi organisasi yang bersifat manajerial dengan kegiatan strategi dari suatu organisasi untuk dapat menyediakan kepada pihak luar tertentu dengan lapor</w:t>
      </w:r>
      <w:r w:rsidR="007A3DDB" w:rsidRPr="00C150EC">
        <w:t>an -  laporan yang dilakukan</w:t>
      </w:r>
      <w:sdt>
        <w:sdtPr>
          <w:id w:val="-833062812"/>
          <w:citation/>
        </w:sdtPr>
        <w:sdtEndPr/>
        <w:sdtContent>
          <w:r w:rsidR="007A3DDB" w:rsidRPr="00C150EC">
            <w:fldChar w:fldCharType="begin"/>
          </w:r>
          <w:r w:rsidR="007A3DDB" w:rsidRPr="00C150EC">
            <w:instrText xml:space="preserve"> CITATION Tat12 \l 1033 </w:instrText>
          </w:r>
          <w:r w:rsidR="007A3DDB" w:rsidRPr="00C150EC">
            <w:fldChar w:fldCharType="separate"/>
          </w:r>
          <w:r w:rsidR="007A3DDB" w:rsidRPr="00C150EC">
            <w:rPr>
              <w:noProof/>
            </w:rPr>
            <w:t xml:space="preserve"> [6]</w:t>
          </w:r>
          <w:r w:rsidR="007A3DDB" w:rsidRPr="00C150EC">
            <w:fldChar w:fldCharType="end"/>
          </w:r>
        </w:sdtContent>
      </w:sdt>
      <w:r w:rsidRPr="00C150EC">
        <w:t xml:space="preserve">. Dalam era teknologi, sudah banyak perusahaan yang </w:t>
      </w:r>
      <w:r w:rsidRPr="00C150EC">
        <w:lastRenderedPageBreak/>
        <w:t xml:space="preserve">menggunakan sistem informasi. Implementasi sistem informasi sendiri membutuhkan adanya teknologi informasi untuk menunjang jalannya setiap proses yang dilakukan sistem informasi.  Selain dapat digunakan untuk memenuhi kebutuhan informasi dari pihak eksternal organisasi, sistem informasi juga digunakan untuk memenuhi kebutuhan informasi bagian internal perusahaan, serta dapat menunjang seluruh proses bisnis yang dilakukan dalam organisasi tersebut. Banyak organisasi yang telah sadar akan pentingnya sistem informasi bagi perusahaan, salah satunya adalah dengan adanya sistem informasi, perusahaan dapat menambah daya saing perusahaan dengan perusahaan lain. Hal ini dikarenakan, sistem informasi mampu menambah </w:t>
      </w:r>
      <w:r w:rsidRPr="00C150EC">
        <w:rPr>
          <w:i/>
        </w:rPr>
        <w:t>competitive advantages</w:t>
      </w:r>
      <w:r w:rsidRPr="00C150EC">
        <w:t xml:space="preserve"> bagi perusahaan yang mampu mengimplementasikan dengan tepat sesuai kebutuhan perusahaan.</w:t>
      </w:r>
    </w:p>
    <w:p w:rsidR="007A3DDB" w:rsidRPr="00C150EC" w:rsidRDefault="007A3DDB" w:rsidP="000B7DA7">
      <w:pPr>
        <w:pStyle w:val="Heading3"/>
      </w:pPr>
      <w:bookmarkStart w:id="37" w:name="_Toc68098338"/>
      <w:r w:rsidRPr="00C150EC">
        <w:t>Sistem Informasi Berbasis Web</w:t>
      </w:r>
      <w:bookmarkEnd w:id="37"/>
    </w:p>
    <w:p w:rsidR="00E87A76" w:rsidRPr="00C150EC" w:rsidRDefault="000B7DA7" w:rsidP="00E87A76">
      <w:pPr>
        <w:keepNext/>
      </w:pPr>
      <w:r w:rsidRPr="00C150EC">
        <w:t xml:space="preserve">Sistem Informasi Berbasis Web adalah tipe tertentu perangkat lunak yang memungkinkan pengguna untuk berinteraksi dengan sebuah </w:t>
      </w:r>
      <w:r w:rsidRPr="00C150EC">
        <w:rPr>
          <w:i/>
        </w:rPr>
        <w:t>remote server</w:t>
      </w:r>
      <w:r w:rsidRPr="00C150EC">
        <w:t xml:space="preserve"> melalui </w:t>
      </w:r>
      <w:r w:rsidRPr="00C150EC">
        <w:rPr>
          <w:i/>
        </w:rPr>
        <w:t>web browser interface</w:t>
      </w:r>
      <w:r w:rsidRPr="00C150EC">
        <w:t xml:space="preserve">. Dengan </w:t>
      </w:r>
      <w:r w:rsidR="00991892" w:rsidRPr="00C150EC">
        <w:t xml:space="preserve">menggunakan sistem informasi berbasis web, pengguna tidak perlu melakukan instalasi untuk </w:t>
      </w:r>
      <w:r w:rsidR="00991892" w:rsidRPr="00C150EC">
        <w:rPr>
          <w:i/>
        </w:rPr>
        <w:t>software – software</w:t>
      </w:r>
      <w:r w:rsidR="00991892" w:rsidRPr="00C150EC">
        <w:t xml:space="preserve"> lainnya, dan pengembang tidak perlu menulis beberapa versi aplikasi untuk sistem operasi yang </w:t>
      </w:r>
      <w:r w:rsidR="00991892" w:rsidRPr="00C150EC">
        <w:lastRenderedPageBreak/>
        <w:t xml:space="preserve">berbeda. </w:t>
      </w:r>
      <w:r w:rsidR="00991892" w:rsidRPr="00C150EC">
        <w:rPr>
          <w:noProof/>
          <w:lang w:eastAsia="id-ID"/>
        </w:rPr>
        <w:drawing>
          <wp:inline distT="0" distB="0" distL="0" distR="0">
            <wp:extent cx="5040630" cy="2668569"/>
            <wp:effectExtent l="0" t="0" r="7620" b="0"/>
            <wp:docPr id="1" name="Picture 1" descr="Web-based application architecture diagram - How does i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based application architecture diagram - How does it wo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0630" cy="2668569"/>
                    </a:xfrm>
                    <a:prstGeom prst="rect">
                      <a:avLst/>
                    </a:prstGeom>
                    <a:noFill/>
                    <a:ln>
                      <a:noFill/>
                    </a:ln>
                  </pic:spPr>
                </pic:pic>
              </a:graphicData>
            </a:graphic>
          </wp:inline>
        </w:drawing>
      </w:r>
    </w:p>
    <w:p w:rsidR="00991892" w:rsidRPr="00C150EC" w:rsidRDefault="00E87A76" w:rsidP="00E87A76">
      <w:pPr>
        <w:pStyle w:val="Caption"/>
        <w:rPr>
          <w:i/>
        </w:rPr>
      </w:pPr>
      <w:bookmarkStart w:id="38" w:name="_Toc68098349"/>
      <w:r w:rsidRPr="00C150EC">
        <w:t xml:space="preserve">Gambar </w:t>
      </w:r>
      <w:r w:rsidRPr="00C150EC">
        <w:fldChar w:fldCharType="begin"/>
      </w:r>
      <w:r w:rsidRPr="00C150EC">
        <w:instrText xml:space="preserve"> SEQ Gambar \* ARABIC </w:instrText>
      </w:r>
      <w:r w:rsidRPr="00C150EC">
        <w:fldChar w:fldCharType="separate"/>
      </w:r>
      <w:r w:rsidR="00C150EC" w:rsidRPr="00C150EC">
        <w:rPr>
          <w:noProof/>
        </w:rPr>
        <w:t>1</w:t>
      </w:r>
      <w:r w:rsidRPr="00C150EC">
        <w:fldChar w:fldCharType="end"/>
      </w:r>
      <w:r w:rsidRPr="00C150EC">
        <w:t xml:space="preserve"> Sistem Kerja </w:t>
      </w:r>
      <w:r w:rsidRPr="00C150EC">
        <w:rPr>
          <w:i/>
        </w:rPr>
        <w:t>Web Apps</w:t>
      </w:r>
      <w:bookmarkEnd w:id="38"/>
    </w:p>
    <w:p w:rsidR="001D4797" w:rsidRPr="00C150EC" w:rsidRDefault="001D4797" w:rsidP="001D4797">
      <w:r w:rsidRPr="00C150EC">
        <w:t xml:space="preserve">Sebuah </w:t>
      </w:r>
      <w:r w:rsidRPr="00C150EC">
        <w:rPr>
          <w:i/>
        </w:rPr>
        <w:t>Web Apps</w:t>
      </w:r>
      <w:r w:rsidRPr="00C150EC">
        <w:t xml:space="preserve"> dapat bekerja pada semua jenis perangkat yang mampu menjalankan </w:t>
      </w:r>
      <w:r w:rsidRPr="00C150EC">
        <w:rPr>
          <w:i/>
        </w:rPr>
        <w:t>browser</w:t>
      </w:r>
      <w:r w:rsidRPr="00C150EC">
        <w:t xml:space="preserve"> dan mempunyai akses internet.</w:t>
      </w:r>
    </w:p>
    <w:p w:rsidR="001D4797" w:rsidRPr="00C150EC" w:rsidRDefault="001D4797" w:rsidP="001D4797">
      <w:pPr>
        <w:pStyle w:val="Heading4"/>
      </w:pPr>
      <w:r w:rsidRPr="00C150EC">
        <w:t>Kelebihan Sistem Informasi berbasis Web</w:t>
      </w:r>
    </w:p>
    <w:p w:rsidR="001D4797" w:rsidRPr="00C150EC" w:rsidRDefault="00DB3ABC" w:rsidP="001343FE">
      <w:pPr>
        <w:pStyle w:val="ListParagraph"/>
        <w:numPr>
          <w:ilvl w:val="0"/>
          <w:numId w:val="5"/>
        </w:numPr>
      </w:pPr>
      <w:r w:rsidRPr="00C150EC">
        <w:t xml:space="preserve">Sistem informasi berbasis web adalah aplikasi </w:t>
      </w:r>
      <w:r w:rsidRPr="00C150EC">
        <w:rPr>
          <w:i/>
        </w:rPr>
        <w:t>cross-platform</w:t>
      </w:r>
      <w:r w:rsidRPr="00C150EC">
        <w:t>, yang artinya dapat dijalankan melalui berbagai jenis sistem operasi.</w:t>
      </w:r>
    </w:p>
    <w:p w:rsidR="00DB3ABC" w:rsidRPr="00C150EC" w:rsidRDefault="00242D9B" w:rsidP="001343FE">
      <w:pPr>
        <w:pStyle w:val="ListParagraph"/>
        <w:numPr>
          <w:ilvl w:val="0"/>
          <w:numId w:val="5"/>
        </w:numPr>
      </w:pPr>
      <w:r w:rsidRPr="00C150EC">
        <w:t>Sistem informasi berbasis web sangat terukur, sehingga dapat dengan mudah untuk melakukan pengembangan berlanjut, terutama saat jumlah pengguna meningkat.</w:t>
      </w:r>
    </w:p>
    <w:p w:rsidR="00242D9B" w:rsidRPr="00C150EC" w:rsidRDefault="00242D9B" w:rsidP="001343FE">
      <w:pPr>
        <w:pStyle w:val="ListParagraph"/>
        <w:numPr>
          <w:ilvl w:val="0"/>
          <w:numId w:val="5"/>
        </w:numPr>
      </w:pPr>
      <w:r w:rsidRPr="00C150EC">
        <w:t xml:space="preserve">Penyimpanan yang mudah bagi aplikasi yang dijalankan. Sistem informasi berbasis web mempermudah pengguna dalam melakukan integrasi dengan </w:t>
      </w:r>
      <w:r w:rsidRPr="00C150EC">
        <w:rPr>
          <w:i/>
        </w:rPr>
        <w:t>cloud storage</w:t>
      </w:r>
      <w:r w:rsidRPr="00C150EC">
        <w:t>.</w:t>
      </w:r>
    </w:p>
    <w:p w:rsidR="00242D9B" w:rsidRPr="00C150EC" w:rsidRDefault="00242D9B" w:rsidP="00242D9B"/>
    <w:p w:rsidR="00242D9B" w:rsidRPr="00C150EC" w:rsidRDefault="00242D9B">
      <w:pPr>
        <w:pStyle w:val="Heading4"/>
      </w:pPr>
      <w:r w:rsidRPr="00C150EC">
        <w:t>Kekurangan Sistem Informasi berbasis Web</w:t>
      </w:r>
    </w:p>
    <w:p w:rsidR="00242D9B" w:rsidRPr="00C150EC" w:rsidRDefault="00242D9B" w:rsidP="001343FE">
      <w:pPr>
        <w:pStyle w:val="ListParagraph"/>
        <w:numPr>
          <w:ilvl w:val="0"/>
          <w:numId w:val="6"/>
        </w:numPr>
      </w:pPr>
      <w:r w:rsidRPr="00C150EC">
        <w:t xml:space="preserve">Tidak adanya </w:t>
      </w:r>
      <w:r w:rsidRPr="00C150EC">
        <w:rPr>
          <w:i/>
        </w:rPr>
        <w:t>quality control</w:t>
      </w:r>
      <w:r w:rsidRPr="00C150EC">
        <w:t xml:space="preserve"> sehingga pengguna tidak dapat dijamin keselamatan dan keamanan datanya.</w:t>
      </w:r>
    </w:p>
    <w:p w:rsidR="00242D9B" w:rsidRPr="00C150EC" w:rsidRDefault="00242D9B" w:rsidP="001343FE">
      <w:pPr>
        <w:pStyle w:val="ListParagraph"/>
        <w:numPr>
          <w:ilvl w:val="0"/>
          <w:numId w:val="6"/>
        </w:numPr>
      </w:pPr>
      <w:r w:rsidRPr="00C150EC">
        <w:t>Memerlukan sistem keamanan yang baik</w:t>
      </w:r>
      <w:r w:rsidR="00C54B55" w:rsidRPr="00C150EC">
        <w:t xml:space="preserve"> karena rentan terkena serangan.</w:t>
      </w:r>
    </w:p>
    <w:p w:rsidR="00CE6B66" w:rsidRPr="00C150EC" w:rsidRDefault="00C54B55" w:rsidP="00CE6B66">
      <w:pPr>
        <w:pStyle w:val="Heading2"/>
      </w:pPr>
      <w:bookmarkStart w:id="39" w:name="_Toc68098339"/>
      <w:r w:rsidRPr="00C150EC">
        <w:lastRenderedPageBreak/>
        <w:t>Metode Pengembangan Sistem</w:t>
      </w:r>
      <w:bookmarkEnd w:id="39"/>
    </w:p>
    <w:p w:rsidR="00CE6B66" w:rsidRPr="00C150EC" w:rsidRDefault="00475524" w:rsidP="007F2CA3">
      <w:r w:rsidRPr="00C150EC">
        <w:t>Metode pengembangan sistem adalah kerangka kerja untuk melakukan penyusunan, perencanaan, dan kontrol mengenai proses pengembangan sebuah sistem informasi yang terstruktur</w:t>
      </w:r>
      <w:r w:rsidR="007F2CA3" w:rsidRPr="00C150EC">
        <w:t>. Berkembangnya dunia teknologi, membuat semakin banyaknya</w:t>
      </w:r>
      <w:r w:rsidR="00B113D9" w:rsidRPr="00C150EC">
        <w:t xml:space="preserve"> metode – metode yang dapat digunakan untuk melakukan pengembangan sebuah sistem informasi.</w:t>
      </w:r>
      <w:r w:rsidR="00F95FE5" w:rsidRPr="00C150EC">
        <w:t xml:space="preserve"> Beberapa metode yang digunakan dalam melakukan pengembangan sistem yaitu :</w:t>
      </w:r>
    </w:p>
    <w:p w:rsidR="00F95FE5" w:rsidRPr="00C150EC" w:rsidRDefault="00E06C30" w:rsidP="001343FE">
      <w:pPr>
        <w:pStyle w:val="ListParagraph"/>
        <w:numPr>
          <w:ilvl w:val="0"/>
          <w:numId w:val="7"/>
        </w:numPr>
      </w:pPr>
      <w:r w:rsidRPr="00C150EC">
        <w:rPr>
          <w:i/>
        </w:rPr>
        <w:t>Waterfall</w:t>
      </w:r>
    </w:p>
    <w:p w:rsidR="00E06C30" w:rsidRPr="00C150EC" w:rsidRDefault="00E06C30" w:rsidP="00E06C30">
      <w:pPr>
        <w:pStyle w:val="ListParagraph"/>
      </w:pPr>
      <w:r w:rsidRPr="00C150EC">
        <w:t xml:space="preserve">Metode pengembangan sistem </w:t>
      </w:r>
      <w:r w:rsidRPr="00C150EC">
        <w:rPr>
          <w:i/>
        </w:rPr>
        <w:t>Waterfall</w:t>
      </w:r>
      <w:r w:rsidRPr="00C150EC">
        <w:t xml:space="preserve"> merupakan metode yang digunakan secara luas pada pengembangan sebuah </w:t>
      </w:r>
      <w:r w:rsidRPr="00C150EC">
        <w:rPr>
          <w:i/>
        </w:rPr>
        <w:t>software</w:t>
      </w:r>
      <w:r w:rsidRPr="00C150EC">
        <w:t xml:space="preserve">. Pada metode pengembangan </w:t>
      </w:r>
      <w:r w:rsidRPr="00C150EC">
        <w:rPr>
          <w:i/>
        </w:rPr>
        <w:t>Waterfall</w:t>
      </w:r>
      <w:r w:rsidRPr="00C150EC">
        <w:t>, hasil dari suatu fase akan dipakai sebagai masukan pada fase berikutnya dan seterusnya.</w:t>
      </w:r>
    </w:p>
    <w:p w:rsidR="00E06C30" w:rsidRPr="00C150EC" w:rsidRDefault="00C842AA" w:rsidP="001343FE">
      <w:pPr>
        <w:pStyle w:val="ListParagraph"/>
        <w:numPr>
          <w:ilvl w:val="0"/>
          <w:numId w:val="7"/>
        </w:numPr>
      </w:pPr>
      <w:r w:rsidRPr="00C150EC">
        <w:rPr>
          <w:i/>
        </w:rPr>
        <w:t>Prototype</w:t>
      </w:r>
    </w:p>
    <w:p w:rsidR="00C842AA" w:rsidRPr="00C150EC" w:rsidRDefault="00080E26" w:rsidP="00C842AA">
      <w:pPr>
        <w:pStyle w:val="ListParagraph"/>
      </w:pPr>
      <w:r w:rsidRPr="00C150EC">
        <w:t xml:space="preserve">Metode pengembangan sistem </w:t>
      </w:r>
      <w:r w:rsidRPr="00C150EC">
        <w:rPr>
          <w:i/>
        </w:rPr>
        <w:t>Prototype</w:t>
      </w:r>
      <w:r w:rsidRPr="00C150EC">
        <w:t xml:space="preserve"> menggunakan dasar dan konsep yang mirip dengan metode pengembangan </w:t>
      </w:r>
      <w:r w:rsidRPr="00C150EC">
        <w:rPr>
          <w:i/>
        </w:rPr>
        <w:t>Waterfall</w:t>
      </w:r>
      <w:r w:rsidR="00AE629D" w:rsidRPr="00C150EC">
        <w:t xml:space="preserve">. Perbedaan dari metode </w:t>
      </w:r>
      <w:r w:rsidR="00AE629D" w:rsidRPr="00C150EC">
        <w:rPr>
          <w:i/>
        </w:rPr>
        <w:t xml:space="preserve">Prototype </w:t>
      </w:r>
      <w:r w:rsidR="00AE629D" w:rsidRPr="00C150EC">
        <w:t>adalah pada metode pengembangan ini, perangkat lunak yang dihasilkan akan dipresentasikan kepada pengguna untuk memberi kesempatan memberikan masukan terhadap sistem, sehingga perangkat lunak dapat sesuai dengan kebutuhan dan keinginan.</w:t>
      </w:r>
    </w:p>
    <w:p w:rsidR="00C842AA" w:rsidRPr="00C150EC" w:rsidRDefault="00C842AA" w:rsidP="001343FE">
      <w:pPr>
        <w:pStyle w:val="ListParagraph"/>
        <w:numPr>
          <w:ilvl w:val="0"/>
          <w:numId w:val="7"/>
        </w:numPr>
      </w:pPr>
      <w:r w:rsidRPr="00C150EC">
        <w:rPr>
          <w:i/>
        </w:rPr>
        <w:t xml:space="preserve">Rapid Application Development </w:t>
      </w:r>
      <w:r w:rsidRPr="00C150EC">
        <w:t>(RAD)</w:t>
      </w:r>
    </w:p>
    <w:p w:rsidR="00C842AA" w:rsidRPr="00C150EC" w:rsidRDefault="00AE629D" w:rsidP="00AE629D">
      <w:pPr>
        <w:pStyle w:val="ListParagraph"/>
      </w:pPr>
      <w:r w:rsidRPr="00C150EC">
        <w:t xml:space="preserve">Metode pengembangan sistem RAD adalah metode yang berfokus pada pengembangan sistem dengan waktu yang singkat, dan melalui proses </w:t>
      </w:r>
      <w:r w:rsidRPr="00C150EC">
        <w:rPr>
          <w:i/>
        </w:rPr>
        <w:t>feedback</w:t>
      </w:r>
      <w:r w:rsidRPr="00C150EC">
        <w:t xml:space="preserve"> dari pengguna secara berulang – ulang.</w:t>
      </w:r>
    </w:p>
    <w:p w:rsidR="00C150EC" w:rsidRPr="00C150EC" w:rsidRDefault="00C150EC" w:rsidP="00C150EC">
      <w:pPr>
        <w:keepNext/>
      </w:pPr>
      <w:r w:rsidRPr="00C150EC">
        <w:rPr>
          <w:noProof/>
          <w:lang w:eastAsia="id-ID"/>
        </w:rPr>
        <w:lastRenderedPageBreak/>
        <w:drawing>
          <wp:inline distT="0" distB="0" distL="0" distR="0" wp14:anchorId="32985214" wp14:editId="5C7303D1">
            <wp:extent cx="5131995"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4013" t="34618" r="9486" b="31436"/>
                    <a:stretch/>
                  </pic:blipFill>
                  <pic:spPr bwMode="auto">
                    <a:xfrm>
                      <a:off x="0" y="0"/>
                      <a:ext cx="5145738" cy="1738192"/>
                    </a:xfrm>
                    <a:prstGeom prst="rect">
                      <a:avLst/>
                    </a:prstGeom>
                    <a:ln>
                      <a:noFill/>
                    </a:ln>
                    <a:extLst>
                      <a:ext uri="{53640926-AAD7-44D8-BBD7-CCE9431645EC}">
                        <a14:shadowObscured xmlns:a14="http://schemas.microsoft.com/office/drawing/2010/main"/>
                      </a:ext>
                    </a:extLst>
                  </pic:spPr>
                </pic:pic>
              </a:graphicData>
            </a:graphic>
          </wp:inline>
        </w:drawing>
      </w:r>
    </w:p>
    <w:p w:rsidR="00AA6B5E" w:rsidRPr="00C150EC" w:rsidRDefault="00C150EC" w:rsidP="00C150EC">
      <w:pPr>
        <w:pStyle w:val="Caption"/>
      </w:pPr>
      <w:bookmarkStart w:id="40" w:name="_Toc68098350"/>
      <w:r w:rsidRPr="00C150EC">
        <w:t xml:space="preserve">Gambar </w:t>
      </w:r>
      <w:r w:rsidRPr="00C150EC">
        <w:fldChar w:fldCharType="begin"/>
      </w:r>
      <w:r w:rsidRPr="00C150EC">
        <w:instrText xml:space="preserve"> SEQ Gambar \* ARABIC </w:instrText>
      </w:r>
      <w:r w:rsidRPr="00C150EC">
        <w:fldChar w:fldCharType="separate"/>
      </w:r>
      <w:r w:rsidRPr="00C150EC">
        <w:rPr>
          <w:noProof/>
        </w:rPr>
        <w:t>2</w:t>
      </w:r>
      <w:r w:rsidRPr="00C150EC">
        <w:fldChar w:fldCharType="end"/>
      </w:r>
      <w:r w:rsidRPr="00C150EC">
        <w:t xml:space="preserve"> Gambar Strategi Pemilihan Metode Pengembangan Sistem</w:t>
      </w:r>
      <w:bookmarkEnd w:id="40"/>
    </w:p>
    <w:p w:rsidR="00C150EC" w:rsidRPr="00C150EC" w:rsidRDefault="00C150EC" w:rsidP="00AA6B5E">
      <w:r w:rsidRPr="00C150EC">
        <w:t xml:space="preserve">Dari gambar strategi pemilihan metode pengembangan sistem pada Gambar 2, dapat kita lihat bahwa penelitian ini cocok menggunakan metode pengembangan sistem </w:t>
      </w:r>
      <w:r w:rsidRPr="00C150EC">
        <w:rPr>
          <w:i/>
        </w:rPr>
        <w:t>Rapid Application Development</w:t>
      </w:r>
      <w:r w:rsidRPr="00C150EC">
        <w:t xml:space="preserve"> (RAD) karena dengan menggunakan metode pengembangan RAD, pengembangan sistem yang dilakukan dapat difokuskan pada waktu pengembangan yang relatif singkat. Selain itu pengguna juga dapat melakukan pemantauan pada pengembang pada proses pengembangan sistem, karena pada metode pengembangan RAD pengembang secara berkala membutuhkan </w:t>
      </w:r>
      <w:r w:rsidRPr="00C150EC">
        <w:rPr>
          <w:i/>
        </w:rPr>
        <w:t>feedback</w:t>
      </w:r>
      <w:r w:rsidRPr="00C150EC">
        <w:t xml:space="preserve"> dari pengguna dari sistem yang sedang dikembangkan.</w:t>
      </w:r>
    </w:p>
    <w:p w:rsidR="00B047E4" w:rsidRPr="00C150EC" w:rsidRDefault="00C35024" w:rsidP="00B047E4">
      <w:pPr>
        <w:pStyle w:val="Heading2"/>
      </w:pPr>
      <w:bookmarkStart w:id="41" w:name="_Toc68098340"/>
      <w:r w:rsidRPr="00C150EC">
        <w:rPr>
          <w:i/>
        </w:rPr>
        <w:t xml:space="preserve">Rapid Application Development </w:t>
      </w:r>
      <w:r w:rsidRPr="00C150EC">
        <w:t>(RAD)</w:t>
      </w:r>
      <w:bookmarkEnd w:id="41"/>
    </w:p>
    <w:p w:rsidR="00B047E4" w:rsidRPr="00C150EC" w:rsidRDefault="006D7EB3" w:rsidP="00B047E4">
      <w:r w:rsidRPr="00C150EC">
        <w:rPr>
          <w:rFonts w:eastAsiaTheme="majorEastAsia" w:cstheme="majorBidi"/>
          <w:bCs/>
          <w:szCs w:val="26"/>
        </w:rPr>
        <w:t xml:space="preserve">RAD memfokuskan pada waktu pengerjaan yang cepat dan melalui masukan dari pengguna secara berulang – ulang, sehingga sistem informasi yang dihasilkan sesuai dengan kebutuhan dan keinginan pengguna. Oleh karena itu, pengembangan menggunakan metode RAD dapat dilakukan dalam kurun waktu yang relatif singkat. Selain itu, setiap pihak dapat terlibat secara aktif dalam pengembangan mulai dari pengembang sampai pengguna pada setiap tahap atau fase yang dilewati. Fase – fase pengembangan pada metode RAD antara lain : </w:t>
      </w:r>
    </w:p>
    <w:p w:rsidR="00C35024" w:rsidRPr="00C150EC" w:rsidRDefault="00C35024" w:rsidP="00C35024">
      <w:pPr>
        <w:keepNext/>
      </w:pPr>
      <w:r w:rsidRPr="00C150EC">
        <w:rPr>
          <w:noProof/>
          <w:lang w:eastAsia="id-ID"/>
        </w:rPr>
        <w:lastRenderedPageBreak/>
        <w:drawing>
          <wp:inline distT="0" distB="0" distL="0" distR="0">
            <wp:extent cx="5040630" cy="211679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pid Application Development (RAD) | Definition, Steps and Benefits"/>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040630" cy="2116791"/>
                    </a:xfrm>
                    <a:prstGeom prst="rect">
                      <a:avLst/>
                    </a:prstGeom>
                    <a:noFill/>
                    <a:ln>
                      <a:noFill/>
                    </a:ln>
                  </pic:spPr>
                </pic:pic>
              </a:graphicData>
            </a:graphic>
          </wp:inline>
        </w:drawing>
      </w:r>
    </w:p>
    <w:p w:rsidR="00C35024" w:rsidRPr="00C150EC" w:rsidRDefault="00C35024" w:rsidP="00C35024">
      <w:pPr>
        <w:pStyle w:val="Caption"/>
      </w:pPr>
      <w:bookmarkStart w:id="42" w:name="_Toc68098351"/>
      <w:r w:rsidRPr="00C150EC">
        <w:t xml:space="preserve">Gambar </w:t>
      </w:r>
      <w:r w:rsidRPr="00C150EC">
        <w:fldChar w:fldCharType="begin"/>
      </w:r>
      <w:r w:rsidRPr="00C150EC">
        <w:instrText xml:space="preserve"> SEQ Gambar \* ARABIC </w:instrText>
      </w:r>
      <w:r w:rsidRPr="00C150EC">
        <w:fldChar w:fldCharType="separate"/>
      </w:r>
      <w:r w:rsidR="00C150EC" w:rsidRPr="00C150EC">
        <w:rPr>
          <w:noProof/>
        </w:rPr>
        <w:t>3</w:t>
      </w:r>
      <w:r w:rsidRPr="00C150EC">
        <w:fldChar w:fldCharType="end"/>
      </w:r>
      <w:r w:rsidR="00B047E4" w:rsidRPr="00C150EC">
        <w:t xml:space="preserve"> Fase </w:t>
      </w:r>
      <w:r w:rsidR="00B047E4" w:rsidRPr="00C150EC">
        <w:rPr>
          <w:i/>
        </w:rPr>
        <w:t xml:space="preserve">Rapid Application Development </w:t>
      </w:r>
      <w:r w:rsidR="00B047E4" w:rsidRPr="00C150EC">
        <w:t>(RAD)</w:t>
      </w:r>
      <w:bookmarkEnd w:id="42"/>
    </w:p>
    <w:p w:rsidR="006D7EB3" w:rsidRPr="00C150EC" w:rsidRDefault="006D7EB3" w:rsidP="006D7EB3"/>
    <w:p w:rsidR="006D7EB3" w:rsidRPr="00C150EC" w:rsidRDefault="006D7EB3" w:rsidP="006D7EB3">
      <w:pPr>
        <w:pStyle w:val="Heading3"/>
      </w:pPr>
      <w:bookmarkStart w:id="43" w:name="_Toc68098341"/>
      <w:r w:rsidRPr="00C150EC">
        <w:rPr>
          <w:i/>
        </w:rPr>
        <w:t>Requirement Planning</w:t>
      </w:r>
      <w:bookmarkEnd w:id="43"/>
    </w:p>
    <w:p w:rsidR="006D7EB3" w:rsidRPr="00C150EC" w:rsidRDefault="005C2BB9" w:rsidP="006D7EB3">
      <w:r w:rsidRPr="00C150EC">
        <w:t>Pada fase ini, pengembang akan bertemu dengan pengguna untuk mengidentifikasi dan mendeklarasikan tujuan aplikasi, dan menentukan batasan – batasan agar pengerjaan dapat berfokus pada tujuan yang telah disetujui antar pihak.</w:t>
      </w:r>
    </w:p>
    <w:p w:rsidR="008838F7" w:rsidRPr="00C150EC" w:rsidRDefault="006D7EB3" w:rsidP="008838F7">
      <w:pPr>
        <w:pStyle w:val="Heading3"/>
      </w:pPr>
      <w:bookmarkStart w:id="44" w:name="_Toc68098342"/>
      <w:r w:rsidRPr="00C150EC">
        <w:rPr>
          <w:i/>
        </w:rPr>
        <w:t>Design Workshop</w:t>
      </w:r>
      <w:bookmarkEnd w:id="44"/>
    </w:p>
    <w:p w:rsidR="008838F7" w:rsidRPr="00C150EC" w:rsidRDefault="008838F7" w:rsidP="008838F7">
      <w:pPr>
        <w:pStyle w:val="Heading4"/>
      </w:pPr>
      <w:r w:rsidRPr="00C150EC">
        <w:t>Design</w:t>
      </w:r>
    </w:p>
    <w:p w:rsidR="008838F7" w:rsidRPr="00C150EC" w:rsidRDefault="008838F7" w:rsidP="008838F7">
      <w:r w:rsidRPr="00C150EC">
        <w:t xml:space="preserve">Pengembang melakukan design sistem berdasarkan dengan tujuan yang telah ditentukan pada fase sebelumnya. Pengembang dapat membuat design sistem dengan menggunakan </w:t>
      </w:r>
      <w:r w:rsidRPr="00C150EC">
        <w:rPr>
          <w:i/>
        </w:rPr>
        <w:t>tools</w:t>
      </w:r>
      <w:r w:rsidRPr="00C150EC">
        <w:t xml:space="preserve"> yang biasa digunakan untuk pengembangan sistem sebelum sistem </w:t>
      </w:r>
    </w:p>
    <w:p w:rsidR="008838F7" w:rsidRPr="00C150EC" w:rsidRDefault="008838F7" w:rsidP="008838F7"/>
    <w:p w:rsidR="008838F7" w:rsidRPr="00C150EC" w:rsidRDefault="008838F7">
      <w:pPr>
        <w:pStyle w:val="Heading4"/>
      </w:pPr>
      <w:r w:rsidRPr="00C150EC">
        <w:rPr>
          <w:i/>
        </w:rPr>
        <w:t>Development</w:t>
      </w:r>
    </w:p>
    <w:p w:rsidR="008838F7" w:rsidRPr="00C150EC" w:rsidRDefault="008838F7" w:rsidP="008838F7">
      <w:r w:rsidRPr="00C150EC">
        <w:t xml:space="preserve">Pada fase ini, pengembang melakukan eksekusi pembuatan sistem dengan melakukan penulisan </w:t>
      </w:r>
      <w:r w:rsidRPr="00C150EC">
        <w:rPr>
          <w:i/>
        </w:rPr>
        <w:t>script</w:t>
      </w:r>
      <w:r w:rsidRPr="00C150EC">
        <w:t xml:space="preserve"> berdasarkan desain sistem yang telah dibuat pada fase sebelumnya. Dari hasil pada fase </w:t>
      </w:r>
      <w:r w:rsidRPr="00C150EC">
        <w:rPr>
          <w:i/>
        </w:rPr>
        <w:t>development</w:t>
      </w:r>
      <w:r w:rsidRPr="00C150EC">
        <w:t>, pengembang melakukan iterasi terhadap sistem yang dibuat agar semakin sesuai dengan kebutuhan dan tujuan pengguna.</w:t>
      </w:r>
    </w:p>
    <w:p w:rsidR="006D7EB3" w:rsidRPr="00C150EC" w:rsidRDefault="006D7EB3" w:rsidP="00EC3C97">
      <w:pPr>
        <w:pStyle w:val="Heading3"/>
      </w:pPr>
      <w:bookmarkStart w:id="45" w:name="_Toc68098343"/>
      <w:r w:rsidRPr="00C150EC">
        <w:rPr>
          <w:i/>
        </w:rPr>
        <w:lastRenderedPageBreak/>
        <w:t>Implementation</w:t>
      </w:r>
      <w:bookmarkEnd w:id="45"/>
    </w:p>
    <w:p w:rsidR="00F70F9A" w:rsidRPr="00C150EC" w:rsidRDefault="008838F7" w:rsidP="00AF5F33">
      <w:r w:rsidRPr="00C150EC">
        <w:t xml:space="preserve">Fase </w:t>
      </w:r>
      <w:r w:rsidRPr="00C150EC">
        <w:rPr>
          <w:i/>
        </w:rPr>
        <w:t>implementation</w:t>
      </w:r>
      <w:r w:rsidRPr="00C150EC">
        <w:t xml:space="preserve"> adalah fase dimana pengembang dan pengguna bertemu untuk melakukan pengujian kepada sistem yang telah dibuat. Pengujian yang dilakukan dapat mencaku</w:t>
      </w:r>
      <w:r w:rsidR="008422D5" w:rsidRPr="00C150EC">
        <w:t>p fungsionalitas sistem. Setelah sistem disetujui selanjutnya akan diperkenalkan kepada seluruh pengguna sistem di organisasi.</w:t>
      </w:r>
      <w:bookmarkStart w:id="46" w:name="_Toc381020157"/>
    </w:p>
    <w:p w:rsidR="00F70F9A" w:rsidRPr="00C150EC" w:rsidRDefault="00F70F9A">
      <w:pPr>
        <w:spacing w:line="240" w:lineRule="auto"/>
        <w:jc w:val="left"/>
      </w:pPr>
      <w:r w:rsidRPr="00C150EC">
        <w:br w:type="page"/>
      </w:r>
    </w:p>
    <w:p w:rsidR="00713EDD" w:rsidRPr="00C150EC" w:rsidRDefault="00713EDD" w:rsidP="00F70F9A">
      <w:pPr>
        <w:pStyle w:val="Heading1"/>
        <w:sectPr w:rsidR="00713EDD" w:rsidRPr="00C150EC" w:rsidSect="00713EDD">
          <w:headerReference w:type="default" r:id="rId18"/>
          <w:footerReference w:type="default" r:id="rId19"/>
          <w:pgSz w:w="11907" w:h="16840" w:code="9"/>
          <w:pgMar w:top="2268" w:right="1701" w:bottom="1701" w:left="2268" w:header="720" w:footer="720" w:gutter="0"/>
          <w:cols w:space="720"/>
          <w:titlePg/>
          <w:docGrid w:linePitch="360"/>
        </w:sectPr>
      </w:pPr>
    </w:p>
    <w:p w:rsidR="009F1B1C" w:rsidRPr="00C150EC" w:rsidRDefault="00F70F9A" w:rsidP="009F1B1C">
      <w:pPr>
        <w:pStyle w:val="Heading1"/>
      </w:pPr>
      <w:r w:rsidRPr="00C150EC">
        <w:lastRenderedPageBreak/>
        <w:br/>
      </w:r>
      <w:bookmarkStart w:id="47" w:name="_Toc68098344"/>
      <w:r w:rsidR="009F1B1C" w:rsidRPr="00C150EC">
        <w:t>METODE PENELITIAN</w:t>
      </w:r>
      <w:bookmarkEnd w:id="46"/>
      <w:bookmarkEnd w:id="47"/>
    </w:p>
    <w:p w:rsidR="009F1B1C" w:rsidRPr="00C150EC" w:rsidRDefault="00D07558" w:rsidP="00D81469">
      <w:pPr>
        <w:pStyle w:val="Heading2"/>
      </w:pPr>
      <w:bookmarkStart w:id="48" w:name="_Toc381020159"/>
      <w:bookmarkStart w:id="49" w:name="_Toc68098345"/>
      <w:r w:rsidRPr="00C150EC">
        <w:t xml:space="preserve">Metode </w:t>
      </w:r>
      <w:r w:rsidR="00D57B15" w:rsidRPr="00C150EC">
        <w:t>P</w:t>
      </w:r>
      <w:r w:rsidR="009F1B1C" w:rsidRPr="00C150EC">
        <w:t xml:space="preserve">engumpulan </w:t>
      </w:r>
      <w:r w:rsidR="00D57B15" w:rsidRPr="00C150EC">
        <w:t>D</w:t>
      </w:r>
      <w:r w:rsidR="009F1B1C" w:rsidRPr="00C150EC">
        <w:t>ata</w:t>
      </w:r>
      <w:bookmarkEnd w:id="48"/>
      <w:bookmarkEnd w:id="49"/>
    </w:p>
    <w:p w:rsidR="003229F3" w:rsidRPr="00C150EC" w:rsidRDefault="003229F3" w:rsidP="001343FE">
      <w:pPr>
        <w:pStyle w:val="ListParagraph"/>
        <w:numPr>
          <w:ilvl w:val="0"/>
          <w:numId w:val="8"/>
        </w:numPr>
      </w:pPr>
      <w:r w:rsidRPr="00C150EC">
        <w:t>Metode Wawancara</w:t>
      </w:r>
    </w:p>
    <w:p w:rsidR="003229F3" w:rsidRPr="00C150EC" w:rsidRDefault="003229F3" w:rsidP="003229F3">
      <w:pPr>
        <w:pStyle w:val="ListParagraph"/>
      </w:pPr>
      <w:r w:rsidRPr="00C150EC">
        <w:t xml:space="preserve">Proses pengumpulan data dilakukan dengan cara melakukan wawancara untuk mendapatkan data </w:t>
      </w:r>
      <w:r w:rsidR="00AB7B2D" w:rsidRPr="00C150EC">
        <w:t>secara detail agar dapat memahami permasalahan yang sedang terjadi. Proses wawancara dilakukan dengan pihak internal Program Studi Sistem Informasi – S1, selaku Koordinator KP dan salah satu dosen, Ibu Titien Suhartini S.Kom M.Eng. Beberapa pertanyaan yang diajukan terkait dengan kegiatan dan proses bisnis yang dilakukan pada saat dilakukannya proses pengambilan mata kuliah Kerja Praktek oleh mahasiswa.</w:t>
      </w:r>
    </w:p>
    <w:p w:rsidR="003229F3" w:rsidRPr="00C150EC" w:rsidRDefault="003229F3" w:rsidP="001343FE">
      <w:pPr>
        <w:pStyle w:val="ListParagraph"/>
        <w:numPr>
          <w:ilvl w:val="0"/>
          <w:numId w:val="8"/>
        </w:numPr>
      </w:pPr>
      <w:r w:rsidRPr="00C150EC">
        <w:t>Metode Observasi</w:t>
      </w:r>
    </w:p>
    <w:p w:rsidR="00AB7B2D" w:rsidRPr="00C150EC" w:rsidRDefault="00AB7B2D" w:rsidP="00AB7B2D">
      <w:pPr>
        <w:pStyle w:val="ListParagraph"/>
      </w:pPr>
      <w:r w:rsidRPr="00C150EC">
        <w:t>Untuk mendukung data dari hasil wawancara, dilaukan pengumpulan data melalui observasi dengan mengamati proses dilakukannya pengambilan mata kuliah KP oleh mahasiswa, proses pemilihan dosen pembimbing peminatan oleh mahasiswa, dan proses plotting yang dilakukan Koordinator KP untuk menentukan dosen pembimbing kepada mahasiswa.</w:t>
      </w:r>
    </w:p>
    <w:p w:rsidR="003229F3" w:rsidRPr="00C150EC" w:rsidRDefault="003229F3" w:rsidP="001343FE">
      <w:pPr>
        <w:pStyle w:val="ListParagraph"/>
        <w:numPr>
          <w:ilvl w:val="0"/>
          <w:numId w:val="8"/>
        </w:numPr>
      </w:pPr>
      <w:r w:rsidRPr="00C150EC">
        <w:t>Metode Studi Pustaka</w:t>
      </w:r>
    </w:p>
    <w:p w:rsidR="00AB7B2D" w:rsidRPr="00C150EC" w:rsidRDefault="00AB7B2D" w:rsidP="00AB7B2D">
      <w:pPr>
        <w:pStyle w:val="ListParagraph"/>
      </w:pPr>
      <w:r w:rsidRPr="00C150EC">
        <w:t>Pengumpulan studi pustaka pada penelitian ini dilaksanakan untuk mengumpulkan data – data pendukung lainnya dan informasi yang dijadikan untuk bahan referensi dalam membangun sebuah sistem informasi berbasis web. Bahan referensi yang akan digunakan untuk menyusun laporan studi berasal dari buku terkait, jurnal penelitian, skripsi, situs terkait, dan sumber informasi lain yang berkaitan dengan topik bahasan penelitian ini.</w:t>
      </w:r>
    </w:p>
    <w:p w:rsidR="00D81469" w:rsidRPr="00C150EC" w:rsidRDefault="00D07558" w:rsidP="00D81469">
      <w:pPr>
        <w:pStyle w:val="Heading2"/>
      </w:pPr>
      <w:bookmarkStart w:id="50" w:name="_Toc68098346"/>
      <w:r w:rsidRPr="00C150EC">
        <w:t>Metode Analisis</w:t>
      </w:r>
      <w:bookmarkEnd w:id="50"/>
    </w:p>
    <w:p w:rsidR="00645B08" w:rsidRPr="00C150EC" w:rsidRDefault="008D2B61" w:rsidP="00645B08">
      <w:pPr>
        <w:rPr>
          <w:rFonts w:eastAsiaTheme="majorEastAsia"/>
        </w:rPr>
      </w:pPr>
      <w:r w:rsidRPr="00C150EC">
        <w:rPr>
          <w:rFonts w:eastAsiaTheme="majorEastAsia"/>
        </w:rPr>
        <w:t xml:space="preserve">Penulis menggunakan metode </w:t>
      </w:r>
      <w:r w:rsidRPr="00C150EC">
        <w:rPr>
          <w:rFonts w:eastAsiaTheme="majorEastAsia"/>
          <w:i/>
        </w:rPr>
        <w:t>Rapid Application Development</w:t>
      </w:r>
      <w:r w:rsidRPr="00C150EC">
        <w:rPr>
          <w:rFonts w:eastAsiaTheme="majorEastAsia"/>
        </w:rPr>
        <w:t xml:space="preserve"> (RAD) dalam melakukan pengembangan sistem yang dibutuhkan. Dengan menggunakan metode pengembangan sistem RAD, pengembangan yang dilakukan dapat difokuskan pada </w:t>
      </w:r>
      <w:r w:rsidR="00027344" w:rsidRPr="00C150EC">
        <w:rPr>
          <w:rFonts w:eastAsiaTheme="majorEastAsia"/>
        </w:rPr>
        <w:lastRenderedPageBreak/>
        <w:t>pengembangan denga</w:t>
      </w:r>
      <w:r w:rsidRPr="00C150EC">
        <w:rPr>
          <w:rFonts w:eastAsiaTheme="majorEastAsia"/>
        </w:rPr>
        <w:t>n waktu yang relatif singkat</w:t>
      </w:r>
      <w:r w:rsidR="00027344" w:rsidRPr="00C150EC">
        <w:rPr>
          <w:rFonts w:eastAsiaTheme="majorEastAsia"/>
        </w:rPr>
        <w:t>. Selain itu dengan pengembangan sistem RAD, sistem informasi yang dihasilkan juga dapat sesuai dengan keinginan dan kebutuhan pengguna, yang membuat pengembangan sistem menjadi lebih fleksibel. Berikut fase – fase yang dilakukan pada model RAD :</w:t>
      </w:r>
    </w:p>
    <w:p w:rsidR="00027344" w:rsidRPr="00C150EC" w:rsidRDefault="00027344" w:rsidP="001343FE">
      <w:pPr>
        <w:pStyle w:val="ListParagraph"/>
        <w:numPr>
          <w:ilvl w:val="0"/>
          <w:numId w:val="9"/>
        </w:numPr>
        <w:rPr>
          <w:rFonts w:eastAsiaTheme="majorEastAsia"/>
        </w:rPr>
      </w:pPr>
      <w:r w:rsidRPr="00C150EC">
        <w:rPr>
          <w:rFonts w:eastAsiaTheme="majorEastAsia"/>
          <w:i/>
        </w:rPr>
        <w:t>Requirement Planning</w:t>
      </w:r>
    </w:p>
    <w:p w:rsidR="00027344" w:rsidRPr="00C150EC" w:rsidRDefault="00027344" w:rsidP="00027344">
      <w:pPr>
        <w:pStyle w:val="ListParagraph"/>
        <w:rPr>
          <w:rFonts w:eastAsiaTheme="majorEastAsia"/>
        </w:rPr>
      </w:pPr>
      <w:r w:rsidRPr="00C150EC">
        <w:rPr>
          <w:rFonts w:eastAsiaTheme="majorEastAsia"/>
        </w:rPr>
        <w:t xml:space="preserve">Fase yang dilakukan pada saat awal ini bertujuan untuk mengumpulkan data dan informasi yang dibutuhkan dalam penelitian. Selain itu dilakukan tahap – tahap untuk menganalisa masalah yang sedang terjadi pada Program Studi Sistem Informasi – S1 Universitas Dian Nuswantoro. Pengembang melakukan pertemuan dengan pengguna yang dalam hal ini yaitu Koordinator KP, untuk membahas masalah dan juga </w:t>
      </w:r>
      <w:r w:rsidR="003D516A" w:rsidRPr="00C150EC">
        <w:rPr>
          <w:rFonts w:eastAsiaTheme="majorEastAsia"/>
        </w:rPr>
        <w:t>merumuskan solusi untuk mengatasi masalah yang dihadapi. Setelah mengetahui masalah dan solusi yang ada di organisasi, selanjutnya menentukan dan menetapkan tujuan dan batasan pada solusi masalah yang disimpulkan serta menentukan kebutuhan apa saja yang perlu dipenuhi.</w:t>
      </w:r>
    </w:p>
    <w:p w:rsidR="00027344" w:rsidRPr="00C150EC" w:rsidRDefault="00027344" w:rsidP="001343FE">
      <w:pPr>
        <w:pStyle w:val="ListParagraph"/>
        <w:numPr>
          <w:ilvl w:val="0"/>
          <w:numId w:val="9"/>
        </w:numPr>
        <w:rPr>
          <w:rFonts w:eastAsiaTheme="majorEastAsia"/>
        </w:rPr>
      </w:pPr>
      <w:r w:rsidRPr="00C150EC">
        <w:rPr>
          <w:rFonts w:eastAsiaTheme="majorEastAsia"/>
          <w:i/>
        </w:rPr>
        <w:t>Design Workshop</w:t>
      </w:r>
    </w:p>
    <w:p w:rsidR="00027344" w:rsidRPr="00C150EC" w:rsidRDefault="003D516A" w:rsidP="00027344">
      <w:pPr>
        <w:pStyle w:val="ListParagraph"/>
        <w:rPr>
          <w:rFonts w:eastAsiaTheme="majorEastAsia"/>
        </w:rPr>
      </w:pPr>
      <w:r w:rsidRPr="00C150EC">
        <w:rPr>
          <w:rFonts w:eastAsiaTheme="majorEastAsia"/>
        </w:rPr>
        <w:t xml:space="preserve">Pada fase ini, dilakukan perancangan terhadap sistem informasi yang akan dikembangkan. Mulai dari struktur desain sistem informasi menggunakan </w:t>
      </w:r>
      <w:r w:rsidRPr="00C150EC">
        <w:rPr>
          <w:rFonts w:eastAsiaTheme="majorEastAsia"/>
          <w:i/>
        </w:rPr>
        <w:t>tools</w:t>
      </w:r>
      <w:r w:rsidRPr="00C150EC">
        <w:rPr>
          <w:rFonts w:eastAsiaTheme="majorEastAsia"/>
        </w:rPr>
        <w:t xml:space="preserve"> pengembangan sistem seperti UML, </w:t>
      </w:r>
      <w:r w:rsidRPr="00C150EC">
        <w:rPr>
          <w:rFonts w:eastAsiaTheme="majorEastAsia"/>
          <w:i/>
        </w:rPr>
        <w:t>Class Diagram,</w:t>
      </w:r>
      <w:r w:rsidRPr="00C150EC">
        <w:rPr>
          <w:rFonts w:eastAsiaTheme="majorEastAsia"/>
        </w:rPr>
        <w:t xml:space="preserve"> dan sebagainya; sampai dengan pengembangan sistem dengan eksekusi riil dalam pengembangan sistem. Pada saat pengembang menyelesaikan struktur desain sistem, pengembang perlu mempresentasikan terlebih dahulu kepada pengguna gambaran sistem informasi yang akan dibuat agar dapat disesuaikan dengan kebutuhan pengguna dan mendapatkan </w:t>
      </w:r>
      <w:r w:rsidRPr="00C150EC">
        <w:rPr>
          <w:rFonts w:eastAsiaTheme="majorEastAsia"/>
          <w:i/>
        </w:rPr>
        <w:t>feedback</w:t>
      </w:r>
      <w:r w:rsidRPr="00C150EC">
        <w:rPr>
          <w:rFonts w:eastAsiaTheme="majorEastAsia"/>
        </w:rPr>
        <w:t xml:space="preserve"> pada sistem informasi yang akan dikembangkan. Setelah gambaran disetujui, pengembang baru akan melakukan pengembangan sistem.</w:t>
      </w:r>
    </w:p>
    <w:p w:rsidR="00027344" w:rsidRPr="00C150EC" w:rsidRDefault="00027344" w:rsidP="001343FE">
      <w:pPr>
        <w:pStyle w:val="ListParagraph"/>
        <w:numPr>
          <w:ilvl w:val="0"/>
          <w:numId w:val="9"/>
        </w:numPr>
        <w:rPr>
          <w:rFonts w:eastAsiaTheme="majorEastAsia"/>
        </w:rPr>
      </w:pPr>
      <w:r w:rsidRPr="00C150EC">
        <w:rPr>
          <w:rFonts w:eastAsiaTheme="majorEastAsia"/>
          <w:i/>
        </w:rPr>
        <w:t>Implementation</w:t>
      </w:r>
    </w:p>
    <w:p w:rsidR="00027344" w:rsidRPr="00C150EC" w:rsidRDefault="003D516A" w:rsidP="00027344">
      <w:pPr>
        <w:pStyle w:val="ListParagraph"/>
        <w:rPr>
          <w:rFonts w:eastAsiaTheme="majorEastAsia"/>
        </w:rPr>
      </w:pPr>
      <w:r w:rsidRPr="00C150EC">
        <w:rPr>
          <w:rFonts w:eastAsiaTheme="majorEastAsia"/>
        </w:rPr>
        <w:t xml:space="preserve">Fase </w:t>
      </w:r>
      <w:r w:rsidRPr="00C150EC">
        <w:rPr>
          <w:rFonts w:eastAsiaTheme="majorEastAsia"/>
          <w:i/>
        </w:rPr>
        <w:t>implementation</w:t>
      </w:r>
      <w:r w:rsidRPr="00C150EC">
        <w:rPr>
          <w:rFonts w:eastAsiaTheme="majorEastAsia"/>
        </w:rPr>
        <w:t xml:space="preserve"> merupakan tahap dimana sistem yang telah dikembangkan melalui fase sebelumnya akan dilakukan pengujian oleh pengguna</w:t>
      </w:r>
      <w:r w:rsidR="001F30AD" w:rsidRPr="00C150EC">
        <w:rPr>
          <w:rFonts w:eastAsiaTheme="majorEastAsia"/>
        </w:rPr>
        <w:t xml:space="preserve">. Apabila ada beberapa bagian sistem yang kurang sesuai dengan keinginan atau kebutuhan pengguna, maka dapat dilakukan perbaikan ke </w:t>
      </w:r>
      <w:r w:rsidR="001F30AD" w:rsidRPr="00C150EC">
        <w:rPr>
          <w:rFonts w:eastAsiaTheme="majorEastAsia"/>
        </w:rPr>
        <w:lastRenderedPageBreak/>
        <w:t>fase sebelumnya sampai sistem benar – benar mencapai tujuan yang telah ditentukan diawal.</w:t>
      </w:r>
    </w:p>
    <w:p w:rsidR="002E7A18" w:rsidRPr="00C150EC" w:rsidRDefault="002E7A18" w:rsidP="002E7A18">
      <w:pPr>
        <w:pStyle w:val="Heading2"/>
      </w:pPr>
      <w:bookmarkStart w:id="51" w:name="_Toc381020154"/>
      <w:bookmarkStart w:id="52" w:name="_Toc68098347"/>
      <w:r w:rsidRPr="00C150EC">
        <w:t>Kerangka Pemikiran</w:t>
      </w:r>
      <w:bookmarkEnd w:id="51"/>
      <w:bookmarkEnd w:id="52"/>
    </w:p>
    <w:p w:rsidR="001C5557" w:rsidRPr="00C150EC" w:rsidRDefault="001C5557" w:rsidP="001C5557">
      <w:pPr>
        <w:pStyle w:val="Caption"/>
        <w:keepNext/>
      </w:pPr>
      <w:bookmarkStart w:id="53" w:name="_Toc68098403"/>
      <w:r w:rsidRPr="00C150EC">
        <w:t xml:space="preserve">Tabel </w:t>
      </w:r>
      <w:r w:rsidRPr="00C150EC">
        <w:fldChar w:fldCharType="begin"/>
      </w:r>
      <w:r w:rsidRPr="00C150EC">
        <w:instrText xml:space="preserve"> SEQ Tabel \* ARABIC </w:instrText>
      </w:r>
      <w:r w:rsidRPr="00C150EC">
        <w:fldChar w:fldCharType="separate"/>
      </w:r>
      <w:r w:rsidR="00C150EC" w:rsidRPr="00C150EC">
        <w:rPr>
          <w:noProof/>
        </w:rPr>
        <w:t>2</w:t>
      </w:r>
      <w:r w:rsidRPr="00C150EC">
        <w:fldChar w:fldCharType="end"/>
      </w:r>
      <w:r w:rsidRPr="00C150EC">
        <w:t xml:space="preserve"> Tabel Kerangka Pemikiran</w:t>
      </w:r>
      <w:bookmarkEnd w:id="53"/>
    </w:p>
    <w:tbl>
      <w:tblPr>
        <w:tblStyle w:val="TableGrid"/>
        <w:tblW w:w="0" w:type="auto"/>
        <w:tblLook w:val="04A0" w:firstRow="1" w:lastRow="0" w:firstColumn="1" w:lastColumn="0" w:noHBand="0" w:noVBand="1"/>
      </w:tblPr>
      <w:tblGrid>
        <w:gridCol w:w="7928"/>
      </w:tblGrid>
      <w:tr w:rsidR="002E7A18" w:rsidRPr="00C150EC" w:rsidTr="0075314A">
        <w:tc>
          <w:tcPr>
            <w:tcW w:w="7928" w:type="dxa"/>
          </w:tcPr>
          <w:p w:rsidR="002E7A18" w:rsidRPr="00C150EC" w:rsidRDefault="002E7A18" w:rsidP="0075314A">
            <w:pPr>
              <w:jc w:val="center"/>
              <w:rPr>
                <w:b/>
              </w:rPr>
            </w:pPr>
            <w:r w:rsidRPr="00C150EC">
              <w:rPr>
                <w:b/>
              </w:rPr>
              <w:t>Masalah</w:t>
            </w:r>
          </w:p>
          <w:p w:rsidR="002E7A18" w:rsidRPr="00C150EC" w:rsidRDefault="008A09B6" w:rsidP="00D07558">
            <w:pPr>
              <w:spacing w:line="240" w:lineRule="auto"/>
            </w:pPr>
            <w:r w:rsidRPr="00C150EC">
              <w:t xml:space="preserve">Kesulitan Koordinator KP untuk melakukan </w:t>
            </w:r>
            <w:r w:rsidRPr="00C150EC">
              <w:rPr>
                <w:i/>
              </w:rPr>
              <w:t>plotting</w:t>
            </w:r>
            <w:r w:rsidRPr="00C150EC">
              <w:t xml:space="preserve"> dosen pembimbing kepada mahasiswa melalui data dosen pembimbing peminatan dari setiap mahasiswa yang mengambil mata kuliah Kerja Praktek, dan juga kesulitan untuk melakukan pemantauan pada seluruh mahasiswa yang sedang dalam proses pembuatan Laporan Kerja Praktek.</w:t>
            </w:r>
          </w:p>
        </w:tc>
      </w:tr>
      <w:tr w:rsidR="002E7A18" w:rsidRPr="00C150EC" w:rsidTr="0075314A">
        <w:tc>
          <w:tcPr>
            <w:tcW w:w="7928" w:type="dxa"/>
          </w:tcPr>
          <w:p w:rsidR="002E7A18" w:rsidRPr="00C150EC" w:rsidRDefault="002E7A18" w:rsidP="0075314A">
            <w:pPr>
              <w:jc w:val="center"/>
              <w:rPr>
                <w:b/>
              </w:rPr>
            </w:pPr>
            <w:r w:rsidRPr="00C150EC">
              <w:rPr>
                <w:b/>
              </w:rPr>
              <w:t>Tujuan</w:t>
            </w:r>
          </w:p>
          <w:p w:rsidR="002E7A18" w:rsidRPr="00C150EC" w:rsidRDefault="008A09B6" w:rsidP="008A09B6">
            <w:pPr>
              <w:spacing w:line="240" w:lineRule="auto"/>
            </w:pPr>
            <w:r w:rsidRPr="00C150EC">
              <w:t xml:space="preserve">Mengembangkan sebuah sistem informasi yang mampu melakukan proses </w:t>
            </w:r>
            <w:r w:rsidRPr="00C150EC">
              <w:rPr>
                <w:i/>
              </w:rPr>
              <w:t>plotting</w:t>
            </w:r>
            <w:r w:rsidRPr="00C150EC">
              <w:t xml:space="preserve"> dosen pembimbing kepada seluruh mahasiswa secara otomatis dari data dosen pembimbing peminatan mahasiswa, dan dapat membantu melakukan pemantauan dengan menampilkan informasi mengenai progress pengerjaan laporan seluruh mahasiswa.</w:t>
            </w:r>
          </w:p>
        </w:tc>
      </w:tr>
      <w:tr w:rsidR="002E7A18" w:rsidRPr="00C150EC" w:rsidTr="0075314A">
        <w:tc>
          <w:tcPr>
            <w:tcW w:w="7928" w:type="dxa"/>
          </w:tcPr>
          <w:p w:rsidR="002E7A18" w:rsidRPr="00C150EC" w:rsidRDefault="00AE37E8" w:rsidP="00D07558">
            <w:pPr>
              <w:spacing w:line="240" w:lineRule="auto"/>
              <w:jc w:val="center"/>
              <w:rPr>
                <w:b/>
              </w:rPr>
            </w:pPr>
            <w:r w:rsidRPr="00C150EC">
              <w:rPr>
                <w:b/>
              </w:rPr>
              <w:t>Penyelesaian Masalah</w:t>
            </w:r>
          </w:p>
          <w:tbl>
            <w:tblPr>
              <w:tblStyle w:val="TableGrid"/>
              <w:tblW w:w="0" w:type="auto"/>
              <w:tblLook w:val="04A0" w:firstRow="1" w:lastRow="0" w:firstColumn="1" w:lastColumn="0" w:noHBand="0" w:noVBand="1"/>
            </w:tblPr>
            <w:tblGrid>
              <w:gridCol w:w="3505"/>
              <w:gridCol w:w="1980"/>
              <w:gridCol w:w="2217"/>
            </w:tblGrid>
            <w:tr w:rsidR="002E7A18" w:rsidRPr="00C150EC" w:rsidTr="00D07558">
              <w:tc>
                <w:tcPr>
                  <w:tcW w:w="3505" w:type="dxa"/>
                </w:tcPr>
                <w:p w:rsidR="002E7A18" w:rsidRPr="00C150EC" w:rsidRDefault="002E7A18" w:rsidP="00D07558">
                  <w:pPr>
                    <w:spacing w:line="240" w:lineRule="auto"/>
                    <w:jc w:val="center"/>
                    <w:rPr>
                      <w:b/>
                    </w:rPr>
                  </w:pPr>
                  <w:r w:rsidRPr="00C150EC">
                    <w:rPr>
                      <w:b/>
                    </w:rPr>
                    <w:t>Tools</w:t>
                  </w:r>
                </w:p>
              </w:tc>
              <w:tc>
                <w:tcPr>
                  <w:tcW w:w="1980" w:type="dxa"/>
                </w:tcPr>
                <w:p w:rsidR="002E7A18" w:rsidRPr="00C150EC" w:rsidRDefault="002E7A18" w:rsidP="00D07558">
                  <w:pPr>
                    <w:spacing w:line="240" w:lineRule="auto"/>
                    <w:jc w:val="center"/>
                    <w:rPr>
                      <w:b/>
                    </w:rPr>
                  </w:pPr>
                  <w:r w:rsidRPr="00C150EC">
                    <w:rPr>
                      <w:b/>
                    </w:rPr>
                    <w:t>Data</w:t>
                  </w:r>
                </w:p>
              </w:tc>
              <w:tc>
                <w:tcPr>
                  <w:tcW w:w="2217" w:type="dxa"/>
                </w:tcPr>
                <w:p w:rsidR="002E7A18" w:rsidRPr="00C150EC" w:rsidRDefault="002E7A18" w:rsidP="00D07558">
                  <w:pPr>
                    <w:spacing w:line="240" w:lineRule="auto"/>
                    <w:jc w:val="center"/>
                    <w:rPr>
                      <w:b/>
                    </w:rPr>
                  </w:pPr>
                  <w:r w:rsidRPr="00C150EC">
                    <w:rPr>
                      <w:b/>
                    </w:rPr>
                    <w:t>Metode</w:t>
                  </w:r>
                </w:p>
              </w:tc>
            </w:tr>
            <w:tr w:rsidR="002E7A18" w:rsidRPr="00C150EC" w:rsidTr="00D07558">
              <w:tc>
                <w:tcPr>
                  <w:tcW w:w="3505" w:type="dxa"/>
                </w:tcPr>
                <w:p w:rsidR="002E7A18" w:rsidRPr="00C150EC" w:rsidRDefault="00AE37E8" w:rsidP="00D07558">
                  <w:pPr>
                    <w:spacing w:line="240" w:lineRule="auto"/>
                    <w:jc w:val="left"/>
                  </w:pPr>
                  <w:r w:rsidRPr="00C150EC">
                    <w:t>Visual Studio Code, XAMPP, phpmyadmin, MySQL, Chrome.</w:t>
                  </w:r>
                </w:p>
              </w:tc>
              <w:tc>
                <w:tcPr>
                  <w:tcW w:w="1980" w:type="dxa"/>
                </w:tcPr>
                <w:p w:rsidR="002E7A18" w:rsidRPr="00C150EC" w:rsidRDefault="00AE37E8" w:rsidP="00D07558">
                  <w:pPr>
                    <w:spacing w:line="240" w:lineRule="auto"/>
                  </w:pPr>
                  <w:r w:rsidRPr="00C150EC">
                    <w:t>Data peminatan dosen pembimbing dari mahasiwa.</w:t>
                  </w:r>
                </w:p>
              </w:tc>
              <w:tc>
                <w:tcPr>
                  <w:tcW w:w="2217" w:type="dxa"/>
                </w:tcPr>
                <w:p w:rsidR="002E7A18" w:rsidRPr="00C150EC" w:rsidRDefault="00AE37E8" w:rsidP="00D07558">
                  <w:pPr>
                    <w:spacing w:line="240" w:lineRule="auto"/>
                  </w:pPr>
                  <w:r w:rsidRPr="00C150EC">
                    <w:t xml:space="preserve">Metode Pengembangan Sistem </w:t>
                  </w:r>
                  <w:r w:rsidRPr="00C150EC">
                    <w:rPr>
                      <w:i/>
                    </w:rPr>
                    <w:t xml:space="preserve">Rapid Application Development </w:t>
                  </w:r>
                  <w:r w:rsidRPr="00C150EC">
                    <w:t>(RAD)</w:t>
                  </w:r>
                </w:p>
              </w:tc>
            </w:tr>
          </w:tbl>
          <w:p w:rsidR="002E7A18" w:rsidRPr="00C150EC" w:rsidRDefault="002E7A18" w:rsidP="00D07558">
            <w:pPr>
              <w:spacing w:line="240" w:lineRule="auto"/>
              <w:rPr>
                <w:i/>
              </w:rPr>
            </w:pPr>
          </w:p>
        </w:tc>
      </w:tr>
      <w:tr w:rsidR="002E7A18" w:rsidRPr="00C150EC" w:rsidTr="0075314A">
        <w:tc>
          <w:tcPr>
            <w:tcW w:w="7928" w:type="dxa"/>
          </w:tcPr>
          <w:p w:rsidR="002E7A18" w:rsidRPr="00C150EC" w:rsidRDefault="002E7A18" w:rsidP="00D07558">
            <w:pPr>
              <w:spacing w:line="240" w:lineRule="auto"/>
              <w:jc w:val="center"/>
              <w:rPr>
                <w:b/>
              </w:rPr>
            </w:pPr>
            <w:r w:rsidRPr="00C150EC">
              <w:rPr>
                <w:b/>
              </w:rPr>
              <w:t>Pengujian dan validasi Hasil</w:t>
            </w:r>
          </w:p>
          <w:p w:rsidR="002E7A18" w:rsidRPr="00C150EC" w:rsidRDefault="00AE37E8" w:rsidP="00D07558">
            <w:pPr>
              <w:spacing w:line="240" w:lineRule="auto"/>
            </w:pPr>
            <w:r w:rsidRPr="00C150EC">
              <w:t xml:space="preserve">Pengujian sistem dilakukan dengan melakukan metode pengujian sistem </w:t>
            </w:r>
            <w:r w:rsidRPr="00C150EC">
              <w:rPr>
                <w:i/>
              </w:rPr>
              <w:t>Black Box</w:t>
            </w:r>
            <w:r w:rsidRPr="00C150EC">
              <w:t xml:space="preserve"> dan </w:t>
            </w:r>
            <w:r w:rsidRPr="00C150EC">
              <w:rPr>
                <w:i/>
              </w:rPr>
              <w:t>White Box</w:t>
            </w:r>
            <w:r w:rsidRPr="00C150EC">
              <w:t>.</w:t>
            </w:r>
          </w:p>
        </w:tc>
      </w:tr>
      <w:tr w:rsidR="002E7A18" w:rsidRPr="00C150EC" w:rsidTr="0075314A">
        <w:tc>
          <w:tcPr>
            <w:tcW w:w="7928" w:type="dxa"/>
          </w:tcPr>
          <w:p w:rsidR="002E7A18" w:rsidRPr="00C150EC" w:rsidRDefault="002E7A18" w:rsidP="00D07558">
            <w:pPr>
              <w:spacing w:line="240" w:lineRule="auto"/>
              <w:jc w:val="center"/>
              <w:rPr>
                <w:b/>
              </w:rPr>
            </w:pPr>
            <w:r w:rsidRPr="00C150EC">
              <w:rPr>
                <w:b/>
              </w:rPr>
              <w:t>Hasil</w:t>
            </w:r>
          </w:p>
          <w:p w:rsidR="002E7A18" w:rsidRPr="00C150EC" w:rsidRDefault="00AE37E8" w:rsidP="00D07558">
            <w:pPr>
              <w:spacing w:line="240" w:lineRule="auto"/>
            </w:pPr>
            <w:r w:rsidRPr="00C150EC">
              <w:t xml:space="preserve">Sistem Informasi </w:t>
            </w:r>
            <w:r w:rsidRPr="00C150EC">
              <w:rPr>
                <w:i/>
              </w:rPr>
              <w:t>Plotting</w:t>
            </w:r>
            <w:r w:rsidRPr="00C150EC">
              <w:t xml:space="preserve"> Dosen Pembimbing Kerja Praktek berbasis Web</w:t>
            </w:r>
          </w:p>
        </w:tc>
      </w:tr>
    </w:tbl>
    <w:p w:rsidR="009F1B1C" w:rsidRPr="00C150EC" w:rsidRDefault="009F1B1C" w:rsidP="00D07558">
      <w:pPr>
        <w:rPr>
          <w:rFonts w:eastAsiaTheme="majorEastAsia"/>
          <w:b/>
          <w:caps/>
          <w:sz w:val="28"/>
          <w:szCs w:val="32"/>
        </w:rPr>
      </w:pPr>
      <w:r w:rsidRPr="00C150EC">
        <w:br w:type="page"/>
      </w:r>
    </w:p>
    <w:p w:rsidR="00713EDD" w:rsidRPr="00C150EC" w:rsidRDefault="00713EDD" w:rsidP="009F1B1C">
      <w:pPr>
        <w:pStyle w:val="Heading1"/>
        <w:sectPr w:rsidR="00713EDD" w:rsidRPr="00C150EC" w:rsidSect="00713EDD">
          <w:pgSz w:w="11907" w:h="16840" w:code="9"/>
          <w:pgMar w:top="2268" w:right="1701" w:bottom="1701" w:left="2268" w:header="720" w:footer="720" w:gutter="0"/>
          <w:cols w:space="720"/>
          <w:titlePg/>
          <w:docGrid w:linePitch="360"/>
        </w:sectPr>
      </w:pPr>
    </w:p>
    <w:p w:rsidR="009F1B1C" w:rsidRPr="00C150EC" w:rsidRDefault="009F1B1C" w:rsidP="005225F1">
      <w:pPr>
        <w:pStyle w:val="Heading1"/>
        <w:numPr>
          <w:ilvl w:val="0"/>
          <w:numId w:val="0"/>
        </w:numPr>
      </w:pPr>
      <w:bookmarkStart w:id="54" w:name="_Toc375218577"/>
      <w:bookmarkStart w:id="55" w:name="_Toc381020167"/>
      <w:bookmarkStart w:id="56" w:name="_Toc68098348"/>
      <w:r w:rsidRPr="00C150EC">
        <w:lastRenderedPageBreak/>
        <w:t>DAFTAR PUSTAKA</w:t>
      </w:r>
      <w:bookmarkEnd w:id="54"/>
      <w:bookmarkEnd w:id="55"/>
      <w:bookmarkEnd w:id="56"/>
    </w:p>
    <w:sdt>
      <w:sdtPr>
        <w:rPr>
          <w:b/>
          <w:bCs/>
          <w:caps/>
        </w:rPr>
        <w:id w:val="1289935386"/>
        <w:docPartObj>
          <w:docPartGallery w:val="Bibliographies"/>
          <w:docPartUnique/>
        </w:docPartObj>
      </w:sdtPr>
      <w:sdtEndPr>
        <w:rPr>
          <w:b w:val="0"/>
          <w:bCs w:val="0"/>
          <w:caps w:val="0"/>
        </w:rPr>
      </w:sdtEndPr>
      <w:sdtContent>
        <w:sdt>
          <w:sdtPr>
            <w:rPr>
              <w:b/>
              <w:bCs/>
              <w:caps/>
            </w:rPr>
            <w:id w:val="111145805"/>
            <w:bibliography/>
          </w:sdtPr>
          <w:sdtEndPr>
            <w:rPr>
              <w:b w:val="0"/>
              <w:bCs w:val="0"/>
              <w:caps w:val="0"/>
            </w:rPr>
          </w:sdtEndPr>
          <w:sdtContent>
            <w:p w:rsidR="005C4448" w:rsidRPr="00C150EC" w:rsidRDefault="009F1B1C" w:rsidP="00CC1530">
              <w:pPr>
                <w:rPr>
                  <w:noProof/>
                  <w:sz w:val="20"/>
                  <w:szCs w:val="20"/>
                </w:rPr>
              </w:pPr>
              <w:r w:rsidRPr="00C150EC">
                <w:rPr>
                  <w:b/>
                  <w:bCs/>
                  <w:sz w:val="28"/>
                  <w:szCs w:val="32"/>
                </w:rPr>
                <w:fldChar w:fldCharType="begin"/>
              </w:r>
              <w:r w:rsidRPr="00C150EC">
                <w:instrText xml:space="preserve"> BIBLIOGRAPHY </w:instrText>
              </w:r>
              <w:r w:rsidRPr="00C150EC">
                <w:rPr>
                  <w:b/>
                  <w:bCs/>
                  <w:sz w:val="28"/>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5"/>
              </w:tblGrid>
              <w:tr w:rsidR="005C4448" w:rsidRPr="00C150EC">
                <w:trPr>
                  <w:divId w:val="260644328"/>
                  <w:tblCellSpacing w:w="15" w:type="dxa"/>
                </w:trPr>
                <w:tc>
                  <w:tcPr>
                    <w:tcW w:w="50" w:type="pct"/>
                    <w:hideMark/>
                  </w:tcPr>
                  <w:p w:rsidR="005C4448" w:rsidRPr="00C150EC" w:rsidRDefault="005C4448">
                    <w:pPr>
                      <w:pStyle w:val="Bibliography"/>
                      <w:rPr>
                        <w:noProof/>
                      </w:rPr>
                    </w:pPr>
                    <w:r w:rsidRPr="00C150EC">
                      <w:rPr>
                        <w:noProof/>
                      </w:rPr>
                      <w:t xml:space="preserve">[1] </w:t>
                    </w:r>
                  </w:p>
                </w:tc>
                <w:tc>
                  <w:tcPr>
                    <w:tcW w:w="0" w:type="auto"/>
                    <w:hideMark/>
                  </w:tcPr>
                  <w:p w:rsidR="005C4448" w:rsidRPr="00C150EC" w:rsidRDefault="005C4448">
                    <w:pPr>
                      <w:pStyle w:val="Bibliography"/>
                      <w:rPr>
                        <w:noProof/>
                      </w:rPr>
                    </w:pPr>
                    <w:r w:rsidRPr="00C150EC">
                      <w:rPr>
                        <w:noProof/>
                      </w:rPr>
                      <w:t xml:space="preserve">A. Prasetyo, “Pengembangan Sistem Informasi Pemantauan Tugas Akhir Berbasis Web pada Program Studi Pendidikan Teknik Informatika dan Komputer FKIP UNS,” July 2017. </w:t>
                    </w:r>
                  </w:p>
                </w:tc>
              </w:tr>
              <w:tr w:rsidR="005C4448" w:rsidRPr="00C150EC">
                <w:trPr>
                  <w:divId w:val="260644328"/>
                  <w:tblCellSpacing w:w="15" w:type="dxa"/>
                </w:trPr>
                <w:tc>
                  <w:tcPr>
                    <w:tcW w:w="50" w:type="pct"/>
                    <w:hideMark/>
                  </w:tcPr>
                  <w:p w:rsidR="005C4448" w:rsidRPr="00C150EC" w:rsidRDefault="005C4448">
                    <w:pPr>
                      <w:pStyle w:val="Bibliography"/>
                      <w:rPr>
                        <w:noProof/>
                      </w:rPr>
                    </w:pPr>
                    <w:r w:rsidRPr="00C150EC">
                      <w:rPr>
                        <w:noProof/>
                      </w:rPr>
                      <w:t xml:space="preserve">[2] </w:t>
                    </w:r>
                  </w:p>
                </w:tc>
                <w:tc>
                  <w:tcPr>
                    <w:tcW w:w="0" w:type="auto"/>
                    <w:hideMark/>
                  </w:tcPr>
                  <w:p w:rsidR="005C4448" w:rsidRPr="00C150EC" w:rsidRDefault="005C4448">
                    <w:pPr>
                      <w:pStyle w:val="Bibliography"/>
                      <w:rPr>
                        <w:noProof/>
                      </w:rPr>
                    </w:pPr>
                    <w:r w:rsidRPr="00C150EC">
                      <w:rPr>
                        <w:noProof/>
                      </w:rPr>
                      <w:t xml:space="preserve">H. Antonio dan N. Safriadi, “Rancang Bangun Sistem Informasi Administrasi Informatika,” </w:t>
                    </w:r>
                    <w:r w:rsidRPr="00C150EC">
                      <w:rPr>
                        <w:i/>
                        <w:iCs/>
                        <w:noProof/>
                      </w:rPr>
                      <w:t xml:space="preserve">ELKHA, </w:t>
                    </w:r>
                    <w:r w:rsidRPr="00C150EC">
                      <w:rPr>
                        <w:noProof/>
                      </w:rPr>
                      <w:t xml:space="preserve">vol. 4, 2012. </w:t>
                    </w:r>
                  </w:p>
                </w:tc>
              </w:tr>
              <w:tr w:rsidR="005C4448" w:rsidRPr="00C150EC">
                <w:trPr>
                  <w:divId w:val="260644328"/>
                  <w:tblCellSpacing w:w="15" w:type="dxa"/>
                </w:trPr>
                <w:tc>
                  <w:tcPr>
                    <w:tcW w:w="50" w:type="pct"/>
                    <w:hideMark/>
                  </w:tcPr>
                  <w:p w:rsidR="005C4448" w:rsidRPr="00C150EC" w:rsidRDefault="005C4448">
                    <w:pPr>
                      <w:pStyle w:val="Bibliography"/>
                      <w:rPr>
                        <w:noProof/>
                      </w:rPr>
                    </w:pPr>
                    <w:r w:rsidRPr="00C150EC">
                      <w:rPr>
                        <w:noProof/>
                      </w:rPr>
                      <w:t xml:space="preserve">[3] </w:t>
                    </w:r>
                  </w:p>
                </w:tc>
                <w:tc>
                  <w:tcPr>
                    <w:tcW w:w="0" w:type="auto"/>
                    <w:hideMark/>
                  </w:tcPr>
                  <w:p w:rsidR="005C4448" w:rsidRPr="00C150EC" w:rsidRDefault="005C4448">
                    <w:pPr>
                      <w:pStyle w:val="Bibliography"/>
                      <w:rPr>
                        <w:noProof/>
                      </w:rPr>
                    </w:pPr>
                    <w:r w:rsidRPr="00C150EC">
                      <w:rPr>
                        <w:noProof/>
                      </w:rPr>
                      <w:t xml:space="preserve">A. S. Permana, “Perancangan Dashboard Monitoring Kerja Praktek (Studi Kasus: Dinas Pendidikan Provinsi Jawa Barat),” 2018. </w:t>
                    </w:r>
                  </w:p>
                </w:tc>
              </w:tr>
              <w:tr w:rsidR="005C4448" w:rsidRPr="00C150EC">
                <w:trPr>
                  <w:divId w:val="260644328"/>
                  <w:tblCellSpacing w:w="15" w:type="dxa"/>
                </w:trPr>
                <w:tc>
                  <w:tcPr>
                    <w:tcW w:w="50" w:type="pct"/>
                    <w:hideMark/>
                  </w:tcPr>
                  <w:p w:rsidR="005C4448" w:rsidRPr="00C150EC" w:rsidRDefault="005C4448">
                    <w:pPr>
                      <w:pStyle w:val="Bibliography"/>
                      <w:rPr>
                        <w:noProof/>
                      </w:rPr>
                    </w:pPr>
                    <w:r w:rsidRPr="00C150EC">
                      <w:rPr>
                        <w:noProof/>
                      </w:rPr>
                      <w:t xml:space="preserve">[4] </w:t>
                    </w:r>
                  </w:p>
                </w:tc>
                <w:tc>
                  <w:tcPr>
                    <w:tcW w:w="0" w:type="auto"/>
                    <w:hideMark/>
                  </w:tcPr>
                  <w:p w:rsidR="005C4448" w:rsidRPr="00C150EC" w:rsidRDefault="005C4448">
                    <w:pPr>
                      <w:pStyle w:val="Bibliography"/>
                      <w:rPr>
                        <w:noProof/>
                      </w:rPr>
                    </w:pPr>
                    <w:r w:rsidRPr="00C150EC">
                      <w:rPr>
                        <w:noProof/>
                      </w:rPr>
                      <w:t xml:space="preserve">D. S. Putra dan A. Fauzijah, “Perancangan Aplikasi Presensi Dosen Realtime Dengan Metode Rapid Application Development (RAD) Menggunakan Fingerprint Berbasis Web,” </w:t>
                    </w:r>
                    <w:r w:rsidRPr="00C150EC">
                      <w:rPr>
                        <w:i/>
                        <w:iCs/>
                        <w:noProof/>
                      </w:rPr>
                      <w:t xml:space="preserve">Jurnal Informatika: Jurnal Pengembangan IT (JPIT), </w:t>
                    </w:r>
                    <w:r w:rsidRPr="00C150EC">
                      <w:rPr>
                        <w:noProof/>
                      </w:rPr>
                      <w:t xml:space="preserve">vol. 3, 2018. </w:t>
                    </w:r>
                  </w:p>
                </w:tc>
              </w:tr>
              <w:tr w:rsidR="005C4448" w:rsidRPr="00C150EC">
                <w:trPr>
                  <w:divId w:val="260644328"/>
                  <w:tblCellSpacing w:w="15" w:type="dxa"/>
                </w:trPr>
                <w:tc>
                  <w:tcPr>
                    <w:tcW w:w="50" w:type="pct"/>
                    <w:hideMark/>
                  </w:tcPr>
                  <w:p w:rsidR="005C4448" w:rsidRPr="00C150EC" w:rsidRDefault="005C4448">
                    <w:pPr>
                      <w:pStyle w:val="Bibliography"/>
                      <w:rPr>
                        <w:noProof/>
                      </w:rPr>
                    </w:pPr>
                    <w:r w:rsidRPr="00C150EC">
                      <w:rPr>
                        <w:noProof/>
                      </w:rPr>
                      <w:t xml:space="preserve">[5] </w:t>
                    </w:r>
                  </w:p>
                </w:tc>
                <w:tc>
                  <w:tcPr>
                    <w:tcW w:w="0" w:type="auto"/>
                    <w:hideMark/>
                  </w:tcPr>
                  <w:p w:rsidR="005C4448" w:rsidRPr="00C150EC" w:rsidRDefault="005C4448">
                    <w:pPr>
                      <w:pStyle w:val="Bibliography"/>
                      <w:rPr>
                        <w:noProof/>
                      </w:rPr>
                    </w:pPr>
                    <w:r w:rsidRPr="00C150EC">
                      <w:rPr>
                        <w:noProof/>
                      </w:rPr>
                      <w:t xml:space="preserve">N. Aini, S. A. Wicaksono dan I. Arwani, “Pembangunan Sistem Informasi Perpustakaan Berbasis Web menggunakan Metode Rapid Application Development (RAD),” </w:t>
                    </w:r>
                    <w:r w:rsidRPr="00C150EC">
                      <w:rPr>
                        <w:i/>
                        <w:iCs/>
                        <w:noProof/>
                      </w:rPr>
                      <w:t xml:space="preserve">Jurnal Pembangunan Teknologi Informasi dan Ilmu Komputer, </w:t>
                    </w:r>
                    <w:r w:rsidRPr="00C150EC">
                      <w:rPr>
                        <w:noProof/>
                      </w:rPr>
                      <w:t xml:space="preserve">vol. 3, 2019. </w:t>
                    </w:r>
                  </w:p>
                </w:tc>
              </w:tr>
            </w:tbl>
            <w:p w:rsidR="005C4448" w:rsidRPr="00C150EC" w:rsidRDefault="005C4448">
              <w:pPr>
                <w:divId w:val="260644328"/>
                <w:rPr>
                  <w:noProof/>
                </w:rPr>
              </w:pPr>
            </w:p>
            <w:p w:rsidR="009F1B1C" w:rsidRPr="00C150EC" w:rsidRDefault="009F1B1C" w:rsidP="00CC1530">
              <w:r w:rsidRPr="00C150EC">
                <w:rPr>
                  <w:b/>
                  <w:bCs/>
                </w:rPr>
                <w:fldChar w:fldCharType="end"/>
              </w:r>
            </w:p>
          </w:sdtContent>
        </w:sdt>
      </w:sdtContent>
    </w:sdt>
    <w:p w:rsidR="00EC7646" w:rsidRPr="00C150EC" w:rsidRDefault="00EC7646">
      <w:pPr>
        <w:spacing w:after="0" w:line="240" w:lineRule="auto"/>
        <w:jc w:val="left"/>
      </w:pPr>
    </w:p>
    <w:sectPr w:rsidR="00EC7646" w:rsidRPr="00C150EC" w:rsidSect="005225F1">
      <w:pgSz w:w="11909" w:h="16834" w:code="9"/>
      <w:pgMar w:top="2268" w:right="1701" w:bottom="1701" w:left="2268" w:header="1701"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20C" w:rsidRDefault="00D8320C" w:rsidP="00236F8C">
      <w:pPr>
        <w:spacing w:line="240" w:lineRule="auto"/>
      </w:pPr>
      <w:r>
        <w:separator/>
      </w:r>
    </w:p>
  </w:endnote>
  <w:endnote w:type="continuationSeparator" w:id="0">
    <w:p w:rsidR="00D8320C" w:rsidRDefault="00D8320C" w:rsidP="00236F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386" w:rsidRDefault="00307386">
    <w:pPr>
      <w:pStyle w:val="Footer"/>
      <w:jc w:val="center"/>
    </w:pPr>
  </w:p>
  <w:p w:rsidR="00307386" w:rsidRDefault="003073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7555861"/>
      <w:docPartObj>
        <w:docPartGallery w:val="Page Numbers (Bottom of Page)"/>
        <w:docPartUnique/>
      </w:docPartObj>
    </w:sdtPr>
    <w:sdtEndPr/>
    <w:sdtContent>
      <w:p w:rsidR="00307386" w:rsidRDefault="00307386">
        <w:pPr>
          <w:pStyle w:val="Footer"/>
          <w:jc w:val="center"/>
        </w:pPr>
        <w:r>
          <w:fldChar w:fldCharType="begin"/>
        </w:r>
        <w:r>
          <w:instrText xml:space="preserve"> PAGE   \* MERGEFORMAT </w:instrText>
        </w:r>
        <w:r>
          <w:fldChar w:fldCharType="separate"/>
        </w:r>
        <w:r w:rsidR="00C150EC">
          <w:rPr>
            <w:noProof/>
          </w:rPr>
          <w:t>i</w:t>
        </w:r>
        <w:r>
          <w:fldChar w:fldCharType="end"/>
        </w:r>
      </w:p>
    </w:sdtContent>
  </w:sdt>
  <w:p w:rsidR="00307386" w:rsidRDefault="003073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386" w:rsidRDefault="00307386">
    <w:pPr>
      <w:pStyle w:val="Footer"/>
      <w:jc w:val="center"/>
    </w:pPr>
  </w:p>
  <w:p w:rsidR="00307386" w:rsidRDefault="0030738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9297437"/>
      <w:docPartObj>
        <w:docPartGallery w:val="Page Numbers (Bottom of Page)"/>
        <w:docPartUnique/>
      </w:docPartObj>
    </w:sdtPr>
    <w:sdtEndPr/>
    <w:sdtContent>
      <w:p w:rsidR="00307386" w:rsidRDefault="00307386" w:rsidP="002A73D0">
        <w:pPr>
          <w:pStyle w:val="Footer"/>
          <w:jc w:val="right"/>
        </w:pPr>
        <w:r>
          <w:fldChar w:fldCharType="begin"/>
        </w:r>
        <w:r>
          <w:instrText xml:space="preserve"> PAGE   \* MERGEFORMAT </w:instrText>
        </w:r>
        <w:r>
          <w:fldChar w:fldCharType="separate"/>
        </w:r>
        <w:r w:rsidR="00C150EC">
          <w:rPr>
            <w:noProof/>
          </w:rPr>
          <w:t>6</w:t>
        </w:r>
        <w:r>
          <w:fldChar w:fldCharType="end"/>
        </w:r>
      </w:p>
    </w:sdtContent>
  </w:sdt>
  <w:p w:rsidR="00307386" w:rsidRDefault="0030738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386" w:rsidRDefault="00307386">
    <w:pPr>
      <w:pStyle w:val="Footer"/>
      <w:jc w:val="center"/>
    </w:pPr>
  </w:p>
  <w:p w:rsidR="00307386" w:rsidRDefault="003073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20C" w:rsidRDefault="00D8320C" w:rsidP="00236F8C">
      <w:pPr>
        <w:spacing w:line="240" w:lineRule="auto"/>
      </w:pPr>
      <w:r>
        <w:separator/>
      </w:r>
    </w:p>
  </w:footnote>
  <w:footnote w:type="continuationSeparator" w:id="0">
    <w:p w:rsidR="00D8320C" w:rsidRDefault="00D8320C" w:rsidP="00236F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7253663"/>
      <w:docPartObj>
        <w:docPartGallery w:val="Page Numbers (Top of Page)"/>
        <w:docPartUnique/>
      </w:docPartObj>
    </w:sdtPr>
    <w:sdtEndPr/>
    <w:sdtContent>
      <w:p w:rsidR="00307386" w:rsidRDefault="00307386">
        <w:pPr>
          <w:pStyle w:val="Header"/>
          <w:jc w:val="right"/>
        </w:pPr>
        <w:r>
          <w:fldChar w:fldCharType="begin"/>
        </w:r>
        <w:r>
          <w:instrText xml:space="preserve"> PAGE   \* MERGEFORMAT </w:instrText>
        </w:r>
        <w:r>
          <w:fldChar w:fldCharType="separate"/>
        </w:r>
        <w:r>
          <w:t>ii</w:t>
        </w:r>
        <w:r>
          <w:fldChar w:fldCharType="end"/>
        </w:r>
      </w:p>
    </w:sdtContent>
  </w:sdt>
  <w:p w:rsidR="00307386" w:rsidRDefault="00307386" w:rsidP="00A14528">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096583"/>
      <w:docPartObj>
        <w:docPartGallery w:val="Page Numbers (Top of Page)"/>
        <w:docPartUnique/>
      </w:docPartObj>
    </w:sdtPr>
    <w:sdtEndPr/>
    <w:sdtContent>
      <w:p w:rsidR="00307386" w:rsidRDefault="00307386">
        <w:pPr>
          <w:pStyle w:val="Header"/>
          <w:jc w:val="right"/>
        </w:pPr>
        <w:r>
          <w:fldChar w:fldCharType="begin"/>
        </w:r>
        <w:r>
          <w:instrText xml:space="preserve"> PAGE   \* MERGEFORMAT </w:instrText>
        </w:r>
        <w:r>
          <w:fldChar w:fldCharType="separate"/>
        </w:r>
        <w:r w:rsidR="00C150EC">
          <w:rPr>
            <w:noProof/>
          </w:rPr>
          <w:t>5</w:t>
        </w:r>
        <w:r>
          <w:fldChar w:fldCharType="end"/>
        </w:r>
      </w:p>
    </w:sdtContent>
  </w:sdt>
  <w:p w:rsidR="00307386" w:rsidRDefault="00307386" w:rsidP="00A14528">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2273597"/>
      <w:docPartObj>
        <w:docPartGallery w:val="Page Numbers (Top of Page)"/>
        <w:docPartUnique/>
      </w:docPartObj>
    </w:sdtPr>
    <w:sdtEndPr/>
    <w:sdtContent>
      <w:p w:rsidR="00307386" w:rsidRDefault="00307386">
        <w:pPr>
          <w:pStyle w:val="Header"/>
          <w:jc w:val="right"/>
        </w:pPr>
        <w:r>
          <w:fldChar w:fldCharType="begin"/>
        </w:r>
        <w:r>
          <w:instrText xml:space="preserve"> PAGE   \* MERGEFORMAT </w:instrText>
        </w:r>
        <w:r>
          <w:fldChar w:fldCharType="separate"/>
        </w:r>
        <w:r w:rsidR="00C150EC">
          <w:rPr>
            <w:noProof/>
          </w:rPr>
          <w:t>9</w:t>
        </w:r>
        <w:r>
          <w:fldChar w:fldCharType="end"/>
        </w:r>
      </w:p>
    </w:sdtContent>
  </w:sdt>
  <w:p w:rsidR="00307386" w:rsidRDefault="00307386" w:rsidP="00A14528">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E5276"/>
    <w:multiLevelType w:val="multilevel"/>
    <w:tmpl w:val="46A8F230"/>
    <w:lvl w:ilvl="0">
      <w:start w:val="1"/>
      <w:numFmt w:val="decimal"/>
      <w:suff w:val="space"/>
      <w:lvlText w:val="Bab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49422C72"/>
    <w:multiLevelType w:val="hybridMultilevel"/>
    <w:tmpl w:val="C7AA80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B425DCA"/>
    <w:multiLevelType w:val="hybridMultilevel"/>
    <w:tmpl w:val="171CD6A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F3604E5"/>
    <w:multiLevelType w:val="multilevel"/>
    <w:tmpl w:val="079EB91E"/>
    <w:lvl w:ilvl="0">
      <w:start w:val="1"/>
      <w:numFmt w:val="decimal"/>
      <w:pStyle w:val="Heading1"/>
      <w:suff w:val="nothing"/>
      <w:lvlText w:val="Bab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54D3CD3"/>
    <w:multiLevelType w:val="hybridMultilevel"/>
    <w:tmpl w:val="51F8099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65442963"/>
    <w:multiLevelType w:val="hybridMultilevel"/>
    <w:tmpl w:val="014C2E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D151D7A"/>
    <w:multiLevelType w:val="multilevel"/>
    <w:tmpl w:val="197CF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3B0387"/>
    <w:multiLevelType w:val="hybridMultilevel"/>
    <w:tmpl w:val="226CD4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7E6B20BA"/>
    <w:multiLevelType w:val="hybridMultilevel"/>
    <w:tmpl w:val="886C16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6"/>
  </w:num>
  <w:num w:numId="5">
    <w:abstractNumId w:val="4"/>
  </w:num>
  <w:num w:numId="6">
    <w:abstractNumId w:val="7"/>
  </w:num>
  <w:num w:numId="7">
    <w:abstractNumId w:val="2"/>
  </w:num>
  <w:num w:numId="8">
    <w:abstractNumId w:val="8"/>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387"/>
    <w:rsid w:val="00003ED8"/>
    <w:rsid w:val="000219A6"/>
    <w:rsid w:val="000263E6"/>
    <w:rsid w:val="00027344"/>
    <w:rsid w:val="00033E80"/>
    <w:rsid w:val="00044298"/>
    <w:rsid w:val="000463B6"/>
    <w:rsid w:val="000544E2"/>
    <w:rsid w:val="00064ACE"/>
    <w:rsid w:val="0007413C"/>
    <w:rsid w:val="00076947"/>
    <w:rsid w:val="00080E26"/>
    <w:rsid w:val="000875A3"/>
    <w:rsid w:val="00093B33"/>
    <w:rsid w:val="00096DE6"/>
    <w:rsid w:val="0009771A"/>
    <w:rsid w:val="000A2457"/>
    <w:rsid w:val="000B41FA"/>
    <w:rsid w:val="000B7DA7"/>
    <w:rsid w:val="000C2535"/>
    <w:rsid w:val="000E2348"/>
    <w:rsid w:val="000F6D56"/>
    <w:rsid w:val="00106063"/>
    <w:rsid w:val="00111B0A"/>
    <w:rsid w:val="001169E6"/>
    <w:rsid w:val="00133A8F"/>
    <w:rsid w:val="001343FE"/>
    <w:rsid w:val="001403D8"/>
    <w:rsid w:val="00147988"/>
    <w:rsid w:val="001603EA"/>
    <w:rsid w:val="001652B8"/>
    <w:rsid w:val="00180406"/>
    <w:rsid w:val="0019503C"/>
    <w:rsid w:val="001A3ACE"/>
    <w:rsid w:val="001C28F9"/>
    <w:rsid w:val="001C2A04"/>
    <w:rsid w:val="001C5557"/>
    <w:rsid w:val="001D4797"/>
    <w:rsid w:val="001D73B8"/>
    <w:rsid w:val="001D76FE"/>
    <w:rsid w:val="001E3199"/>
    <w:rsid w:val="001F30AD"/>
    <w:rsid w:val="002017F1"/>
    <w:rsid w:val="002103B8"/>
    <w:rsid w:val="0022469B"/>
    <w:rsid w:val="00227864"/>
    <w:rsid w:val="00236F8C"/>
    <w:rsid w:val="00242D9B"/>
    <w:rsid w:val="00242F63"/>
    <w:rsid w:val="00246C4D"/>
    <w:rsid w:val="00253D32"/>
    <w:rsid w:val="002554E4"/>
    <w:rsid w:val="0027152C"/>
    <w:rsid w:val="00275014"/>
    <w:rsid w:val="002769C7"/>
    <w:rsid w:val="00286F80"/>
    <w:rsid w:val="00291A61"/>
    <w:rsid w:val="00292EFE"/>
    <w:rsid w:val="002A4709"/>
    <w:rsid w:val="002A73D0"/>
    <w:rsid w:val="002B069C"/>
    <w:rsid w:val="002B6C77"/>
    <w:rsid w:val="002B70FD"/>
    <w:rsid w:val="002C5E2B"/>
    <w:rsid w:val="002C670A"/>
    <w:rsid w:val="002E41FA"/>
    <w:rsid w:val="002E7A18"/>
    <w:rsid w:val="00303194"/>
    <w:rsid w:val="00307386"/>
    <w:rsid w:val="003229F3"/>
    <w:rsid w:val="00325F52"/>
    <w:rsid w:val="003307C9"/>
    <w:rsid w:val="003619A9"/>
    <w:rsid w:val="00371C1B"/>
    <w:rsid w:val="00386F83"/>
    <w:rsid w:val="003910DD"/>
    <w:rsid w:val="00396B27"/>
    <w:rsid w:val="003A68E5"/>
    <w:rsid w:val="003B24DB"/>
    <w:rsid w:val="003B40A2"/>
    <w:rsid w:val="003C0137"/>
    <w:rsid w:val="003C25C4"/>
    <w:rsid w:val="003C2D3C"/>
    <w:rsid w:val="003C7E47"/>
    <w:rsid w:val="003D516A"/>
    <w:rsid w:val="003D7309"/>
    <w:rsid w:val="003E523A"/>
    <w:rsid w:val="003E66FF"/>
    <w:rsid w:val="004008BD"/>
    <w:rsid w:val="00412601"/>
    <w:rsid w:val="00415F65"/>
    <w:rsid w:val="0042556F"/>
    <w:rsid w:val="0044178D"/>
    <w:rsid w:val="004425D7"/>
    <w:rsid w:val="0045069B"/>
    <w:rsid w:val="00450A5D"/>
    <w:rsid w:val="00454513"/>
    <w:rsid w:val="0045529B"/>
    <w:rsid w:val="0046006C"/>
    <w:rsid w:val="00475524"/>
    <w:rsid w:val="0047751A"/>
    <w:rsid w:val="004860A8"/>
    <w:rsid w:val="00486A3D"/>
    <w:rsid w:val="00487842"/>
    <w:rsid w:val="004973FE"/>
    <w:rsid w:val="004A662E"/>
    <w:rsid w:val="004C0A38"/>
    <w:rsid w:val="004C0C02"/>
    <w:rsid w:val="004C3709"/>
    <w:rsid w:val="004C3A82"/>
    <w:rsid w:val="004E6DE2"/>
    <w:rsid w:val="004F364C"/>
    <w:rsid w:val="0051011B"/>
    <w:rsid w:val="00510DE6"/>
    <w:rsid w:val="0051329C"/>
    <w:rsid w:val="005225F1"/>
    <w:rsid w:val="0052443C"/>
    <w:rsid w:val="00531BE3"/>
    <w:rsid w:val="00555289"/>
    <w:rsid w:val="005670C8"/>
    <w:rsid w:val="00574CFD"/>
    <w:rsid w:val="005860CD"/>
    <w:rsid w:val="00590450"/>
    <w:rsid w:val="005B5BA8"/>
    <w:rsid w:val="005C0D7C"/>
    <w:rsid w:val="005C2BB9"/>
    <w:rsid w:val="005C4448"/>
    <w:rsid w:val="005C51D0"/>
    <w:rsid w:val="005D1308"/>
    <w:rsid w:val="005D4070"/>
    <w:rsid w:val="005E3880"/>
    <w:rsid w:val="005E52B2"/>
    <w:rsid w:val="005F1570"/>
    <w:rsid w:val="005F540A"/>
    <w:rsid w:val="00601C1D"/>
    <w:rsid w:val="006070BC"/>
    <w:rsid w:val="00613DC0"/>
    <w:rsid w:val="0061689F"/>
    <w:rsid w:val="0062314C"/>
    <w:rsid w:val="00623916"/>
    <w:rsid w:val="00623BE5"/>
    <w:rsid w:val="00626A7A"/>
    <w:rsid w:val="00634BBB"/>
    <w:rsid w:val="00637FCA"/>
    <w:rsid w:val="00643694"/>
    <w:rsid w:val="0064415E"/>
    <w:rsid w:val="00645B08"/>
    <w:rsid w:val="006549C2"/>
    <w:rsid w:val="00666185"/>
    <w:rsid w:val="00683BB5"/>
    <w:rsid w:val="00692526"/>
    <w:rsid w:val="006C22BE"/>
    <w:rsid w:val="006C5E2C"/>
    <w:rsid w:val="006D0D85"/>
    <w:rsid w:val="006D7EB3"/>
    <w:rsid w:val="0070736D"/>
    <w:rsid w:val="00711995"/>
    <w:rsid w:val="00713EDD"/>
    <w:rsid w:val="00717F90"/>
    <w:rsid w:val="00724E00"/>
    <w:rsid w:val="00733674"/>
    <w:rsid w:val="0074513D"/>
    <w:rsid w:val="0075314A"/>
    <w:rsid w:val="00753B53"/>
    <w:rsid w:val="00757333"/>
    <w:rsid w:val="007601A3"/>
    <w:rsid w:val="00762AA9"/>
    <w:rsid w:val="00770E75"/>
    <w:rsid w:val="007830DF"/>
    <w:rsid w:val="007A0F5B"/>
    <w:rsid w:val="007A1F13"/>
    <w:rsid w:val="007A323D"/>
    <w:rsid w:val="007A3DDB"/>
    <w:rsid w:val="007A6A33"/>
    <w:rsid w:val="007D0701"/>
    <w:rsid w:val="007F2CA3"/>
    <w:rsid w:val="00812473"/>
    <w:rsid w:val="008139F0"/>
    <w:rsid w:val="008156E7"/>
    <w:rsid w:val="00826C5C"/>
    <w:rsid w:val="00837E05"/>
    <w:rsid w:val="008422D5"/>
    <w:rsid w:val="008612D5"/>
    <w:rsid w:val="00862FA9"/>
    <w:rsid w:val="00880EA7"/>
    <w:rsid w:val="008838F7"/>
    <w:rsid w:val="00885DD0"/>
    <w:rsid w:val="008A09B6"/>
    <w:rsid w:val="008A2CF4"/>
    <w:rsid w:val="008A426C"/>
    <w:rsid w:val="008B0CBB"/>
    <w:rsid w:val="008C20C6"/>
    <w:rsid w:val="008D2B61"/>
    <w:rsid w:val="008D48CD"/>
    <w:rsid w:val="008D5204"/>
    <w:rsid w:val="008E0737"/>
    <w:rsid w:val="008F5AFE"/>
    <w:rsid w:val="00903AD4"/>
    <w:rsid w:val="00905FEC"/>
    <w:rsid w:val="00907E19"/>
    <w:rsid w:val="0091092F"/>
    <w:rsid w:val="0092748E"/>
    <w:rsid w:val="00934B8A"/>
    <w:rsid w:val="00937051"/>
    <w:rsid w:val="00944D23"/>
    <w:rsid w:val="00947C76"/>
    <w:rsid w:val="00957EC7"/>
    <w:rsid w:val="00991892"/>
    <w:rsid w:val="009C1A5E"/>
    <w:rsid w:val="009C5AFB"/>
    <w:rsid w:val="009D1CEB"/>
    <w:rsid w:val="009E728B"/>
    <w:rsid w:val="009F1B1C"/>
    <w:rsid w:val="009F24E6"/>
    <w:rsid w:val="00A03795"/>
    <w:rsid w:val="00A14528"/>
    <w:rsid w:val="00A1525C"/>
    <w:rsid w:val="00A255F8"/>
    <w:rsid w:val="00A31E55"/>
    <w:rsid w:val="00A32214"/>
    <w:rsid w:val="00A42353"/>
    <w:rsid w:val="00A57511"/>
    <w:rsid w:val="00A61D26"/>
    <w:rsid w:val="00A62C7A"/>
    <w:rsid w:val="00A72F25"/>
    <w:rsid w:val="00A73EC0"/>
    <w:rsid w:val="00A82C1D"/>
    <w:rsid w:val="00A95916"/>
    <w:rsid w:val="00AA5FB3"/>
    <w:rsid w:val="00AA6B5E"/>
    <w:rsid w:val="00AA6C07"/>
    <w:rsid w:val="00AB138A"/>
    <w:rsid w:val="00AB4CA0"/>
    <w:rsid w:val="00AB7B2D"/>
    <w:rsid w:val="00AC6810"/>
    <w:rsid w:val="00AD2DD2"/>
    <w:rsid w:val="00AE37E8"/>
    <w:rsid w:val="00AE629D"/>
    <w:rsid w:val="00AF0139"/>
    <w:rsid w:val="00AF2E38"/>
    <w:rsid w:val="00AF5F33"/>
    <w:rsid w:val="00B047E4"/>
    <w:rsid w:val="00B113D9"/>
    <w:rsid w:val="00B11B37"/>
    <w:rsid w:val="00B1260C"/>
    <w:rsid w:val="00B166FD"/>
    <w:rsid w:val="00B333A4"/>
    <w:rsid w:val="00B34862"/>
    <w:rsid w:val="00B35F0A"/>
    <w:rsid w:val="00B41D7D"/>
    <w:rsid w:val="00B433A8"/>
    <w:rsid w:val="00B55446"/>
    <w:rsid w:val="00B57C99"/>
    <w:rsid w:val="00B67C4E"/>
    <w:rsid w:val="00B732D7"/>
    <w:rsid w:val="00B81609"/>
    <w:rsid w:val="00B919B2"/>
    <w:rsid w:val="00BA2D4E"/>
    <w:rsid w:val="00BA356B"/>
    <w:rsid w:val="00BB2A08"/>
    <w:rsid w:val="00BD5323"/>
    <w:rsid w:val="00BE1C1D"/>
    <w:rsid w:val="00BE61AD"/>
    <w:rsid w:val="00BE7A2F"/>
    <w:rsid w:val="00BF6F02"/>
    <w:rsid w:val="00C150EC"/>
    <w:rsid w:val="00C26C48"/>
    <w:rsid w:val="00C35024"/>
    <w:rsid w:val="00C3506F"/>
    <w:rsid w:val="00C35A99"/>
    <w:rsid w:val="00C50727"/>
    <w:rsid w:val="00C54B55"/>
    <w:rsid w:val="00C55A7D"/>
    <w:rsid w:val="00C62613"/>
    <w:rsid w:val="00C824B3"/>
    <w:rsid w:val="00C82D1A"/>
    <w:rsid w:val="00C842AA"/>
    <w:rsid w:val="00C968B2"/>
    <w:rsid w:val="00CB4A74"/>
    <w:rsid w:val="00CB4B2B"/>
    <w:rsid w:val="00CB7B3D"/>
    <w:rsid w:val="00CC1530"/>
    <w:rsid w:val="00CC569C"/>
    <w:rsid w:val="00CC63BE"/>
    <w:rsid w:val="00CD14E0"/>
    <w:rsid w:val="00CE2307"/>
    <w:rsid w:val="00CE33C8"/>
    <w:rsid w:val="00CE6B66"/>
    <w:rsid w:val="00CF4F47"/>
    <w:rsid w:val="00D00D5D"/>
    <w:rsid w:val="00D00F71"/>
    <w:rsid w:val="00D07558"/>
    <w:rsid w:val="00D4411C"/>
    <w:rsid w:val="00D47AD3"/>
    <w:rsid w:val="00D53C55"/>
    <w:rsid w:val="00D57B15"/>
    <w:rsid w:val="00D62A3D"/>
    <w:rsid w:val="00D64776"/>
    <w:rsid w:val="00D81469"/>
    <w:rsid w:val="00D8320C"/>
    <w:rsid w:val="00D95A56"/>
    <w:rsid w:val="00D968E8"/>
    <w:rsid w:val="00DA7AB0"/>
    <w:rsid w:val="00DB3ABC"/>
    <w:rsid w:val="00DC4371"/>
    <w:rsid w:val="00DD17D2"/>
    <w:rsid w:val="00DF43AA"/>
    <w:rsid w:val="00DF6BE8"/>
    <w:rsid w:val="00E021A9"/>
    <w:rsid w:val="00E06C30"/>
    <w:rsid w:val="00E2536F"/>
    <w:rsid w:val="00E33B6B"/>
    <w:rsid w:val="00E46773"/>
    <w:rsid w:val="00E559B7"/>
    <w:rsid w:val="00E60387"/>
    <w:rsid w:val="00E6182D"/>
    <w:rsid w:val="00E6736F"/>
    <w:rsid w:val="00E70324"/>
    <w:rsid w:val="00E87A76"/>
    <w:rsid w:val="00E9567B"/>
    <w:rsid w:val="00EB384A"/>
    <w:rsid w:val="00EB74C2"/>
    <w:rsid w:val="00EC216B"/>
    <w:rsid w:val="00EC3C97"/>
    <w:rsid w:val="00EC7646"/>
    <w:rsid w:val="00ED6889"/>
    <w:rsid w:val="00F046A2"/>
    <w:rsid w:val="00F17016"/>
    <w:rsid w:val="00F22B06"/>
    <w:rsid w:val="00F25864"/>
    <w:rsid w:val="00F425D9"/>
    <w:rsid w:val="00F6696D"/>
    <w:rsid w:val="00F705E4"/>
    <w:rsid w:val="00F70F9A"/>
    <w:rsid w:val="00F73511"/>
    <w:rsid w:val="00F91D23"/>
    <w:rsid w:val="00F93C89"/>
    <w:rsid w:val="00F95BFF"/>
    <w:rsid w:val="00F95FE5"/>
    <w:rsid w:val="00FA44A2"/>
    <w:rsid w:val="00FD74DF"/>
    <w:rsid w:val="00FE7405"/>
    <w:rsid w:val="00FF7F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CF32C4-0D80-486F-A147-431DE42E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D4E"/>
    <w:pPr>
      <w:spacing w:after="120" w:line="360" w:lineRule="auto"/>
      <w:jc w:val="both"/>
    </w:pPr>
    <w:rPr>
      <w:sz w:val="24"/>
      <w:szCs w:val="24"/>
      <w:lang w:val="id-ID"/>
    </w:rPr>
  </w:style>
  <w:style w:type="paragraph" w:styleId="Heading1">
    <w:name w:val="heading 1"/>
    <w:basedOn w:val="Normal"/>
    <w:next w:val="Normal"/>
    <w:link w:val="Heading1Char"/>
    <w:qFormat/>
    <w:rsid w:val="00106063"/>
    <w:pPr>
      <w:keepNext/>
      <w:keepLines/>
      <w:numPr>
        <w:numId w:val="2"/>
      </w:numPr>
      <w:spacing w:before="480"/>
      <w:jc w:val="center"/>
      <w:outlineLvl w:val="0"/>
    </w:pPr>
    <w:rPr>
      <w:rFonts w:eastAsiaTheme="majorEastAsia" w:cstheme="majorBidi"/>
      <w:b/>
      <w:bCs/>
      <w:caps/>
      <w:szCs w:val="28"/>
    </w:rPr>
  </w:style>
  <w:style w:type="paragraph" w:styleId="Heading2">
    <w:name w:val="heading 2"/>
    <w:basedOn w:val="Normal"/>
    <w:next w:val="Normal"/>
    <w:link w:val="Heading2Char"/>
    <w:unhideWhenUsed/>
    <w:qFormat/>
    <w:rsid w:val="00AA6C07"/>
    <w:pPr>
      <w:keepNext/>
      <w:keepLines/>
      <w:numPr>
        <w:ilvl w:val="1"/>
        <w:numId w:val="2"/>
      </w:numPr>
      <w:spacing w:before="200"/>
      <w:outlineLvl w:val="1"/>
    </w:pPr>
    <w:rPr>
      <w:rFonts w:eastAsiaTheme="majorEastAsia" w:cstheme="majorBidi"/>
      <w:b/>
      <w:bCs/>
      <w:szCs w:val="26"/>
    </w:rPr>
  </w:style>
  <w:style w:type="paragraph" w:styleId="Heading3">
    <w:name w:val="heading 3"/>
    <w:basedOn w:val="Normal"/>
    <w:next w:val="Normal"/>
    <w:link w:val="Heading3Char"/>
    <w:unhideWhenUsed/>
    <w:qFormat/>
    <w:rsid w:val="000219A6"/>
    <w:pPr>
      <w:keepNext/>
      <w:keepLines/>
      <w:numPr>
        <w:ilvl w:val="2"/>
        <w:numId w:val="2"/>
      </w:numPr>
      <w:spacing w:before="200"/>
      <w:outlineLvl w:val="2"/>
    </w:pPr>
    <w:rPr>
      <w:rFonts w:eastAsiaTheme="majorEastAsia" w:cstheme="majorBidi"/>
      <w:b/>
      <w:bCs/>
    </w:rPr>
  </w:style>
  <w:style w:type="paragraph" w:styleId="Heading4">
    <w:name w:val="heading 4"/>
    <w:basedOn w:val="Normal"/>
    <w:next w:val="Normal"/>
    <w:link w:val="Heading4Char"/>
    <w:unhideWhenUsed/>
    <w:qFormat/>
    <w:rsid w:val="000219A6"/>
    <w:pPr>
      <w:keepNext/>
      <w:keepLines/>
      <w:numPr>
        <w:ilvl w:val="3"/>
        <w:numId w:val="2"/>
      </w:numPr>
      <w:spacing w:before="200"/>
      <w:outlineLvl w:val="3"/>
    </w:pPr>
    <w:rPr>
      <w:rFonts w:eastAsiaTheme="majorEastAsia" w:cstheme="majorBidi"/>
      <w:b/>
      <w:bCs/>
      <w:iCs/>
      <w:color w:val="000000" w:themeColor="text1"/>
    </w:rPr>
  </w:style>
  <w:style w:type="paragraph" w:styleId="Heading5">
    <w:name w:val="heading 5"/>
    <w:basedOn w:val="Normal"/>
    <w:next w:val="Normal"/>
    <w:link w:val="Heading5Char"/>
    <w:unhideWhenUsed/>
    <w:qFormat/>
    <w:rsid w:val="000219A6"/>
    <w:pPr>
      <w:keepNext/>
      <w:keepLines/>
      <w:numPr>
        <w:ilvl w:val="4"/>
        <w:numId w:val="2"/>
      </w:numPr>
      <w:spacing w:before="40"/>
      <w:outlineLvl w:val="4"/>
    </w:pPr>
    <w:rPr>
      <w:rFonts w:eastAsiaTheme="majorEastAsia" w:cstheme="majorBidi"/>
      <w:b/>
    </w:rPr>
  </w:style>
  <w:style w:type="paragraph" w:styleId="Heading6">
    <w:name w:val="heading 6"/>
    <w:basedOn w:val="Normal"/>
    <w:next w:val="Normal"/>
    <w:link w:val="Heading6Char"/>
    <w:semiHidden/>
    <w:unhideWhenUsed/>
    <w:qFormat/>
    <w:rsid w:val="000219A6"/>
    <w:pPr>
      <w:keepNext/>
      <w:keepLines/>
      <w:numPr>
        <w:ilvl w:val="5"/>
        <w:numId w:val="2"/>
      </w:numPr>
      <w:spacing w:before="200"/>
      <w:outlineLvl w:val="5"/>
    </w:pPr>
    <w:rPr>
      <w:rFonts w:asciiTheme="majorHAnsi" w:eastAsiaTheme="majorEastAsia" w:hAnsiTheme="majorHAnsi" w:cstheme="majorBidi"/>
      <w:b/>
      <w:iCs/>
    </w:rPr>
  </w:style>
  <w:style w:type="paragraph" w:styleId="Heading7">
    <w:name w:val="heading 7"/>
    <w:basedOn w:val="Normal"/>
    <w:next w:val="Normal"/>
    <w:link w:val="Heading7Char"/>
    <w:semiHidden/>
    <w:unhideWhenUsed/>
    <w:qFormat/>
    <w:rsid w:val="004E6DE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E6DE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4E6DE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6063"/>
    <w:rPr>
      <w:rFonts w:eastAsiaTheme="majorEastAsia" w:cstheme="majorBidi"/>
      <w:b/>
      <w:bCs/>
      <w:caps/>
      <w:sz w:val="24"/>
      <w:szCs w:val="28"/>
      <w:lang w:val="id-ID"/>
    </w:rPr>
  </w:style>
  <w:style w:type="paragraph" w:styleId="Title">
    <w:name w:val="Title"/>
    <w:basedOn w:val="Normal"/>
    <w:next w:val="Normal"/>
    <w:link w:val="TitleChar"/>
    <w:uiPriority w:val="10"/>
    <w:qFormat/>
    <w:rsid w:val="00B57C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B57C99"/>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B57C99"/>
    <w:pPr>
      <w:numPr>
        <w:ilvl w:val="1"/>
      </w:numPr>
      <w:spacing w:after="200" w:line="276" w:lineRule="auto"/>
      <w:ind w:firstLine="720"/>
    </w:pPr>
    <w:rPr>
      <w:rFonts w:asciiTheme="majorHAnsi" w:eastAsiaTheme="majorEastAsia" w:hAnsiTheme="majorHAnsi" w:cstheme="majorBidi"/>
      <w:i/>
      <w:iCs/>
      <w:color w:val="4F81BD" w:themeColor="accent1"/>
      <w:spacing w:val="15"/>
      <w:lang w:eastAsia="ja-JP"/>
    </w:rPr>
  </w:style>
  <w:style w:type="character" w:customStyle="1" w:styleId="SubtitleChar">
    <w:name w:val="Subtitle Char"/>
    <w:basedOn w:val="DefaultParagraphFont"/>
    <w:link w:val="Subtitle"/>
    <w:uiPriority w:val="11"/>
    <w:rsid w:val="00B57C99"/>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B57C99"/>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B57C99"/>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B57C99"/>
    <w:pPr>
      <w:ind w:left="720"/>
      <w:contextualSpacing/>
    </w:pPr>
  </w:style>
  <w:style w:type="paragraph" w:styleId="BalloonText">
    <w:name w:val="Balloon Text"/>
    <w:basedOn w:val="Normal"/>
    <w:link w:val="BalloonTextChar"/>
    <w:uiPriority w:val="99"/>
    <w:semiHidden/>
    <w:unhideWhenUsed/>
    <w:rsid w:val="003619A9"/>
    <w:rPr>
      <w:rFonts w:ascii="Tahoma" w:hAnsi="Tahoma" w:cs="Tahoma"/>
      <w:sz w:val="16"/>
      <w:szCs w:val="16"/>
    </w:rPr>
  </w:style>
  <w:style w:type="character" w:customStyle="1" w:styleId="BalloonTextChar">
    <w:name w:val="Balloon Text Char"/>
    <w:basedOn w:val="DefaultParagraphFont"/>
    <w:link w:val="BalloonText"/>
    <w:uiPriority w:val="99"/>
    <w:semiHidden/>
    <w:rsid w:val="003619A9"/>
    <w:rPr>
      <w:rFonts w:ascii="Tahoma" w:hAnsi="Tahoma" w:cs="Tahoma"/>
      <w:sz w:val="16"/>
      <w:szCs w:val="16"/>
    </w:rPr>
  </w:style>
  <w:style w:type="table" w:styleId="TableGrid">
    <w:name w:val="Table Grid"/>
    <w:basedOn w:val="TableNormal"/>
    <w:uiPriority w:val="59"/>
    <w:rsid w:val="00361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106063"/>
  </w:style>
  <w:style w:type="character" w:customStyle="1" w:styleId="BodyTextChar">
    <w:name w:val="Body Text Char"/>
    <w:basedOn w:val="DefaultParagraphFont"/>
    <w:link w:val="BodyText"/>
    <w:rsid w:val="00106063"/>
    <w:rPr>
      <w:sz w:val="24"/>
      <w:szCs w:val="24"/>
    </w:rPr>
  </w:style>
  <w:style w:type="paragraph" w:styleId="Header">
    <w:name w:val="header"/>
    <w:basedOn w:val="Normal"/>
    <w:link w:val="HeaderChar"/>
    <w:uiPriority w:val="99"/>
    <w:unhideWhenUsed/>
    <w:rsid w:val="00236F8C"/>
    <w:pPr>
      <w:tabs>
        <w:tab w:val="center" w:pos="4680"/>
        <w:tab w:val="right" w:pos="9360"/>
      </w:tabs>
      <w:spacing w:line="240" w:lineRule="auto"/>
    </w:pPr>
  </w:style>
  <w:style w:type="character" w:customStyle="1" w:styleId="HeaderChar">
    <w:name w:val="Header Char"/>
    <w:basedOn w:val="DefaultParagraphFont"/>
    <w:link w:val="Header"/>
    <w:uiPriority w:val="99"/>
    <w:rsid w:val="00236F8C"/>
    <w:rPr>
      <w:sz w:val="24"/>
      <w:szCs w:val="24"/>
    </w:rPr>
  </w:style>
  <w:style w:type="paragraph" w:styleId="Footer">
    <w:name w:val="footer"/>
    <w:basedOn w:val="Normal"/>
    <w:link w:val="FooterChar"/>
    <w:uiPriority w:val="99"/>
    <w:unhideWhenUsed/>
    <w:rsid w:val="00236F8C"/>
    <w:pPr>
      <w:tabs>
        <w:tab w:val="center" w:pos="4680"/>
        <w:tab w:val="right" w:pos="9360"/>
      </w:tabs>
      <w:spacing w:line="240" w:lineRule="auto"/>
    </w:pPr>
  </w:style>
  <w:style w:type="character" w:customStyle="1" w:styleId="FooterChar">
    <w:name w:val="Footer Char"/>
    <w:basedOn w:val="DefaultParagraphFont"/>
    <w:link w:val="Footer"/>
    <w:uiPriority w:val="99"/>
    <w:rsid w:val="00236F8C"/>
    <w:rPr>
      <w:sz w:val="24"/>
      <w:szCs w:val="24"/>
    </w:rPr>
  </w:style>
  <w:style w:type="character" w:customStyle="1" w:styleId="Heading2Char">
    <w:name w:val="Heading 2 Char"/>
    <w:basedOn w:val="DefaultParagraphFont"/>
    <w:link w:val="Heading2"/>
    <w:rsid w:val="00AA6C07"/>
    <w:rPr>
      <w:rFonts w:eastAsiaTheme="majorEastAsia" w:cstheme="majorBidi"/>
      <w:b/>
      <w:bCs/>
      <w:sz w:val="24"/>
      <w:szCs w:val="26"/>
      <w:lang w:val="id-ID"/>
    </w:rPr>
  </w:style>
  <w:style w:type="character" w:customStyle="1" w:styleId="Heading3Char">
    <w:name w:val="Heading 3 Char"/>
    <w:basedOn w:val="DefaultParagraphFont"/>
    <w:link w:val="Heading3"/>
    <w:rsid w:val="000219A6"/>
    <w:rPr>
      <w:rFonts w:eastAsiaTheme="majorEastAsia" w:cstheme="majorBidi"/>
      <w:b/>
      <w:bCs/>
      <w:sz w:val="24"/>
      <w:szCs w:val="24"/>
      <w:lang w:val="id-ID"/>
    </w:rPr>
  </w:style>
  <w:style w:type="character" w:customStyle="1" w:styleId="Heading4Char">
    <w:name w:val="Heading 4 Char"/>
    <w:basedOn w:val="DefaultParagraphFont"/>
    <w:link w:val="Heading4"/>
    <w:rsid w:val="000219A6"/>
    <w:rPr>
      <w:rFonts w:eastAsiaTheme="majorEastAsia" w:cstheme="majorBidi"/>
      <w:b/>
      <w:bCs/>
      <w:iCs/>
      <w:color w:val="000000" w:themeColor="text1"/>
      <w:sz w:val="24"/>
      <w:szCs w:val="24"/>
      <w:lang w:val="id-ID"/>
    </w:rPr>
  </w:style>
  <w:style w:type="paragraph" w:styleId="Caption">
    <w:name w:val="caption"/>
    <w:basedOn w:val="Normal"/>
    <w:next w:val="Normal"/>
    <w:unhideWhenUsed/>
    <w:qFormat/>
    <w:rsid w:val="003E523A"/>
    <w:pPr>
      <w:spacing w:after="200" w:line="240" w:lineRule="auto"/>
      <w:jc w:val="center"/>
    </w:pPr>
    <w:rPr>
      <w:b/>
      <w:bCs/>
      <w:sz w:val="22"/>
      <w:szCs w:val="18"/>
    </w:rPr>
  </w:style>
  <w:style w:type="character" w:styleId="CommentReference">
    <w:name w:val="annotation reference"/>
    <w:basedOn w:val="DefaultParagraphFont"/>
    <w:uiPriority w:val="99"/>
    <w:semiHidden/>
    <w:unhideWhenUsed/>
    <w:rsid w:val="008A426C"/>
    <w:rPr>
      <w:sz w:val="16"/>
      <w:szCs w:val="16"/>
    </w:rPr>
  </w:style>
  <w:style w:type="paragraph" w:styleId="CommentText">
    <w:name w:val="annotation text"/>
    <w:basedOn w:val="Normal"/>
    <w:link w:val="CommentTextChar"/>
    <w:uiPriority w:val="99"/>
    <w:semiHidden/>
    <w:unhideWhenUsed/>
    <w:rsid w:val="008A426C"/>
    <w:pPr>
      <w:spacing w:line="240" w:lineRule="auto"/>
    </w:pPr>
    <w:rPr>
      <w:sz w:val="20"/>
      <w:szCs w:val="20"/>
    </w:rPr>
  </w:style>
  <w:style w:type="character" w:customStyle="1" w:styleId="CommentTextChar">
    <w:name w:val="Comment Text Char"/>
    <w:basedOn w:val="DefaultParagraphFont"/>
    <w:link w:val="CommentText"/>
    <w:uiPriority w:val="99"/>
    <w:semiHidden/>
    <w:rsid w:val="008A426C"/>
  </w:style>
  <w:style w:type="paragraph" w:styleId="CommentSubject">
    <w:name w:val="annotation subject"/>
    <w:basedOn w:val="CommentText"/>
    <w:next w:val="CommentText"/>
    <w:link w:val="CommentSubjectChar"/>
    <w:uiPriority w:val="99"/>
    <w:semiHidden/>
    <w:unhideWhenUsed/>
    <w:rsid w:val="008A426C"/>
    <w:rPr>
      <w:b/>
      <w:bCs/>
    </w:rPr>
  </w:style>
  <w:style w:type="character" w:customStyle="1" w:styleId="CommentSubjectChar">
    <w:name w:val="Comment Subject Char"/>
    <w:basedOn w:val="CommentTextChar"/>
    <w:link w:val="CommentSubject"/>
    <w:uiPriority w:val="99"/>
    <w:semiHidden/>
    <w:rsid w:val="008A426C"/>
    <w:rPr>
      <w:b/>
      <w:bCs/>
    </w:rPr>
  </w:style>
  <w:style w:type="character" w:customStyle="1" w:styleId="Heading5Char">
    <w:name w:val="Heading 5 Char"/>
    <w:basedOn w:val="DefaultParagraphFont"/>
    <w:link w:val="Heading5"/>
    <w:rsid w:val="000219A6"/>
    <w:rPr>
      <w:rFonts w:eastAsiaTheme="majorEastAsia" w:cstheme="majorBidi"/>
      <w:b/>
      <w:sz w:val="24"/>
      <w:szCs w:val="24"/>
      <w:lang w:val="id-ID"/>
    </w:rPr>
  </w:style>
  <w:style w:type="character" w:customStyle="1" w:styleId="Heading6Char">
    <w:name w:val="Heading 6 Char"/>
    <w:basedOn w:val="DefaultParagraphFont"/>
    <w:link w:val="Heading6"/>
    <w:semiHidden/>
    <w:rsid w:val="000219A6"/>
    <w:rPr>
      <w:rFonts w:asciiTheme="majorHAnsi" w:eastAsiaTheme="majorEastAsia" w:hAnsiTheme="majorHAnsi" w:cstheme="majorBidi"/>
      <w:b/>
      <w:iCs/>
      <w:sz w:val="24"/>
      <w:szCs w:val="24"/>
      <w:lang w:val="id-ID"/>
    </w:rPr>
  </w:style>
  <w:style w:type="character" w:customStyle="1" w:styleId="Heading7Char">
    <w:name w:val="Heading 7 Char"/>
    <w:basedOn w:val="DefaultParagraphFont"/>
    <w:link w:val="Heading7"/>
    <w:semiHidden/>
    <w:rsid w:val="004E6DE2"/>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semiHidden/>
    <w:rsid w:val="004E6DE2"/>
    <w:rPr>
      <w:rFonts w:asciiTheme="majorHAnsi" w:eastAsiaTheme="majorEastAsia" w:hAnsiTheme="majorHAnsi" w:cstheme="majorBidi"/>
      <w:color w:val="404040" w:themeColor="text1" w:themeTint="BF"/>
      <w:lang w:val="id-ID"/>
    </w:rPr>
  </w:style>
  <w:style w:type="character" w:customStyle="1" w:styleId="Heading9Char">
    <w:name w:val="Heading 9 Char"/>
    <w:basedOn w:val="DefaultParagraphFont"/>
    <w:link w:val="Heading9"/>
    <w:semiHidden/>
    <w:rsid w:val="004E6DE2"/>
    <w:rPr>
      <w:rFonts w:asciiTheme="majorHAnsi" w:eastAsiaTheme="majorEastAsia" w:hAnsiTheme="majorHAnsi" w:cstheme="majorBidi"/>
      <w:i/>
      <w:iCs/>
      <w:color w:val="404040" w:themeColor="text1" w:themeTint="BF"/>
      <w:lang w:val="id-ID"/>
    </w:rPr>
  </w:style>
  <w:style w:type="character" w:customStyle="1" w:styleId="longtext">
    <w:name w:val="long_text"/>
    <w:basedOn w:val="DefaultParagraphFont"/>
    <w:rsid w:val="004E6DE2"/>
  </w:style>
  <w:style w:type="paragraph" w:styleId="TOCHeading">
    <w:name w:val="TOC Heading"/>
    <w:basedOn w:val="Heading1"/>
    <w:next w:val="Normal"/>
    <w:uiPriority w:val="39"/>
    <w:unhideWhenUsed/>
    <w:qFormat/>
    <w:rsid w:val="004E6DE2"/>
    <w:pPr>
      <w:numPr>
        <w:numId w:val="0"/>
      </w:numPr>
      <w:spacing w:line="276" w:lineRule="auto"/>
      <w:jc w:val="left"/>
      <w:outlineLvl w:val="9"/>
    </w:pPr>
    <w:rPr>
      <w:rFonts w:asciiTheme="majorHAnsi" w:hAnsiTheme="majorHAnsi"/>
      <w:caps w:val="0"/>
      <w:color w:val="365F91" w:themeColor="accent1" w:themeShade="BF"/>
      <w:sz w:val="28"/>
      <w:lang w:eastAsia="ja-JP"/>
    </w:rPr>
  </w:style>
  <w:style w:type="paragraph" w:styleId="TOC1">
    <w:name w:val="toc 1"/>
    <w:basedOn w:val="Normal"/>
    <w:next w:val="Normal"/>
    <w:autoRedefine/>
    <w:uiPriority w:val="39"/>
    <w:unhideWhenUsed/>
    <w:rsid w:val="002A73D0"/>
    <w:pPr>
      <w:tabs>
        <w:tab w:val="right" w:leader="dot" w:pos="7923"/>
      </w:tabs>
      <w:spacing w:after="100" w:line="240" w:lineRule="auto"/>
    </w:pPr>
  </w:style>
  <w:style w:type="paragraph" w:styleId="TOC2">
    <w:name w:val="toc 2"/>
    <w:basedOn w:val="Normal"/>
    <w:next w:val="Normal"/>
    <w:autoRedefine/>
    <w:uiPriority w:val="39"/>
    <w:unhideWhenUsed/>
    <w:rsid w:val="004E6DE2"/>
    <w:pPr>
      <w:spacing w:after="100"/>
      <w:ind w:left="240"/>
    </w:pPr>
  </w:style>
  <w:style w:type="character" w:styleId="Hyperlink">
    <w:name w:val="Hyperlink"/>
    <w:basedOn w:val="DefaultParagraphFont"/>
    <w:uiPriority w:val="99"/>
    <w:unhideWhenUsed/>
    <w:rsid w:val="004E6DE2"/>
    <w:rPr>
      <w:color w:val="0000FF" w:themeColor="hyperlink"/>
      <w:u w:val="single"/>
    </w:rPr>
  </w:style>
  <w:style w:type="paragraph" w:styleId="Bibliography">
    <w:name w:val="Bibliography"/>
    <w:basedOn w:val="Normal"/>
    <w:next w:val="Normal"/>
    <w:uiPriority w:val="37"/>
    <w:unhideWhenUsed/>
    <w:rsid w:val="009F1B1C"/>
  </w:style>
  <w:style w:type="paragraph" w:styleId="TOC3">
    <w:name w:val="toc 3"/>
    <w:basedOn w:val="Normal"/>
    <w:next w:val="Normal"/>
    <w:autoRedefine/>
    <w:uiPriority w:val="39"/>
    <w:unhideWhenUsed/>
    <w:rsid w:val="006070BC"/>
    <w:pPr>
      <w:spacing w:after="100"/>
      <w:ind w:left="480"/>
    </w:pPr>
  </w:style>
  <w:style w:type="paragraph" w:styleId="TableofFigures">
    <w:name w:val="table of figures"/>
    <w:basedOn w:val="Normal"/>
    <w:next w:val="Normal"/>
    <w:uiPriority w:val="99"/>
    <w:unhideWhenUsed/>
    <w:rsid w:val="004C0C02"/>
  </w:style>
  <w:style w:type="paragraph" w:styleId="NormalWeb">
    <w:name w:val="Normal (Web)"/>
    <w:basedOn w:val="Normal"/>
    <w:uiPriority w:val="99"/>
    <w:semiHidden/>
    <w:unhideWhenUsed/>
    <w:rsid w:val="0051011B"/>
    <w:pPr>
      <w:spacing w:before="100" w:beforeAutospacing="1" w:after="100" w:afterAutospacing="1" w:line="240" w:lineRule="auto"/>
      <w:jc w:val="left"/>
    </w:pPr>
    <w:rPr>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865">
      <w:bodyDiv w:val="1"/>
      <w:marLeft w:val="0"/>
      <w:marRight w:val="0"/>
      <w:marTop w:val="0"/>
      <w:marBottom w:val="0"/>
      <w:divBdr>
        <w:top w:val="none" w:sz="0" w:space="0" w:color="auto"/>
        <w:left w:val="none" w:sz="0" w:space="0" w:color="auto"/>
        <w:bottom w:val="none" w:sz="0" w:space="0" w:color="auto"/>
        <w:right w:val="none" w:sz="0" w:space="0" w:color="auto"/>
      </w:divBdr>
    </w:div>
    <w:div w:id="15085097">
      <w:bodyDiv w:val="1"/>
      <w:marLeft w:val="0"/>
      <w:marRight w:val="0"/>
      <w:marTop w:val="0"/>
      <w:marBottom w:val="0"/>
      <w:divBdr>
        <w:top w:val="none" w:sz="0" w:space="0" w:color="auto"/>
        <w:left w:val="none" w:sz="0" w:space="0" w:color="auto"/>
        <w:bottom w:val="none" w:sz="0" w:space="0" w:color="auto"/>
        <w:right w:val="none" w:sz="0" w:space="0" w:color="auto"/>
      </w:divBdr>
    </w:div>
    <w:div w:id="155926443">
      <w:bodyDiv w:val="1"/>
      <w:marLeft w:val="0"/>
      <w:marRight w:val="0"/>
      <w:marTop w:val="0"/>
      <w:marBottom w:val="0"/>
      <w:divBdr>
        <w:top w:val="none" w:sz="0" w:space="0" w:color="auto"/>
        <w:left w:val="none" w:sz="0" w:space="0" w:color="auto"/>
        <w:bottom w:val="none" w:sz="0" w:space="0" w:color="auto"/>
        <w:right w:val="none" w:sz="0" w:space="0" w:color="auto"/>
      </w:divBdr>
    </w:div>
    <w:div w:id="224144253">
      <w:bodyDiv w:val="1"/>
      <w:marLeft w:val="0"/>
      <w:marRight w:val="0"/>
      <w:marTop w:val="0"/>
      <w:marBottom w:val="0"/>
      <w:divBdr>
        <w:top w:val="none" w:sz="0" w:space="0" w:color="auto"/>
        <w:left w:val="none" w:sz="0" w:space="0" w:color="auto"/>
        <w:bottom w:val="none" w:sz="0" w:space="0" w:color="auto"/>
        <w:right w:val="none" w:sz="0" w:space="0" w:color="auto"/>
      </w:divBdr>
    </w:div>
    <w:div w:id="260644328">
      <w:bodyDiv w:val="1"/>
      <w:marLeft w:val="0"/>
      <w:marRight w:val="0"/>
      <w:marTop w:val="0"/>
      <w:marBottom w:val="0"/>
      <w:divBdr>
        <w:top w:val="none" w:sz="0" w:space="0" w:color="auto"/>
        <w:left w:val="none" w:sz="0" w:space="0" w:color="auto"/>
        <w:bottom w:val="none" w:sz="0" w:space="0" w:color="auto"/>
        <w:right w:val="none" w:sz="0" w:space="0" w:color="auto"/>
      </w:divBdr>
    </w:div>
    <w:div w:id="403381193">
      <w:bodyDiv w:val="1"/>
      <w:marLeft w:val="0"/>
      <w:marRight w:val="0"/>
      <w:marTop w:val="0"/>
      <w:marBottom w:val="0"/>
      <w:divBdr>
        <w:top w:val="none" w:sz="0" w:space="0" w:color="auto"/>
        <w:left w:val="none" w:sz="0" w:space="0" w:color="auto"/>
        <w:bottom w:val="none" w:sz="0" w:space="0" w:color="auto"/>
        <w:right w:val="none" w:sz="0" w:space="0" w:color="auto"/>
      </w:divBdr>
    </w:div>
    <w:div w:id="432481408">
      <w:bodyDiv w:val="1"/>
      <w:marLeft w:val="0"/>
      <w:marRight w:val="0"/>
      <w:marTop w:val="0"/>
      <w:marBottom w:val="0"/>
      <w:divBdr>
        <w:top w:val="none" w:sz="0" w:space="0" w:color="auto"/>
        <w:left w:val="none" w:sz="0" w:space="0" w:color="auto"/>
        <w:bottom w:val="none" w:sz="0" w:space="0" w:color="auto"/>
        <w:right w:val="none" w:sz="0" w:space="0" w:color="auto"/>
      </w:divBdr>
    </w:div>
    <w:div w:id="449975810">
      <w:bodyDiv w:val="1"/>
      <w:marLeft w:val="0"/>
      <w:marRight w:val="0"/>
      <w:marTop w:val="0"/>
      <w:marBottom w:val="0"/>
      <w:divBdr>
        <w:top w:val="none" w:sz="0" w:space="0" w:color="auto"/>
        <w:left w:val="none" w:sz="0" w:space="0" w:color="auto"/>
        <w:bottom w:val="none" w:sz="0" w:space="0" w:color="auto"/>
        <w:right w:val="none" w:sz="0" w:space="0" w:color="auto"/>
      </w:divBdr>
    </w:div>
    <w:div w:id="530653527">
      <w:bodyDiv w:val="1"/>
      <w:marLeft w:val="0"/>
      <w:marRight w:val="0"/>
      <w:marTop w:val="0"/>
      <w:marBottom w:val="0"/>
      <w:divBdr>
        <w:top w:val="none" w:sz="0" w:space="0" w:color="auto"/>
        <w:left w:val="none" w:sz="0" w:space="0" w:color="auto"/>
        <w:bottom w:val="none" w:sz="0" w:space="0" w:color="auto"/>
        <w:right w:val="none" w:sz="0" w:space="0" w:color="auto"/>
      </w:divBdr>
    </w:div>
    <w:div w:id="557909353">
      <w:bodyDiv w:val="1"/>
      <w:marLeft w:val="0"/>
      <w:marRight w:val="0"/>
      <w:marTop w:val="0"/>
      <w:marBottom w:val="0"/>
      <w:divBdr>
        <w:top w:val="none" w:sz="0" w:space="0" w:color="auto"/>
        <w:left w:val="none" w:sz="0" w:space="0" w:color="auto"/>
        <w:bottom w:val="none" w:sz="0" w:space="0" w:color="auto"/>
        <w:right w:val="none" w:sz="0" w:space="0" w:color="auto"/>
      </w:divBdr>
    </w:div>
    <w:div w:id="678123816">
      <w:bodyDiv w:val="1"/>
      <w:marLeft w:val="0"/>
      <w:marRight w:val="0"/>
      <w:marTop w:val="0"/>
      <w:marBottom w:val="0"/>
      <w:divBdr>
        <w:top w:val="none" w:sz="0" w:space="0" w:color="auto"/>
        <w:left w:val="none" w:sz="0" w:space="0" w:color="auto"/>
        <w:bottom w:val="none" w:sz="0" w:space="0" w:color="auto"/>
        <w:right w:val="none" w:sz="0" w:space="0" w:color="auto"/>
      </w:divBdr>
    </w:div>
    <w:div w:id="901328843">
      <w:bodyDiv w:val="1"/>
      <w:marLeft w:val="0"/>
      <w:marRight w:val="0"/>
      <w:marTop w:val="0"/>
      <w:marBottom w:val="0"/>
      <w:divBdr>
        <w:top w:val="none" w:sz="0" w:space="0" w:color="auto"/>
        <w:left w:val="none" w:sz="0" w:space="0" w:color="auto"/>
        <w:bottom w:val="none" w:sz="0" w:space="0" w:color="auto"/>
        <w:right w:val="none" w:sz="0" w:space="0" w:color="auto"/>
      </w:divBdr>
    </w:div>
    <w:div w:id="914706711">
      <w:bodyDiv w:val="1"/>
      <w:marLeft w:val="0"/>
      <w:marRight w:val="0"/>
      <w:marTop w:val="0"/>
      <w:marBottom w:val="0"/>
      <w:divBdr>
        <w:top w:val="none" w:sz="0" w:space="0" w:color="auto"/>
        <w:left w:val="none" w:sz="0" w:space="0" w:color="auto"/>
        <w:bottom w:val="none" w:sz="0" w:space="0" w:color="auto"/>
        <w:right w:val="none" w:sz="0" w:space="0" w:color="auto"/>
      </w:divBdr>
    </w:div>
    <w:div w:id="917398059">
      <w:bodyDiv w:val="1"/>
      <w:marLeft w:val="0"/>
      <w:marRight w:val="0"/>
      <w:marTop w:val="0"/>
      <w:marBottom w:val="0"/>
      <w:divBdr>
        <w:top w:val="none" w:sz="0" w:space="0" w:color="auto"/>
        <w:left w:val="none" w:sz="0" w:space="0" w:color="auto"/>
        <w:bottom w:val="none" w:sz="0" w:space="0" w:color="auto"/>
        <w:right w:val="none" w:sz="0" w:space="0" w:color="auto"/>
      </w:divBdr>
    </w:div>
    <w:div w:id="948200616">
      <w:bodyDiv w:val="1"/>
      <w:marLeft w:val="0"/>
      <w:marRight w:val="0"/>
      <w:marTop w:val="0"/>
      <w:marBottom w:val="0"/>
      <w:divBdr>
        <w:top w:val="none" w:sz="0" w:space="0" w:color="auto"/>
        <w:left w:val="none" w:sz="0" w:space="0" w:color="auto"/>
        <w:bottom w:val="none" w:sz="0" w:space="0" w:color="auto"/>
        <w:right w:val="none" w:sz="0" w:space="0" w:color="auto"/>
      </w:divBdr>
    </w:div>
    <w:div w:id="1300574971">
      <w:bodyDiv w:val="1"/>
      <w:marLeft w:val="0"/>
      <w:marRight w:val="0"/>
      <w:marTop w:val="0"/>
      <w:marBottom w:val="0"/>
      <w:divBdr>
        <w:top w:val="none" w:sz="0" w:space="0" w:color="auto"/>
        <w:left w:val="none" w:sz="0" w:space="0" w:color="auto"/>
        <w:bottom w:val="none" w:sz="0" w:space="0" w:color="auto"/>
        <w:right w:val="none" w:sz="0" w:space="0" w:color="auto"/>
      </w:divBdr>
    </w:div>
    <w:div w:id="1426222499">
      <w:bodyDiv w:val="1"/>
      <w:marLeft w:val="0"/>
      <w:marRight w:val="0"/>
      <w:marTop w:val="0"/>
      <w:marBottom w:val="0"/>
      <w:divBdr>
        <w:top w:val="none" w:sz="0" w:space="0" w:color="auto"/>
        <w:left w:val="none" w:sz="0" w:space="0" w:color="auto"/>
        <w:bottom w:val="none" w:sz="0" w:space="0" w:color="auto"/>
        <w:right w:val="none" w:sz="0" w:space="0" w:color="auto"/>
      </w:divBdr>
    </w:div>
    <w:div w:id="1438285191">
      <w:bodyDiv w:val="1"/>
      <w:marLeft w:val="0"/>
      <w:marRight w:val="0"/>
      <w:marTop w:val="0"/>
      <w:marBottom w:val="0"/>
      <w:divBdr>
        <w:top w:val="none" w:sz="0" w:space="0" w:color="auto"/>
        <w:left w:val="none" w:sz="0" w:space="0" w:color="auto"/>
        <w:bottom w:val="none" w:sz="0" w:space="0" w:color="auto"/>
        <w:right w:val="none" w:sz="0" w:space="0" w:color="auto"/>
      </w:divBdr>
    </w:div>
    <w:div w:id="1442651916">
      <w:bodyDiv w:val="1"/>
      <w:marLeft w:val="0"/>
      <w:marRight w:val="0"/>
      <w:marTop w:val="0"/>
      <w:marBottom w:val="0"/>
      <w:divBdr>
        <w:top w:val="none" w:sz="0" w:space="0" w:color="auto"/>
        <w:left w:val="none" w:sz="0" w:space="0" w:color="auto"/>
        <w:bottom w:val="none" w:sz="0" w:space="0" w:color="auto"/>
        <w:right w:val="none" w:sz="0" w:space="0" w:color="auto"/>
      </w:divBdr>
    </w:div>
    <w:div w:id="1498154189">
      <w:bodyDiv w:val="1"/>
      <w:marLeft w:val="0"/>
      <w:marRight w:val="0"/>
      <w:marTop w:val="0"/>
      <w:marBottom w:val="0"/>
      <w:divBdr>
        <w:top w:val="none" w:sz="0" w:space="0" w:color="auto"/>
        <w:left w:val="none" w:sz="0" w:space="0" w:color="auto"/>
        <w:bottom w:val="none" w:sz="0" w:space="0" w:color="auto"/>
        <w:right w:val="none" w:sz="0" w:space="0" w:color="auto"/>
      </w:divBdr>
    </w:div>
    <w:div w:id="1542471571">
      <w:bodyDiv w:val="1"/>
      <w:marLeft w:val="0"/>
      <w:marRight w:val="0"/>
      <w:marTop w:val="0"/>
      <w:marBottom w:val="0"/>
      <w:divBdr>
        <w:top w:val="none" w:sz="0" w:space="0" w:color="auto"/>
        <w:left w:val="none" w:sz="0" w:space="0" w:color="auto"/>
        <w:bottom w:val="none" w:sz="0" w:space="0" w:color="auto"/>
        <w:right w:val="none" w:sz="0" w:space="0" w:color="auto"/>
      </w:divBdr>
    </w:div>
    <w:div w:id="1673684264">
      <w:bodyDiv w:val="1"/>
      <w:marLeft w:val="0"/>
      <w:marRight w:val="0"/>
      <w:marTop w:val="0"/>
      <w:marBottom w:val="0"/>
      <w:divBdr>
        <w:top w:val="none" w:sz="0" w:space="0" w:color="auto"/>
        <w:left w:val="none" w:sz="0" w:space="0" w:color="auto"/>
        <w:bottom w:val="none" w:sz="0" w:space="0" w:color="auto"/>
        <w:right w:val="none" w:sz="0" w:space="0" w:color="auto"/>
      </w:divBdr>
    </w:div>
    <w:div w:id="1674994992">
      <w:bodyDiv w:val="1"/>
      <w:marLeft w:val="0"/>
      <w:marRight w:val="0"/>
      <w:marTop w:val="0"/>
      <w:marBottom w:val="0"/>
      <w:divBdr>
        <w:top w:val="none" w:sz="0" w:space="0" w:color="auto"/>
        <w:left w:val="none" w:sz="0" w:space="0" w:color="auto"/>
        <w:bottom w:val="none" w:sz="0" w:space="0" w:color="auto"/>
        <w:right w:val="none" w:sz="0" w:space="0" w:color="auto"/>
      </w:divBdr>
    </w:div>
    <w:div w:id="1698509132">
      <w:bodyDiv w:val="1"/>
      <w:marLeft w:val="0"/>
      <w:marRight w:val="0"/>
      <w:marTop w:val="0"/>
      <w:marBottom w:val="0"/>
      <w:divBdr>
        <w:top w:val="none" w:sz="0" w:space="0" w:color="auto"/>
        <w:left w:val="none" w:sz="0" w:space="0" w:color="auto"/>
        <w:bottom w:val="none" w:sz="0" w:space="0" w:color="auto"/>
        <w:right w:val="none" w:sz="0" w:space="0" w:color="auto"/>
      </w:divBdr>
    </w:div>
    <w:div w:id="1722823977">
      <w:bodyDiv w:val="1"/>
      <w:marLeft w:val="0"/>
      <w:marRight w:val="0"/>
      <w:marTop w:val="0"/>
      <w:marBottom w:val="0"/>
      <w:divBdr>
        <w:top w:val="none" w:sz="0" w:space="0" w:color="auto"/>
        <w:left w:val="none" w:sz="0" w:space="0" w:color="auto"/>
        <w:bottom w:val="none" w:sz="0" w:space="0" w:color="auto"/>
        <w:right w:val="none" w:sz="0" w:space="0" w:color="auto"/>
      </w:divBdr>
    </w:div>
    <w:div w:id="1736391636">
      <w:bodyDiv w:val="1"/>
      <w:marLeft w:val="0"/>
      <w:marRight w:val="0"/>
      <w:marTop w:val="0"/>
      <w:marBottom w:val="0"/>
      <w:divBdr>
        <w:top w:val="none" w:sz="0" w:space="0" w:color="auto"/>
        <w:left w:val="none" w:sz="0" w:space="0" w:color="auto"/>
        <w:bottom w:val="none" w:sz="0" w:space="0" w:color="auto"/>
        <w:right w:val="none" w:sz="0" w:space="0" w:color="auto"/>
      </w:divBdr>
    </w:div>
    <w:div w:id="1754936804">
      <w:bodyDiv w:val="1"/>
      <w:marLeft w:val="0"/>
      <w:marRight w:val="0"/>
      <w:marTop w:val="0"/>
      <w:marBottom w:val="0"/>
      <w:divBdr>
        <w:top w:val="none" w:sz="0" w:space="0" w:color="auto"/>
        <w:left w:val="none" w:sz="0" w:space="0" w:color="auto"/>
        <w:bottom w:val="none" w:sz="0" w:space="0" w:color="auto"/>
        <w:right w:val="none" w:sz="0" w:space="0" w:color="auto"/>
      </w:divBdr>
    </w:div>
    <w:div w:id="1762608019">
      <w:bodyDiv w:val="1"/>
      <w:marLeft w:val="0"/>
      <w:marRight w:val="0"/>
      <w:marTop w:val="0"/>
      <w:marBottom w:val="0"/>
      <w:divBdr>
        <w:top w:val="none" w:sz="0" w:space="0" w:color="auto"/>
        <w:left w:val="none" w:sz="0" w:space="0" w:color="auto"/>
        <w:bottom w:val="none" w:sz="0" w:space="0" w:color="auto"/>
        <w:right w:val="none" w:sz="0" w:space="0" w:color="auto"/>
      </w:divBdr>
    </w:div>
    <w:div w:id="1852641634">
      <w:bodyDiv w:val="1"/>
      <w:marLeft w:val="0"/>
      <w:marRight w:val="0"/>
      <w:marTop w:val="0"/>
      <w:marBottom w:val="0"/>
      <w:divBdr>
        <w:top w:val="none" w:sz="0" w:space="0" w:color="auto"/>
        <w:left w:val="none" w:sz="0" w:space="0" w:color="auto"/>
        <w:bottom w:val="none" w:sz="0" w:space="0" w:color="auto"/>
        <w:right w:val="none" w:sz="0" w:space="0" w:color="auto"/>
      </w:divBdr>
    </w:div>
    <w:div w:id="1870991936">
      <w:bodyDiv w:val="1"/>
      <w:marLeft w:val="0"/>
      <w:marRight w:val="0"/>
      <w:marTop w:val="0"/>
      <w:marBottom w:val="0"/>
      <w:divBdr>
        <w:top w:val="none" w:sz="0" w:space="0" w:color="auto"/>
        <w:left w:val="none" w:sz="0" w:space="0" w:color="auto"/>
        <w:bottom w:val="none" w:sz="0" w:space="0" w:color="auto"/>
        <w:right w:val="none" w:sz="0" w:space="0" w:color="auto"/>
      </w:divBdr>
    </w:div>
    <w:div w:id="1908414449">
      <w:bodyDiv w:val="1"/>
      <w:marLeft w:val="0"/>
      <w:marRight w:val="0"/>
      <w:marTop w:val="0"/>
      <w:marBottom w:val="0"/>
      <w:divBdr>
        <w:top w:val="none" w:sz="0" w:space="0" w:color="auto"/>
        <w:left w:val="none" w:sz="0" w:space="0" w:color="auto"/>
        <w:bottom w:val="none" w:sz="0" w:space="0" w:color="auto"/>
        <w:right w:val="none" w:sz="0" w:space="0" w:color="auto"/>
      </w:divBdr>
    </w:div>
    <w:div w:id="1996450357">
      <w:bodyDiv w:val="1"/>
      <w:marLeft w:val="0"/>
      <w:marRight w:val="0"/>
      <w:marTop w:val="0"/>
      <w:marBottom w:val="0"/>
      <w:divBdr>
        <w:top w:val="none" w:sz="0" w:space="0" w:color="auto"/>
        <w:left w:val="none" w:sz="0" w:space="0" w:color="auto"/>
        <w:bottom w:val="none" w:sz="0" w:space="0" w:color="auto"/>
        <w:right w:val="none" w:sz="0" w:space="0" w:color="auto"/>
      </w:divBdr>
    </w:div>
    <w:div w:id="1997610168">
      <w:bodyDiv w:val="1"/>
      <w:marLeft w:val="0"/>
      <w:marRight w:val="0"/>
      <w:marTop w:val="0"/>
      <w:marBottom w:val="0"/>
      <w:divBdr>
        <w:top w:val="none" w:sz="0" w:space="0" w:color="auto"/>
        <w:left w:val="none" w:sz="0" w:space="0" w:color="auto"/>
        <w:bottom w:val="none" w:sz="0" w:space="0" w:color="auto"/>
        <w:right w:val="none" w:sz="0" w:space="0" w:color="auto"/>
      </w:divBdr>
    </w:div>
    <w:div w:id="2015912864">
      <w:bodyDiv w:val="1"/>
      <w:marLeft w:val="0"/>
      <w:marRight w:val="0"/>
      <w:marTop w:val="0"/>
      <w:marBottom w:val="0"/>
      <w:divBdr>
        <w:top w:val="none" w:sz="0" w:space="0" w:color="auto"/>
        <w:left w:val="none" w:sz="0" w:space="0" w:color="auto"/>
        <w:bottom w:val="none" w:sz="0" w:space="0" w:color="auto"/>
        <w:right w:val="none" w:sz="0" w:space="0" w:color="auto"/>
      </w:divBdr>
    </w:div>
    <w:div w:id="2023555947">
      <w:bodyDiv w:val="1"/>
      <w:marLeft w:val="0"/>
      <w:marRight w:val="0"/>
      <w:marTop w:val="0"/>
      <w:marBottom w:val="0"/>
      <w:divBdr>
        <w:top w:val="none" w:sz="0" w:space="0" w:color="auto"/>
        <w:left w:val="none" w:sz="0" w:space="0" w:color="auto"/>
        <w:bottom w:val="none" w:sz="0" w:space="0" w:color="auto"/>
        <w:right w:val="none" w:sz="0" w:space="0" w:color="auto"/>
      </w:divBdr>
    </w:div>
    <w:div w:id="2060977305">
      <w:bodyDiv w:val="1"/>
      <w:marLeft w:val="0"/>
      <w:marRight w:val="0"/>
      <w:marTop w:val="0"/>
      <w:marBottom w:val="0"/>
      <w:divBdr>
        <w:top w:val="none" w:sz="0" w:space="0" w:color="auto"/>
        <w:left w:val="none" w:sz="0" w:space="0" w:color="auto"/>
        <w:bottom w:val="none" w:sz="0" w:space="0" w:color="auto"/>
        <w:right w:val="none" w:sz="0" w:space="0" w:color="auto"/>
      </w:divBdr>
    </w:div>
    <w:div w:id="210687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Materi\TA\Proposal%20T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Pra17</b:Tag>
    <b:SourceType>JournalArticle</b:SourceType>
    <b:Guid>{61448C0E-08D1-413F-A9A5-49D1E06EBB44}</b:Guid>
    <b:Year>2017</b:Year>
    <b:Month>July</b:Month>
    <b:Author>
      <b:Author>
        <b:NameList>
          <b:Person>
            <b:Last>Prasetyo</b:Last>
            <b:First>Adriyanto</b:First>
          </b:Person>
        </b:NameList>
      </b:Author>
    </b:Author>
    <b:InternetSiteTitle>http://www.cbl.ncsu.edu/CBLDocs/Bench.html </b:InternetSiteTitle>
    <b:URL>12</b:URL>
    <b:Title>Pengembangan Sistem Informasi Pemantauan Tugas Akhir Berbasis Web pada Program Studi Pendidikan Teknik Informatika dan Komputer FKIP UNS</b:Title>
    <b:RefOrder>1</b:RefOrder>
  </b:Source>
  <b:Source>
    <b:Tag>Ant12</b:Tag>
    <b:SourceType>JournalArticle</b:SourceType>
    <b:Guid>{3F194A23-D4DD-4931-B46C-0C204211E006}</b:Guid>
    <b:Title>Rancang Bangun Sistem Informasi Administrasi Informatika</b:Title>
    <b:JournalName>ELKHA</b:JournalName>
    <b:Year>2012</b:Year>
    <b:Volume>4</b:Volume>
    <b:Author>
      <b:Author>
        <b:NameList>
          <b:Person>
            <b:Last>Antonio</b:Last>
            <b:First>Harianto</b:First>
          </b:Person>
          <b:Person>
            <b:Last>Safriadi</b:Last>
            <b:First>Novi</b:First>
          </b:Person>
        </b:NameList>
      </b:Author>
    </b:Author>
    <b:RefOrder>2</b:RefOrder>
  </b:Source>
  <b:Source>
    <b:Tag>Per18</b:Tag>
    <b:SourceType>JournalArticle</b:SourceType>
    <b:Guid>{3C10C7FC-FF1F-4DEC-8B99-C838E2A7175D}</b:Guid>
    <b:Title>Perancangan Dashboard Monitoring Kerja Praktek (Studi Kasus: Dinas Pendidikan Provinsi Jawa Barat)</b:Title>
    <b:Year>2018</b:Year>
    <b:Author>
      <b:Author>
        <b:NameList>
          <b:Person>
            <b:Last>Permana</b:Last>
            <b:Middle>Surya</b:Middle>
            <b:First>Aditya</b:First>
          </b:Person>
        </b:NameList>
      </b:Author>
    </b:Author>
    <b:RefOrder>3</b:RefOrder>
  </b:Source>
  <b:Source>
    <b:Tag>Put18</b:Tag>
    <b:SourceType>JournalArticle</b:SourceType>
    <b:Guid>{0AE96E3A-CB27-420F-A04B-93957CCC133E}</b:Guid>
    <b:Title>Perancangan Aplikasi Presensi Dosen Realtime Dengan Metode Rapid Application Development (RAD) Menggunakan Fingerprint Berbasis Web</b:Title>
    <b:JournalName>Jurnal Informatika: Jurnal Pengembangan IT (JPIT)</b:JournalName>
    <b:Year>2018</b:Year>
    <b:Volume>3</b:Volume>
    <b:Author>
      <b:Author>
        <b:NameList>
          <b:Person>
            <b:Last>Putra</b:Last>
            <b:Middle>Setiawan</b:Middle>
            <b:First>Darma</b:First>
          </b:Person>
          <b:Person>
            <b:Last>Fauzijah</b:Last>
            <b:First>Ami</b:First>
          </b:Person>
        </b:NameList>
      </b:Author>
    </b:Author>
    <b:RefOrder>4</b:RefOrder>
  </b:Source>
  <b:Source>
    <b:Tag>Ain19</b:Tag>
    <b:SourceType>JournalArticle</b:SourceType>
    <b:Guid>{4BD03CC0-9A2F-40A3-A685-A7AEFFE5022B}</b:Guid>
    <b:Title>Pembangunan Sistem Informasi Perpustakaan Berbasis Web menggunakan Metode Rapid Application Development (RAD)</b:Title>
    <b:JournalName>Jurnal Pembangunan Teknologi Informasi dan Ilmu Komputer</b:JournalName>
    <b:Year>2019</b:Year>
    <b:Volume>3</b:Volume>
    <b:Author>
      <b:Author>
        <b:NameList>
          <b:Person>
            <b:Last>Aini</b:Last>
            <b:First>Nur</b:First>
          </b:Person>
          <b:Person>
            <b:Last>Wicaksono</b:Last>
            <b:Middle>Agung</b:Middle>
            <b:First>Satrio</b:First>
          </b:Person>
          <b:Person>
            <b:Last>Arwani</b:Last>
            <b:First>Issa</b:First>
          </b:Person>
        </b:NameList>
      </b:Author>
    </b:Author>
    <b:RefOrder>5</b:RefOrder>
  </b:Source>
  <b:Source>
    <b:Tag>Tat12</b:Tag>
    <b:SourceType>Book</b:SourceType>
    <b:Guid>{A29B11C9-C490-4352-BD58-60EEC472DA05}</b:Guid>
    <b:Title>Analisis Sistem Informasi</b:Title>
    <b:Year>2012</b:Year>
    <b:Author>
      <b:Author>
        <b:NameList>
          <b:Person>
            <b:Last>Sutabri</b:Last>
            <b:First>Tata</b:First>
          </b:Person>
        </b:NameList>
      </b:Author>
    </b:Author>
    <b:Publisher>Penerbit Andi</b:Publisher>
    <b:RefOrder>6</b:RefOrder>
  </b:Source>
  <b:Source>
    <b:Tag>Lvi18</b:Tag>
    <b:SourceType>InternetSite</b:SourceType>
    <b:Guid>{EE5466D8-03B8-4B57-9938-DB51ECBAD4AF}</b:Guid>
    <b:Title>Web-Based Application: What It Is, and Why You Should Use It</b:Title>
    <b:Year>2018</b:Year>
    <b:Author>
      <b:Author>
        <b:NameList>
          <b:Person>
            <b:Last>Team</b:Last>
            <b:First>Lvivity</b:First>
          </b:Person>
        </b:NameList>
      </b:Author>
    </b:Author>
    <b:ProductionCompany>Lvivity</b:ProductionCompany>
    <b:Month>Oktober</b:Month>
    <b:Day>9</b:Day>
    <b:YearAccessed>2021</b:YearAccessed>
    <b:MonthAccessed>Maret</b:MonthAccessed>
    <b:DayAccessed>30</b:DayAccessed>
    <b:URL>https://lvivity.com/web-based-applications#:~:text=Web%2Dbased%20applications%20are%20a,large%20businesses%20around%20the%20world.</b:URL>
    <b:RefOrder>7</b:RefOrder>
  </b:Source>
</b:Sources>
</file>

<file path=customXml/itemProps1.xml><?xml version="1.0" encoding="utf-8"?>
<ds:datastoreItem xmlns:ds="http://schemas.openxmlformats.org/officeDocument/2006/customXml" ds:itemID="{4D0AE8E5-6888-4ACF-8768-72624ED78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TA.dotx</Template>
  <TotalTime>1022</TotalTime>
  <Pages>34</Pages>
  <Words>5141</Words>
  <Characters>29307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20</cp:revision>
  <cp:lastPrinted>2014-03-27T05:39:00Z</cp:lastPrinted>
  <dcterms:created xsi:type="dcterms:W3CDTF">2021-03-22T14:44:00Z</dcterms:created>
  <dcterms:modified xsi:type="dcterms:W3CDTF">2021-03-31T08:53:00Z</dcterms:modified>
</cp:coreProperties>
</file>